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15667" w14:textId="77777777" w:rsidR="004E621B" w:rsidRPr="00543D31" w:rsidRDefault="00BC2B9E">
      <w:pPr>
        <w:pStyle w:val="Heading1"/>
      </w:pPr>
      <w:bookmarkStart w:id="0" w:name="_Toc511220124"/>
      <w:r w:rsidRPr="00543D31">
        <w:t>Project</w:t>
      </w:r>
      <w:r>
        <w:t xml:space="preserve"> a</w:t>
      </w:r>
      <w:r w:rsidRPr="00543D31">
        <w:t>ssessment</w:t>
      </w:r>
    </w:p>
    <w:bookmarkEnd w:id="0"/>
    <w:p w14:paraId="32515668" w14:textId="77777777" w:rsidR="004E621B" w:rsidRPr="00A56627" w:rsidRDefault="00BC2B9E">
      <w:pPr>
        <w:pStyle w:val="Heading2"/>
      </w:pPr>
      <w:r w:rsidRPr="00A56627">
        <w:t>Criteria</w:t>
      </w:r>
    </w:p>
    <w:p w14:paraId="32515669" w14:textId="77777777" w:rsidR="004E621B" w:rsidRDefault="00BC2B9E">
      <w:pPr>
        <w:pStyle w:val="Heading3"/>
      </w:pPr>
      <w:bookmarkStart w:id="1" w:name="_Hlk62904028"/>
      <w:r w:rsidRPr="007A6B4A">
        <w:t>Unit code</w:t>
      </w:r>
      <w:r>
        <w:t xml:space="preserve"> and </w:t>
      </w:r>
      <w:r w:rsidRPr="007A6B4A">
        <w:t xml:space="preserve">name </w:t>
      </w:r>
    </w:p>
    <w:p w14:paraId="3251566A" w14:textId="77777777" w:rsidR="004E621B" w:rsidRPr="00B91BC2" w:rsidRDefault="00BC2B9E">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B91BC2">
        <w:rPr>
          <w:szCs w:val="24"/>
          <w:lang w:eastAsia="en-AU"/>
        </w:rPr>
        <w:t>ICTWEB441 | Produce basic client-side script</w:t>
      </w:r>
      <w:bookmarkEnd w:id="2"/>
    </w:p>
    <w:p w14:paraId="3251566B" w14:textId="77777777" w:rsidR="004E621B" w:rsidRDefault="00BC2B9E">
      <w:pPr>
        <w:pStyle w:val="Heading3"/>
      </w:pPr>
      <w:r w:rsidRPr="00A41E27">
        <w:t>Qualification</w:t>
      </w:r>
      <w:r>
        <w:t>/Course</w:t>
      </w:r>
      <w:r w:rsidRPr="00A41E27">
        <w:t xml:space="preserve"> code</w:t>
      </w:r>
      <w:r>
        <w:t xml:space="preserve"> and </w:t>
      </w:r>
      <w:r w:rsidRPr="00A41E27">
        <w:t xml:space="preserve">name </w:t>
      </w:r>
    </w:p>
    <w:p w14:paraId="3251566F" w14:textId="7F697D89" w:rsidR="004E621B" w:rsidRPr="002513F2" w:rsidRDefault="00000000">
      <w:pPr>
        <w:pBdr>
          <w:top w:val="single" w:sz="4" w:space="1" w:color="2D739F"/>
          <w:left w:val="single" w:sz="4" w:space="4" w:color="2D739F"/>
          <w:bottom w:val="single" w:sz="4" w:space="1" w:color="2D739F"/>
          <w:right w:val="single" w:sz="4" w:space="4" w:color="2D739F"/>
        </w:pBdr>
        <w:tabs>
          <w:tab w:val="left" w:pos="3345"/>
        </w:tabs>
        <w:rPr>
          <w:szCs w:val="24"/>
          <w:lang w:eastAsia="en-AU"/>
        </w:rPr>
      </w:pPr>
      <w:sdt>
        <w:sdtPr>
          <w:rPr>
            <w:szCs w:val="24"/>
            <w:lang w:eastAsia="en-AU"/>
          </w:rPr>
          <w:id w:val="430860117"/>
          <w:placeholder>
            <w:docPart w:val="25A1BCEC7BAC4538B3C914205E1629B6"/>
          </w:placeholder>
          <w:comboBox>
            <w:listItem w:displayText="Code | Course name" w:value="Code | Course name"/>
            <w:listItem w:displayText="SHB30115 | djafhdlfkj" w:value="SHB30115 | djafhdlfkj"/>
            <w:listItem w:displayText="SHB30215 | dfjahslf" w:value="SHB30215 | dfjahslf"/>
            <w:listItem w:displayText="SHB40115 | dfhdlfjkhf" w:value="SHB40115 | dfhdlfjkhf"/>
          </w:comboBox>
        </w:sdtPr>
        <w:sdtContent>
          <w:r w:rsidR="004D2B6C" w:rsidRPr="00903D31">
            <w:rPr>
              <w:szCs w:val="24"/>
              <w:lang w:eastAsia="en-AU"/>
            </w:rPr>
            <w:t>ICT40120 | Certificate IV in Information Technology</w:t>
          </w:r>
        </w:sdtContent>
      </w:sdt>
      <w:bookmarkStart w:id="3" w:name="Qualification"/>
      <w:bookmarkEnd w:id="3"/>
    </w:p>
    <w:bookmarkEnd w:id="1"/>
    <w:p w14:paraId="32515670" w14:textId="77777777" w:rsidR="004E621B" w:rsidRPr="00A56627" w:rsidRDefault="00BC2B9E">
      <w:pPr>
        <w:pStyle w:val="Heading2"/>
      </w:pPr>
      <w:r w:rsidRPr="00A56627">
        <w:t>Student details</w:t>
      </w:r>
    </w:p>
    <w:p w14:paraId="32515671" w14:textId="77777777" w:rsidR="004E621B" w:rsidRDefault="00BC2B9E">
      <w:pPr>
        <w:pStyle w:val="Heading3"/>
      </w:pPr>
      <w:r w:rsidRPr="00AA18CF">
        <w:t>Student number</w:t>
      </w:r>
    </w:p>
    <w:p w14:paraId="32515672" w14:textId="6EAEEB29" w:rsidR="004E621B" w:rsidRPr="009B3C40" w:rsidRDefault="009B3C40">
      <w:pPr>
        <w:pBdr>
          <w:top w:val="single" w:sz="4" w:space="1" w:color="2D739F"/>
          <w:left w:val="single" w:sz="4" w:space="4" w:color="2D739F"/>
          <w:bottom w:val="single" w:sz="4" w:space="1" w:color="2D739F"/>
          <w:right w:val="single" w:sz="4" w:space="4" w:color="2D739F"/>
        </w:pBdr>
        <w:rPr>
          <w:b/>
          <w:bCs/>
          <w:color w:val="1C1CC2"/>
          <w:sz w:val="28"/>
          <w:szCs w:val="28"/>
          <w:lang w:eastAsia="en-AU"/>
        </w:rPr>
      </w:pPr>
      <w:r w:rsidRPr="009B3C40">
        <w:rPr>
          <w:b/>
          <w:bCs/>
          <w:color w:val="1C1CC2"/>
          <w:sz w:val="28"/>
          <w:szCs w:val="28"/>
          <w:lang w:eastAsia="en-AU"/>
        </w:rPr>
        <w:t>881481122</w:t>
      </w:r>
    </w:p>
    <w:p w14:paraId="32515673" w14:textId="77777777" w:rsidR="004E621B" w:rsidRDefault="00BC2B9E">
      <w:pPr>
        <w:pStyle w:val="Heading3"/>
      </w:pPr>
      <w:r w:rsidRPr="00AA18CF">
        <w:t xml:space="preserve">Student </w:t>
      </w:r>
      <w:r>
        <w:t>name</w:t>
      </w:r>
    </w:p>
    <w:p w14:paraId="32515674" w14:textId="7A013291" w:rsidR="004E621B" w:rsidRPr="009B3C40" w:rsidRDefault="00DE49AA">
      <w:pPr>
        <w:pBdr>
          <w:top w:val="single" w:sz="4" w:space="1" w:color="2D739F"/>
          <w:left w:val="single" w:sz="4" w:space="4" w:color="2D739F"/>
          <w:bottom w:val="single" w:sz="4" w:space="1" w:color="2D739F"/>
          <w:right w:val="single" w:sz="4" w:space="4" w:color="2D739F"/>
        </w:pBdr>
        <w:rPr>
          <w:b/>
          <w:bCs/>
          <w:color w:val="1C1CC2"/>
          <w:sz w:val="28"/>
          <w:szCs w:val="28"/>
          <w:lang w:eastAsia="en-AU"/>
        </w:rPr>
      </w:pPr>
      <w:r w:rsidRPr="009B3C40">
        <w:rPr>
          <w:b/>
          <w:bCs/>
          <w:color w:val="1C1CC2"/>
          <w:sz w:val="28"/>
          <w:szCs w:val="28"/>
          <w:lang w:eastAsia="en-AU"/>
        </w:rPr>
        <w:t>SHUMAILA ANJUM</w:t>
      </w:r>
    </w:p>
    <w:p w14:paraId="32515675" w14:textId="77777777" w:rsidR="004E621B" w:rsidRPr="00A56627" w:rsidRDefault="00BC2B9E">
      <w:pPr>
        <w:pStyle w:val="Heading2"/>
      </w:pPr>
      <w:r w:rsidRPr="00A56627">
        <w:t xml:space="preserve">Assessment </w:t>
      </w:r>
      <w:r>
        <w:t>d</w:t>
      </w:r>
      <w:r w:rsidRPr="00A56627">
        <w:t>eclaration</w:t>
      </w:r>
    </w:p>
    <w:p w14:paraId="32515676" w14:textId="77777777" w:rsidR="004E621B" w:rsidRPr="000E2130" w:rsidRDefault="00BC2B9E">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32515677" w14:textId="77777777" w:rsidR="004E621B" w:rsidRPr="000E2130" w:rsidRDefault="00BC2B9E">
      <w:pPr>
        <w:ind w:left="3"/>
      </w:pPr>
      <w:r w:rsidRPr="000E2130">
        <w:t xml:space="preserve">This assessment is my original work and has not been: </w:t>
      </w:r>
    </w:p>
    <w:p w14:paraId="32515678" w14:textId="3EFA639C" w:rsidR="004E621B" w:rsidRPr="000E2130" w:rsidRDefault="001E72BB" w:rsidP="000F339A">
      <w:pPr>
        <w:numPr>
          <w:ilvl w:val="0"/>
          <w:numId w:val="8"/>
        </w:numPr>
      </w:pPr>
      <w:r>
        <w:t>P</w:t>
      </w:r>
      <w:r w:rsidR="00BC2B9E" w:rsidRPr="000E2130">
        <w:t>lagiarised or copied from any source without providing due acknowledgement.</w:t>
      </w:r>
    </w:p>
    <w:p w14:paraId="32515679" w14:textId="26CC2599" w:rsidR="004E621B" w:rsidRPr="000E2130" w:rsidRDefault="001E72BB" w:rsidP="000F339A">
      <w:pPr>
        <w:numPr>
          <w:ilvl w:val="0"/>
          <w:numId w:val="8"/>
        </w:numPr>
      </w:pPr>
      <w:r>
        <w:t>W</w:t>
      </w:r>
      <w:r w:rsidR="00BC2B9E" w:rsidRPr="000E2130">
        <w:t>ritten for me by any other person except where such collaboration has been authorised by the Teacher/Assessor concerned.</w:t>
      </w:r>
    </w:p>
    <w:p w14:paraId="3251567A" w14:textId="77777777" w:rsidR="004E621B" w:rsidRDefault="00BC2B9E">
      <w:pPr>
        <w:pStyle w:val="Heading3"/>
      </w:pPr>
      <w:r w:rsidRPr="00AE2B8B">
        <w:t>Student signature</w:t>
      </w:r>
      <w:r>
        <w:t xml:space="preserve"> and </w:t>
      </w:r>
      <w:r w:rsidRPr="00AE2B8B">
        <w:t>date</w:t>
      </w:r>
    </w:p>
    <w:p w14:paraId="3251567B" w14:textId="55D88956" w:rsidR="004E621B" w:rsidRPr="000F698D" w:rsidRDefault="00EF3166">
      <w:pPr>
        <w:pBdr>
          <w:top w:val="single" w:sz="4" w:space="1" w:color="2D739F"/>
          <w:left w:val="single" w:sz="4" w:space="4" w:color="2D739F"/>
          <w:bottom w:val="single" w:sz="4" w:space="1" w:color="2D739F"/>
          <w:right w:val="single" w:sz="4" w:space="4" w:color="2D739F"/>
        </w:pBdr>
        <w:rPr>
          <w:b/>
          <w:bCs/>
          <w:sz w:val="22"/>
          <w:szCs w:val="22"/>
          <w:lang w:eastAsia="en-AU"/>
        </w:rPr>
      </w:pPr>
      <w:r w:rsidRPr="000F698D">
        <w:rPr>
          <w:b/>
          <w:bCs/>
          <w:sz w:val="22"/>
          <w:szCs w:val="22"/>
          <w:lang w:eastAsia="en-AU"/>
        </w:rPr>
        <w:t>Shumaila Anjum</w:t>
      </w:r>
    </w:p>
    <w:p w14:paraId="3251567C" w14:textId="77777777" w:rsidR="004E621B" w:rsidRPr="00D83795" w:rsidRDefault="004E621B">
      <w:pPr>
        <w:pBdr>
          <w:top w:val="single" w:sz="4" w:space="1" w:color="2D739F"/>
          <w:left w:val="single" w:sz="4" w:space="4" w:color="2D739F"/>
          <w:bottom w:val="single" w:sz="4" w:space="1" w:color="2D739F"/>
          <w:right w:val="single" w:sz="4" w:space="4" w:color="2D739F"/>
        </w:pBdr>
        <w:rPr>
          <w:sz w:val="22"/>
          <w:szCs w:val="22"/>
          <w:lang w:eastAsia="en-AU"/>
        </w:rPr>
      </w:pPr>
    </w:p>
    <w:p w14:paraId="3251567D" w14:textId="77777777" w:rsidR="004E621B" w:rsidRDefault="004E621B">
      <w:pPr>
        <w:rPr>
          <w:lang w:eastAsia="en-AU"/>
        </w:rPr>
        <w:sectPr w:rsidR="004E621B">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24B50BF" w14:textId="15CBB20E" w:rsidR="00D36AA4" w:rsidRPr="00C14A60" w:rsidRDefault="00D36AA4" w:rsidP="00D36AA4">
      <w:pPr>
        <w:pStyle w:val="SmallerText-Black"/>
        <w:tabs>
          <w:tab w:val="left" w:pos="2127"/>
        </w:tabs>
        <w:rPr>
          <w:color w:val="808080" w:themeColor="background1" w:themeShade="80"/>
        </w:rPr>
      </w:pPr>
      <w:r w:rsidRPr="00A47DED">
        <w:lastRenderedPageBreak/>
        <w:t>Version</w:t>
      </w:r>
      <w:r>
        <w:t>:</w:t>
      </w:r>
      <w:r>
        <w:tab/>
      </w:r>
      <w:r w:rsidR="00FF22CC">
        <w:rPr>
          <w:i/>
          <w:color w:val="595959"/>
        </w:rPr>
        <w:t>20230912</w:t>
      </w:r>
    </w:p>
    <w:p w14:paraId="2E65A224" w14:textId="77777777" w:rsidR="00D36AA4" w:rsidRPr="00867E80" w:rsidRDefault="00D36AA4" w:rsidP="00D36AA4">
      <w:pPr>
        <w:pStyle w:val="SmallerText-Black"/>
        <w:tabs>
          <w:tab w:val="left" w:pos="2127"/>
        </w:tabs>
      </w:pPr>
      <w:r>
        <w:t>Date created:</w:t>
      </w:r>
      <w:r>
        <w:tab/>
      </w:r>
      <w:r w:rsidRPr="006B0783">
        <w:rPr>
          <w:i/>
          <w:color w:val="595959"/>
        </w:rPr>
        <w:fldChar w:fldCharType="begin"/>
      </w:r>
      <w:r w:rsidRPr="006B0783">
        <w:rPr>
          <w:i/>
          <w:color w:val="595959"/>
        </w:rPr>
        <w:instrText xml:space="preserve"> CREATEDATE  \@ "d MMMM yyyy"  \* MERGEFORMAT </w:instrText>
      </w:r>
      <w:r w:rsidRPr="006B0783">
        <w:rPr>
          <w:i/>
          <w:color w:val="595959"/>
        </w:rPr>
        <w:fldChar w:fldCharType="separate"/>
      </w:r>
      <w:r w:rsidRPr="006B0783">
        <w:rPr>
          <w:i/>
          <w:noProof/>
          <w:color w:val="595959"/>
        </w:rPr>
        <w:t>2</w:t>
      </w:r>
      <w:r>
        <w:rPr>
          <w:i/>
          <w:noProof/>
          <w:color w:val="595959"/>
        </w:rPr>
        <w:t>2</w:t>
      </w:r>
      <w:r w:rsidRPr="006B0783">
        <w:rPr>
          <w:i/>
          <w:noProof/>
          <w:color w:val="595959"/>
        </w:rPr>
        <w:t xml:space="preserve"> </w:t>
      </w:r>
      <w:r>
        <w:rPr>
          <w:i/>
          <w:noProof/>
          <w:color w:val="595959"/>
        </w:rPr>
        <w:t>Feburary</w:t>
      </w:r>
      <w:r w:rsidRPr="006B0783">
        <w:rPr>
          <w:i/>
          <w:noProof/>
          <w:color w:val="595959"/>
        </w:rPr>
        <w:t xml:space="preserve"> 20</w:t>
      </w:r>
      <w:r>
        <w:rPr>
          <w:i/>
          <w:noProof/>
          <w:color w:val="595959"/>
        </w:rPr>
        <w:t>22</w:t>
      </w:r>
      <w:r w:rsidRPr="006B0783">
        <w:rPr>
          <w:i/>
          <w:color w:val="595959"/>
        </w:rPr>
        <w:fldChar w:fldCharType="end"/>
      </w:r>
    </w:p>
    <w:p w14:paraId="0C0A0CB5" w14:textId="6A02D20F" w:rsidR="00D36AA4" w:rsidRPr="00867E80" w:rsidRDefault="00D36AA4" w:rsidP="00D36AA4">
      <w:pPr>
        <w:pStyle w:val="SmallerText-Black"/>
        <w:tabs>
          <w:tab w:val="left" w:pos="2127"/>
        </w:tabs>
      </w:pPr>
      <w:r>
        <w:t>Date modified:</w:t>
      </w:r>
      <w:r>
        <w:tab/>
      </w:r>
      <w:r w:rsidRPr="006B0783">
        <w:rPr>
          <w:i/>
          <w:color w:val="595959"/>
        </w:rPr>
        <w:fldChar w:fldCharType="begin"/>
      </w:r>
      <w:r w:rsidRPr="006B0783">
        <w:rPr>
          <w:i/>
          <w:color w:val="595959"/>
        </w:rPr>
        <w:instrText xml:space="preserve"> DATE  \@ "dd/MM/yyyy"  \* MERGEFORMAT </w:instrText>
      </w:r>
      <w:r w:rsidRPr="006B0783">
        <w:rPr>
          <w:i/>
          <w:color w:val="595959"/>
        </w:rPr>
        <w:fldChar w:fldCharType="separate"/>
      </w:r>
      <w:r w:rsidR="000F698D">
        <w:rPr>
          <w:i/>
          <w:noProof/>
          <w:color w:val="595959"/>
        </w:rPr>
        <w:t>23/09/2024</w:t>
      </w:r>
      <w:r w:rsidRPr="006B0783">
        <w:rPr>
          <w:i/>
          <w:color w:val="595959"/>
        </w:rPr>
        <w:fldChar w:fldCharType="end"/>
      </w:r>
    </w:p>
    <w:p w14:paraId="7896361F" w14:textId="77777777" w:rsidR="00D36AA4" w:rsidRPr="00867E80" w:rsidRDefault="00D36AA4" w:rsidP="00D36AA4">
      <w:pPr>
        <w:pStyle w:val="SmallerText-Black"/>
      </w:pPr>
    </w:p>
    <w:p w14:paraId="35A73035" w14:textId="77777777" w:rsidR="00D36AA4" w:rsidRDefault="00D36AA4" w:rsidP="00D36AA4">
      <w:r>
        <w:t>For queries, please contact:</w:t>
      </w:r>
    </w:p>
    <w:p w14:paraId="69F13F49" w14:textId="765C3151" w:rsidR="00D36AA4" w:rsidRPr="00E10DFA" w:rsidRDefault="00D36AA4" w:rsidP="00D36AA4">
      <w:pPr>
        <w:pStyle w:val="SmallerText-Black"/>
      </w:pPr>
      <w:r w:rsidRPr="00E10DFA">
        <w:t xml:space="preserve">Technology and Business Services SkillsPoint </w:t>
      </w:r>
    </w:p>
    <w:p w14:paraId="49DCF520" w14:textId="53807166" w:rsidR="00E10DFA" w:rsidRPr="00E10DFA" w:rsidRDefault="00E10DFA" w:rsidP="00D36AA4">
      <w:pPr>
        <w:pStyle w:val="SmallerText-Black"/>
      </w:pPr>
      <w:r w:rsidRPr="00E10DFA">
        <w:t>Parramatta</w:t>
      </w:r>
    </w:p>
    <w:p w14:paraId="32515685" w14:textId="51BD2E5A" w:rsidR="004E621B" w:rsidRPr="000301F0" w:rsidRDefault="00BC2B9E">
      <w:pPr>
        <w:pStyle w:val="SmallerText-Black"/>
        <w:spacing w:before="1440"/>
      </w:pPr>
      <w:r>
        <w:t>© 202</w:t>
      </w:r>
      <w:r w:rsidR="00B45E52">
        <w:t>2</w:t>
      </w:r>
      <w:r w:rsidRPr="000301F0">
        <w:t xml:space="preserve"> TAFE NSW</w:t>
      </w:r>
      <w:r w:rsidRPr="000301F0">
        <w:rPr>
          <w:noProof/>
          <w:lang w:eastAsia="en-AU"/>
        </w:rPr>
        <w:br/>
      </w:r>
      <w:r w:rsidRPr="000301F0">
        <w:t>RTO Provider Number 90003 | CRICOS Provider Code: 00591E</w:t>
      </w:r>
    </w:p>
    <w:p w14:paraId="32515686" w14:textId="77777777" w:rsidR="004E621B" w:rsidRPr="00D23A6C" w:rsidRDefault="00BC2B9E">
      <w:pPr>
        <w:pStyle w:val="SmallerText-Black"/>
      </w:pPr>
      <w:r>
        <w:t>This assessment can be found in the</w:t>
      </w:r>
      <w:r w:rsidRPr="00D23A6C">
        <w:t xml:space="preserve">: </w:t>
      </w:r>
      <w:hyperlink r:id="rId17" w:history="1">
        <w:r w:rsidRPr="00C036C0">
          <w:rPr>
            <w:rStyle w:val="Hyperlink"/>
          </w:rPr>
          <w:t>Learning Bank</w:t>
        </w:r>
      </w:hyperlink>
    </w:p>
    <w:p w14:paraId="32515687" w14:textId="65F5FD40" w:rsidR="004E621B" w:rsidRPr="000301F0" w:rsidRDefault="00BC2B9E">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B45E52">
        <w:t>2</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0F698D">
        <w:rPr>
          <w:noProof/>
        </w:rPr>
        <w:t>23 September 2024</w:t>
      </w:r>
      <w:r w:rsidRPr="000301F0">
        <w:fldChar w:fldCharType="end"/>
      </w:r>
      <w:r w:rsidRPr="000301F0">
        <w:t>. For current information please refer to our website</w:t>
      </w:r>
      <w:r>
        <w:t xml:space="preserve"> or your Teacher/Assessor as appropriate</w:t>
      </w:r>
      <w:r w:rsidRPr="000301F0">
        <w:t>.</w:t>
      </w:r>
    </w:p>
    <w:p w14:paraId="32515688" w14:textId="77777777" w:rsidR="004E621B" w:rsidRDefault="004E621B">
      <w:pPr>
        <w:tabs>
          <w:tab w:val="clear" w:pos="284"/>
        </w:tabs>
        <w:spacing w:before="0" w:after="200" w:line="276" w:lineRule="auto"/>
        <w:rPr>
          <w:sz w:val="22"/>
          <w:szCs w:val="22"/>
        </w:rPr>
        <w:sectPr w:rsidR="004E621B">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32515689" w14:textId="77777777" w:rsidR="004E621B" w:rsidRPr="008F6497" w:rsidRDefault="00BC2B9E">
      <w:pPr>
        <w:pStyle w:val="Heading2"/>
      </w:pPr>
      <w:r w:rsidRPr="008F6497">
        <w:lastRenderedPageBreak/>
        <w:t>Assessment instructions</w:t>
      </w:r>
    </w:p>
    <w:p w14:paraId="3251568A" w14:textId="77777777" w:rsidR="004E621B" w:rsidRDefault="00BC2B9E">
      <w:pPr>
        <w:pStyle w:val="Caption"/>
        <w:keepNext/>
        <w:spacing w:after="0"/>
      </w:pPr>
      <w:r>
        <w:t xml:space="preserve">Table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6E58CC" w14:paraId="3251568D" w14:textId="77777777" w:rsidTr="006E58C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3251568B" w14:textId="77777777" w:rsidR="004E621B" w:rsidRDefault="00BC2B9E">
            <w:pPr>
              <w:rPr>
                <w:lang w:eastAsia="en-AU"/>
              </w:rPr>
            </w:pPr>
            <w:r>
              <w:rPr>
                <w:lang w:eastAsia="en-AU"/>
              </w:rPr>
              <w:t>Assessment details</w:t>
            </w:r>
          </w:p>
        </w:tc>
        <w:tc>
          <w:tcPr>
            <w:tcW w:w="3673" w:type="pct"/>
            <w:vAlign w:val="top"/>
          </w:tcPr>
          <w:p w14:paraId="3251568C" w14:textId="77777777" w:rsidR="004E621B" w:rsidRDefault="00BC2B9E">
            <w:pPr>
              <w:rPr>
                <w:lang w:eastAsia="en-AU"/>
              </w:rPr>
            </w:pPr>
            <w:r>
              <w:rPr>
                <w:lang w:eastAsia="en-AU"/>
              </w:rPr>
              <w:t>Instructions</w:t>
            </w:r>
          </w:p>
        </w:tc>
      </w:tr>
      <w:tr w:rsidR="006E58CC" w14:paraId="32515690" w14:textId="77777777" w:rsidTr="006E58CC">
        <w:tc>
          <w:tcPr>
            <w:tcW w:w="1327" w:type="pct"/>
            <w:vAlign w:val="top"/>
          </w:tcPr>
          <w:p w14:paraId="3251568E" w14:textId="77777777" w:rsidR="004E621B" w:rsidRPr="00FB374C" w:rsidRDefault="00BC2B9E">
            <w:pPr>
              <w:pStyle w:val="Body"/>
              <w:rPr>
                <w:b/>
                <w:szCs w:val="24"/>
                <w:lang w:eastAsia="en-AU"/>
              </w:rPr>
            </w:pPr>
            <w:r w:rsidRPr="00FB374C">
              <w:rPr>
                <w:b/>
                <w:szCs w:val="24"/>
                <w:lang w:eastAsia="en-AU"/>
              </w:rPr>
              <w:t>Assessment overview</w:t>
            </w:r>
          </w:p>
        </w:tc>
        <w:tc>
          <w:tcPr>
            <w:tcW w:w="3673" w:type="pct"/>
            <w:vAlign w:val="top"/>
          </w:tcPr>
          <w:p w14:paraId="3251568F" w14:textId="2909DCF1" w:rsidR="004E621B" w:rsidRPr="00E55E34" w:rsidRDefault="00CD2E26">
            <w:pPr>
              <w:pStyle w:val="Body"/>
              <w:rPr>
                <w:i/>
                <w:szCs w:val="24"/>
                <w:lang w:eastAsia="en-AU"/>
              </w:rPr>
            </w:pPr>
            <w:r w:rsidRPr="00995CEA">
              <w:rPr>
                <w:szCs w:val="24"/>
                <w:lang w:eastAsia="en-AU"/>
              </w:rPr>
              <w:t>The aim of this assessment is to assess your knowledge</w:t>
            </w:r>
            <w:r>
              <w:rPr>
                <w:szCs w:val="24"/>
                <w:lang w:eastAsia="en-AU"/>
              </w:rPr>
              <w:t xml:space="preserve"> and skills required for producing basic client-side scripts.</w:t>
            </w:r>
          </w:p>
        </w:tc>
      </w:tr>
      <w:tr w:rsidR="006E58CC" w14:paraId="32515694" w14:textId="77777777" w:rsidTr="006E58CC">
        <w:tc>
          <w:tcPr>
            <w:tcW w:w="1327" w:type="pct"/>
            <w:vAlign w:val="top"/>
          </w:tcPr>
          <w:p w14:paraId="32515691" w14:textId="77777777" w:rsidR="004E621B" w:rsidRPr="00FB374C" w:rsidRDefault="00BC2B9E">
            <w:pPr>
              <w:pStyle w:val="Body"/>
              <w:rPr>
                <w:szCs w:val="24"/>
              </w:rPr>
            </w:pPr>
            <w:r w:rsidRPr="00FB374C">
              <w:rPr>
                <w:b/>
                <w:szCs w:val="24"/>
                <w:lang w:eastAsia="en-AU"/>
              </w:rPr>
              <w:t>Assessment event number</w:t>
            </w:r>
          </w:p>
        </w:tc>
        <w:tc>
          <w:tcPr>
            <w:tcW w:w="3673" w:type="pct"/>
            <w:vAlign w:val="top"/>
          </w:tcPr>
          <w:p w14:paraId="0CC49DAB" w14:textId="77777777" w:rsidR="00952412" w:rsidRPr="00676FE8" w:rsidRDefault="00952412" w:rsidP="00952412">
            <w:pPr>
              <w:pStyle w:val="Body"/>
              <w:rPr>
                <w:szCs w:val="24"/>
                <w:lang w:eastAsia="en-AU"/>
              </w:rPr>
            </w:pPr>
            <w:r w:rsidRPr="00676FE8">
              <w:rPr>
                <w:szCs w:val="24"/>
                <w:lang w:eastAsia="en-AU"/>
              </w:rPr>
              <w:t>2 of 2</w:t>
            </w:r>
          </w:p>
          <w:p w14:paraId="32515693" w14:textId="27233568" w:rsidR="004E621B" w:rsidRPr="00FB374C" w:rsidRDefault="004E621B">
            <w:pPr>
              <w:pStyle w:val="Body"/>
              <w:rPr>
                <w:szCs w:val="24"/>
              </w:rPr>
            </w:pPr>
          </w:p>
        </w:tc>
      </w:tr>
      <w:tr w:rsidR="006E58CC" w14:paraId="325156A2" w14:textId="77777777" w:rsidTr="006E58CC">
        <w:tc>
          <w:tcPr>
            <w:tcW w:w="1327" w:type="pct"/>
            <w:vAlign w:val="top"/>
          </w:tcPr>
          <w:p w14:paraId="32515695" w14:textId="77777777" w:rsidR="004E621B" w:rsidRPr="00FB374C" w:rsidRDefault="00BC2B9E">
            <w:pPr>
              <w:pStyle w:val="Body"/>
              <w:rPr>
                <w:b/>
                <w:szCs w:val="24"/>
              </w:rPr>
            </w:pPr>
            <w:r w:rsidRPr="00FB374C">
              <w:rPr>
                <w:b/>
                <w:szCs w:val="24"/>
              </w:rPr>
              <w:t xml:space="preserve">Instructions for </w:t>
            </w:r>
            <w:proofErr w:type="gramStart"/>
            <w:r w:rsidRPr="00FB374C">
              <w:rPr>
                <w:b/>
                <w:szCs w:val="24"/>
              </w:rPr>
              <w:t>this  assessment</w:t>
            </w:r>
            <w:proofErr w:type="gramEnd"/>
          </w:p>
        </w:tc>
        <w:tc>
          <w:tcPr>
            <w:tcW w:w="3673" w:type="pct"/>
            <w:vAlign w:val="top"/>
          </w:tcPr>
          <w:p w14:paraId="71414633" w14:textId="28107261" w:rsidR="00765BE4" w:rsidRPr="00A628CF" w:rsidRDefault="00765BE4" w:rsidP="00765BE4">
            <w:pPr>
              <w:pStyle w:val="Body"/>
              <w:rPr>
                <w:szCs w:val="24"/>
              </w:rPr>
            </w:pPr>
            <w:r w:rsidRPr="00A628CF">
              <w:rPr>
                <w:szCs w:val="24"/>
                <w:lang w:eastAsia="en-AU"/>
              </w:rPr>
              <w:t xml:space="preserve">This is a project-based assessment </w:t>
            </w:r>
            <w:r w:rsidRPr="00710248">
              <w:rPr>
                <w:szCs w:val="24"/>
                <w:lang w:eastAsia="en-AU"/>
              </w:rPr>
              <w:t xml:space="preserve">that assesses </w:t>
            </w:r>
            <w:r w:rsidRPr="00A628CF">
              <w:rPr>
                <w:szCs w:val="24"/>
                <w:lang w:eastAsia="en-AU"/>
              </w:rPr>
              <w:t>the student on their knowledge and performance of the unit.</w:t>
            </w:r>
          </w:p>
          <w:p w14:paraId="702F16B3" w14:textId="77777777" w:rsidR="00765BE4" w:rsidRPr="00A628CF" w:rsidRDefault="00765BE4" w:rsidP="00765BE4">
            <w:pPr>
              <w:pStyle w:val="Body"/>
              <w:rPr>
                <w:szCs w:val="24"/>
              </w:rPr>
            </w:pPr>
            <w:r w:rsidRPr="00A628CF">
              <w:rPr>
                <w:szCs w:val="24"/>
              </w:rPr>
              <w:t xml:space="preserve">This assessment is in </w:t>
            </w:r>
            <w:r>
              <w:rPr>
                <w:szCs w:val="24"/>
              </w:rPr>
              <w:t>three</w:t>
            </w:r>
            <w:r w:rsidRPr="00643B8E">
              <w:rPr>
                <w:color w:val="8B0000"/>
                <w:szCs w:val="24"/>
              </w:rPr>
              <w:t xml:space="preserve"> </w:t>
            </w:r>
            <w:r w:rsidRPr="00A628CF">
              <w:rPr>
                <w:szCs w:val="24"/>
              </w:rPr>
              <w:t>parts:</w:t>
            </w:r>
          </w:p>
          <w:p w14:paraId="5986BAC0" w14:textId="77777777" w:rsidR="00765BE4" w:rsidRPr="00D23919" w:rsidRDefault="00765BE4" w:rsidP="000F339A">
            <w:pPr>
              <w:pStyle w:val="TableParagraph"/>
              <w:numPr>
                <w:ilvl w:val="0"/>
                <w:numId w:val="7"/>
              </w:numPr>
              <w:tabs>
                <w:tab w:val="left" w:pos="824"/>
              </w:tabs>
              <w:spacing w:after="120" w:line="300" w:lineRule="auto"/>
              <w:rPr>
                <w:iCs/>
                <w:sz w:val="24"/>
                <w:szCs w:val="24"/>
              </w:rPr>
            </w:pPr>
            <w:r w:rsidRPr="00D23919">
              <w:rPr>
                <w:iCs/>
                <w:sz w:val="24"/>
                <w:szCs w:val="24"/>
              </w:rPr>
              <w:t>Information gathering</w:t>
            </w:r>
          </w:p>
          <w:p w14:paraId="20B73CFB" w14:textId="77777777" w:rsidR="00765BE4" w:rsidRPr="00D23919" w:rsidRDefault="00765BE4" w:rsidP="000F339A">
            <w:pPr>
              <w:pStyle w:val="TableParagraph"/>
              <w:numPr>
                <w:ilvl w:val="0"/>
                <w:numId w:val="7"/>
              </w:numPr>
              <w:tabs>
                <w:tab w:val="left" w:pos="824"/>
              </w:tabs>
              <w:spacing w:after="120" w:line="300" w:lineRule="auto"/>
              <w:rPr>
                <w:iCs/>
                <w:sz w:val="24"/>
                <w:szCs w:val="24"/>
              </w:rPr>
            </w:pPr>
            <w:r w:rsidRPr="00D23919">
              <w:rPr>
                <w:iCs/>
                <w:sz w:val="24"/>
                <w:szCs w:val="24"/>
              </w:rPr>
              <w:t>Designing and developing</w:t>
            </w:r>
          </w:p>
          <w:p w14:paraId="30AB2BDF" w14:textId="77777777" w:rsidR="00765BE4" w:rsidRPr="00D23919" w:rsidRDefault="00765BE4" w:rsidP="000F339A">
            <w:pPr>
              <w:pStyle w:val="TableParagraph"/>
              <w:numPr>
                <w:ilvl w:val="0"/>
                <w:numId w:val="7"/>
              </w:numPr>
              <w:tabs>
                <w:tab w:val="left" w:pos="824"/>
              </w:tabs>
              <w:spacing w:after="120" w:line="300" w:lineRule="auto"/>
              <w:rPr>
                <w:iCs/>
                <w:sz w:val="24"/>
                <w:szCs w:val="24"/>
              </w:rPr>
            </w:pPr>
            <w:r w:rsidRPr="00D23919">
              <w:rPr>
                <w:iCs/>
                <w:sz w:val="24"/>
                <w:szCs w:val="24"/>
              </w:rPr>
              <w:t>Testing and security</w:t>
            </w:r>
          </w:p>
          <w:p w14:paraId="31BED6D0" w14:textId="77777777" w:rsidR="00765BE4" w:rsidRPr="00BD39D2" w:rsidRDefault="00765BE4" w:rsidP="00765BE4">
            <w:pPr>
              <w:pStyle w:val="Body"/>
              <w:rPr>
                <w:szCs w:val="24"/>
              </w:rPr>
            </w:pPr>
            <w:r w:rsidRPr="00BD39D2">
              <w:rPr>
                <w:szCs w:val="24"/>
              </w:rPr>
              <w:t>And is supported by:</w:t>
            </w:r>
          </w:p>
          <w:p w14:paraId="0143CA60" w14:textId="77777777" w:rsidR="00765BE4" w:rsidRDefault="00765BE4" w:rsidP="000F339A">
            <w:pPr>
              <w:numPr>
                <w:ilvl w:val="0"/>
                <w:numId w:val="7"/>
              </w:numPr>
              <w:tabs>
                <w:tab w:val="clear" w:pos="284"/>
              </w:tabs>
              <w:rPr>
                <w:szCs w:val="24"/>
              </w:rPr>
            </w:pPr>
            <w:r w:rsidRPr="00D3461E">
              <w:rPr>
                <w:rFonts w:ascii="Calibri" w:hAnsi="Calibri" w:cs="Calibri"/>
                <w:szCs w:val="24"/>
                <w:lang w:eastAsia="en-AU"/>
              </w:rPr>
              <w:t>Assessment</w:t>
            </w:r>
            <w:r w:rsidRPr="00A628CF">
              <w:rPr>
                <w:szCs w:val="24"/>
              </w:rPr>
              <w:t xml:space="preserve"> checklist </w:t>
            </w:r>
          </w:p>
          <w:p w14:paraId="20B76C11" w14:textId="77777777" w:rsidR="00765BE4" w:rsidRDefault="00765BE4" w:rsidP="000F339A">
            <w:pPr>
              <w:numPr>
                <w:ilvl w:val="0"/>
                <w:numId w:val="7"/>
              </w:numPr>
              <w:tabs>
                <w:tab w:val="clear" w:pos="284"/>
              </w:tabs>
              <w:rPr>
                <w:szCs w:val="24"/>
              </w:rPr>
            </w:pPr>
            <w:r w:rsidRPr="00D3461E">
              <w:rPr>
                <w:rFonts w:ascii="Calibri" w:hAnsi="Calibri" w:cs="Calibri"/>
                <w:szCs w:val="24"/>
                <w:lang w:eastAsia="en-AU"/>
              </w:rPr>
              <w:t>Assessment</w:t>
            </w:r>
            <w:r>
              <w:rPr>
                <w:szCs w:val="24"/>
              </w:rPr>
              <w:t xml:space="preserve"> feedback (not included here)</w:t>
            </w:r>
          </w:p>
          <w:p w14:paraId="37B97B94" w14:textId="77777777" w:rsidR="00765BE4" w:rsidRDefault="00765BE4" w:rsidP="000F339A">
            <w:pPr>
              <w:numPr>
                <w:ilvl w:val="0"/>
                <w:numId w:val="7"/>
              </w:numPr>
              <w:tabs>
                <w:tab w:val="clear" w:pos="284"/>
              </w:tabs>
              <w:rPr>
                <w:szCs w:val="24"/>
              </w:rPr>
            </w:pPr>
            <w:r>
              <w:rPr>
                <w:szCs w:val="24"/>
              </w:rPr>
              <w:t>GE Client Details</w:t>
            </w:r>
          </w:p>
          <w:p w14:paraId="61C6B2F8" w14:textId="77777777" w:rsidR="00765BE4" w:rsidRPr="00497A21" w:rsidRDefault="00765BE4" w:rsidP="000F339A">
            <w:pPr>
              <w:numPr>
                <w:ilvl w:val="0"/>
                <w:numId w:val="7"/>
              </w:numPr>
              <w:tabs>
                <w:tab w:val="clear" w:pos="284"/>
              </w:tabs>
              <w:rPr>
                <w:szCs w:val="24"/>
              </w:rPr>
            </w:pPr>
            <w:r>
              <w:rPr>
                <w:szCs w:val="24"/>
              </w:rPr>
              <w:t>GE Style Guide</w:t>
            </w:r>
          </w:p>
          <w:p w14:paraId="325156A1" w14:textId="1ECCC04B" w:rsidR="004E621B" w:rsidRPr="00FB374C" w:rsidRDefault="00BC2B9E">
            <w:pPr>
              <w:pStyle w:val="Body"/>
              <w:rPr>
                <w:i/>
                <w:color w:val="FF0000"/>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6E58CC" w14:paraId="325156A6" w14:textId="77777777" w:rsidTr="006E58CC">
        <w:tc>
          <w:tcPr>
            <w:tcW w:w="1327" w:type="pct"/>
            <w:vAlign w:val="top"/>
          </w:tcPr>
          <w:p w14:paraId="325156A3" w14:textId="77777777" w:rsidR="004E621B" w:rsidRPr="00FB374C" w:rsidRDefault="00BC2B9E">
            <w:pPr>
              <w:pStyle w:val="Body"/>
              <w:rPr>
                <w:b/>
                <w:szCs w:val="24"/>
              </w:rPr>
            </w:pPr>
            <w:r w:rsidRPr="00FB374C">
              <w:rPr>
                <w:b/>
                <w:szCs w:val="24"/>
              </w:rPr>
              <w:t xml:space="preserve">Submission instructions </w:t>
            </w:r>
          </w:p>
        </w:tc>
        <w:tc>
          <w:tcPr>
            <w:tcW w:w="3673" w:type="pct"/>
            <w:vAlign w:val="top"/>
          </w:tcPr>
          <w:p w14:paraId="325156A4" w14:textId="264AA92E" w:rsidR="004E621B" w:rsidRPr="003B5CF7" w:rsidRDefault="00BC2B9E">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w:t>
            </w:r>
          </w:p>
          <w:p w14:paraId="325156A5" w14:textId="77777777" w:rsidR="004E621B" w:rsidRPr="00E55E34" w:rsidRDefault="00BC2B9E">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6E58CC" w14:paraId="325156AA" w14:textId="77777777" w:rsidTr="006E58CC">
        <w:tc>
          <w:tcPr>
            <w:tcW w:w="1327" w:type="pct"/>
            <w:vAlign w:val="top"/>
          </w:tcPr>
          <w:p w14:paraId="325156A7" w14:textId="77777777" w:rsidR="004E621B" w:rsidRPr="00FB374C" w:rsidRDefault="00BC2B9E">
            <w:pPr>
              <w:pStyle w:val="Body"/>
              <w:rPr>
                <w:b/>
                <w:szCs w:val="24"/>
              </w:rPr>
            </w:pPr>
            <w:r w:rsidRPr="00FB374C">
              <w:rPr>
                <w:b/>
                <w:szCs w:val="24"/>
              </w:rPr>
              <w:lastRenderedPageBreak/>
              <w:t>What do I need to do to achieve a satisfactory result?</w:t>
            </w:r>
          </w:p>
        </w:tc>
        <w:tc>
          <w:tcPr>
            <w:tcW w:w="3673" w:type="pct"/>
            <w:vAlign w:val="top"/>
          </w:tcPr>
          <w:p w14:paraId="325156A8" w14:textId="77777777" w:rsidR="004E621B" w:rsidRDefault="00BC2B9E">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325156A9" w14:textId="77777777" w:rsidR="004E621B" w:rsidRPr="00E55E34" w:rsidRDefault="00BC2B9E">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6E58CC" w14:paraId="325156B1" w14:textId="77777777" w:rsidTr="006E58CC">
        <w:tc>
          <w:tcPr>
            <w:tcW w:w="1327" w:type="pct"/>
            <w:vAlign w:val="top"/>
          </w:tcPr>
          <w:p w14:paraId="325156AB" w14:textId="77777777" w:rsidR="004E621B" w:rsidRPr="00FB374C" w:rsidRDefault="00BC2B9E">
            <w:pPr>
              <w:pStyle w:val="Body"/>
              <w:rPr>
                <w:b/>
                <w:szCs w:val="24"/>
              </w:rPr>
            </w:pPr>
            <w:r w:rsidRPr="00FB374C">
              <w:rPr>
                <w:b/>
                <w:szCs w:val="24"/>
              </w:rPr>
              <w:t>What do I need to provide?</w:t>
            </w:r>
          </w:p>
        </w:tc>
        <w:tc>
          <w:tcPr>
            <w:tcW w:w="3673" w:type="pct"/>
            <w:vAlign w:val="top"/>
          </w:tcPr>
          <w:p w14:paraId="325156AC" w14:textId="77777777" w:rsidR="004E621B" w:rsidRPr="0009748B" w:rsidRDefault="00BC2B9E" w:rsidP="000F339A">
            <w:pPr>
              <w:pStyle w:val="Body"/>
              <w:numPr>
                <w:ilvl w:val="0"/>
                <w:numId w:val="5"/>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325156AD" w14:textId="7131C91D" w:rsidR="004E621B" w:rsidRPr="0009748B" w:rsidRDefault="00BC2B9E" w:rsidP="000F339A">
            <w:pPr>
              <w:pStyle w:val="Body"/>
              <w:numPr>
                <w:ilvl w:val="0"/>
                <w:numId w:val="5"/>
              </w:numPr>
              <w:tabs>
                <w:tab w:val="clear" w:pos="284"/>
              </w:tabs>
              <w:ind w:left="457"/>
              <w:rPr>
                <w:iCs/>
                <w:szCs w:val="24"/>
              </w:rPr>
            </w:pPr>
            <w:r w:rsidRPr="0009748B">
              <w:rPr>
                <w:iCs/>
                <w:szCs w:val="24"/>
              </w:rPr>
              <w:t>Computer or other device</w:t>
            </w:r>
            <w:r w:rsidR="00AF133C">
              <w:rPr>
                <w:iCs/>
                <w:szCs w:val="24"/>
              </w:rPr>
              <w:t>s</w:t>
            </w:r>
            <w:r w:rsidRPr="0009748B">
              <w:rPr>
                <w:iCs/>
                <w:szCs w:val="24"/>
              </w:rPr>
              <w:t xml:space="preserve"> with word processing software and internet access</w:t>
            </w:r>
          </w:p>
          <w:p w14:paraId="325156B0" w14:textId="52551E8D" w:rsidR="004E621B" w:rsidRPr="00765BE4" w:rsidRDefault="00BC2B9E" w:rsidP="000F339A">
            <w:pPr>
              <w:pStyle w:val="Body"/>
              <w:numPr>
                <w:ilvl w:val="0"/>
                <w:numId w:val="5"/>
              </w:numPr>
              <w:tabs>
                <w:tab w:val="clear" w:pos="284"/>
              </w:tabs>
              <w:ind w:left="457"/>
              <w:rPr>
                <w:iCs/>
                <w:szCs w:val="24"/>
              </w:rPr>
            </w:pPr>
            <w:r w:rsidRPr="0009748B">
              <w:rPr>
                <w:iCs/>
                <w:szCs w:val="24"/>
              </w:rPr>
              <w:t>Writing materials</w:t>
            </w:r>
            <w:r>
              <w:rPr>
                <w:iCs/>
                <w:szCs w:val="24"/>
              </w:rPr>
              <w:t>, if required</w:t>
            </w:r>
          </w:p>
        </w:tc>
      </w:tr>
      <w:tr w:rsidR="006E58CC" w14:paraId="325156B6" w14:textId="77777777" w:rsidTr="006E58CC">
        <w:tc>
          <w:tcPr>
            <w:tcW w:w="1327" w:type="pct"/>
            <w:vAlign w:val="top"/>
          </w:tcPr>
          <w:p w14:paraId="325156B2" w14:textId="77777777" w:rsidR="004E621B" w:rsidRPr="00FB374C" w:rsidRDefault="00BC2B9E">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14:paraId="325156B3" w14:textId="77777777" w:rsidR="004E621B" w:rsidRPr="00765BE4" w:rsidRDefault="00BC2B9E">
            <w:pPr>
              <w:rPr>
                <w:iCs/>
                <w:szCs w:val="24"/>
                <w:lang w:eastAsia="en-AU"/>
              </w:rPr>
            </w:pPr>
            <w:r w:rsidRPr="00765BE4">
              <w:rPr>
                <w:iCs/>
                <w:szCs w:val="24"/>
                <w:lang w:eastAsia="en-AU"/>
              </w:rPr>
              <w:t xml:space="preserve">Access to this assessment and learning resources, including the student workbook and any supporting documents or links. </w:t>
            </w:r>
          </w:p>
          <w:p w14:paraId="325156B5" w14:textId="0985D91A" w:rsidR="004E621B" w:rsidRPr="00765BE4" w:rsidRDefault="00BC2B9E" w:rsidP="00765BE4">
            <w:pPr>
              <w:rPr>
                <w:iCs/>
                <w:color w:val="8B0000"/>
                <w:szCs w:val="24"/>
                <w:lang w:eastAsia="en-AU"/>
              </w:rPr>
            </w:pPr>
            <w:r w:rsidRPr="00765BE4">
              <w:rPr>
                <w:iCs/>
                <w:szCs w:val="24"/>
                <w:lang w:eastAsia="en-AU"/>
              </w:rPr>
              <w:t xml:space="preserve">Computers, datasheets, reference text, organisational policy </w:t>
            </w:r>
            <w:r w:rsidR="000C695F">
              <w:rPr>
                <w:iCs/>
                <w:szCs w:val="24"/>
                <w:lang w:eastAsia="en-AU"/>
              </w:rPr>
              <w:t>and other relevant material</w:t>
            </w:r>
            <w:r w:rsidR="00420DC5">
              <w:rPr>
                <w:iCs/>
                <w:szCs w:val="24"/>
                <w:lang w:eastAsia="en-AU"/>
              </w:rPr>
              <w:t>s</w:t>
            </w:r>
            <w:r w:rsidR="000C695F" w:rsidRPr="00765BE4">
              <w:rPr>
                <w:iCs/>
                <w:szCs w:val="24"/>
                <w:lang w:eastAsia="en-AU"/>
              </w:rPr>
              <w:t xml:space="preserve"> </w:t>
            </w:r>
            <w:r w:rsidRPr="00765BE4">
              <w:rPr>
                <w:iCs/>
                <w:szCs w:val="24"/>
                <w:lang w:eastAsia="en-AU"/>
              </w:rPr>
              <w:t xml:space="preserve">that </w:t>
            </w:r>
            <w:r w:rsidR="009A15CB">
              <w:rPr>
                <w:iCs/>
                <w:szCs w:val="24"/>
                <w:lang w:eastAsia="en-AU"/>
              </w:rPr>
              <w:t>are</w:t>
            </w:r>
            <w:r w:rsidR="009A15CB" w:rsidRPr="00765BE4">
              <w:rPr>
                <w:iCs/>
                <w:szCs w:val="24"/>
                <w:lang w:eastAsia="en-AU"/>
              </w:rPr>
              <w:t xml:space="preserve"> </w:t>
            </w:r>
            <w:r w:rsidRPr="00765BE4">
              <w:rPr>
                <w:iCs/>
                <w:szCs w:val="24"/>
                <w:lang w:eastAsia="en-AU"/>
              </w:rPr>
              <w:t xml:space="preserve">referenced in the assessment. These may be hard </w:t>
            </w:r>
            <w:r w:rsidR="004C168D" w:rsidRPr="00765BE4">
              <w:rPr>
                <w:iCs/>
                <w:szCs w:val="24"/>
                <w:lang w:eastAsia="en-AU"/>
              </w:rPr>
              <w:t>cop</w:t>
            </w:r>
            <w:r w:rsidR="004C168D">
              <w:rPr>
                <w:iCs/>
                <w:szCs w:val="24"/>
                <w:lang w:eastAsia="en-AU"/>
              </w:rPr>
              <w:t>ies</w:t>
            </w:r>
            <w:r w:rsidR="004C168D" w:rsidRPr="00765BE4">
              <w:rPr>
                <w:iCs/>
                <w:szCs w:val="24"/>
                <w:lang w:eastAsia="en-AU"/>
              </w:rPr>
              <w:t xml:space="preserve"> </w:t>
            </w:r>
            <w:r w:rsidRPr="00765BE4">
              <w:rPr>
                <w:iCs/>
                <w:szCs w:val="24"/>
                <w:lang w:eastAsia="en-AU"/>
              </w:rPr>
              <w:t>or made available online.</w:t>
            </w:r>
          </w:p>
        </w:tc>
      </w:tr>
      <w:tr w:rsidR="006E58CC" w14:paraId="325156BE" w14:textId="77777777" w:rsidTr="006E58CC">
        <w:tc>
          <w:tcPr>
            <w:tcW w:w="1327" w:type="pct"/>
            <w:vAlign w:val="top"/>
          </w:tcPr>
          <w:p w14:paraId="325156B7" w14:textId="77777777" w:rsidR="004E621B" w:rsidRDefault="00BC2B9E">
            <w:pPr>
              <w:pStyle w:val="Body"/>
              <w:rPr>
                <w:b/>
                <w:szCs w:val="24"/>
              </w:rPr>
            </w:pPr>
            <w:r w:rsidRPr="003B5CF7">
              <w:rPr>
                <w:b/>
                <w:szCs w:val="24"/>
              </w:rPr>
              <w:t xml:space="preserve">Due date </w:t>
            </w:r>
          </w:p>
          <w:p w14:paraId="325156B8" w14:textId="77777777" w:rsidR="004E621B" w:rsidRDefault="00BC2B9E">
            <w:pPr>
              <w:pStyle w:val="Body"/>
              <w:rPr>
                <w:b/>
                <w:szCs w:val="24"/>
              </w:rPr>
            </w:pPr>
            <w:r>
              <w:rPr>
                <w:b/>
                <w:szCs w:val="24"/>
              </w:rPr>
              <w:t>T</w:t>
            </w:r>
            <w:r w:rsidRPr="003B5CF7">
              <w:rPr>
                <w:b/>
                <w:szCs w:val="24"/>
              </w:rPr>
              <w:t>ime allowed</w:t>
            </w:r>
          </w:p>
          <w:p w14:paraId="325156B9" w14:textId="77777777" w:rsidR="004E621B" w:rsidRPr="00FB374C" w:rsidRDefault="00BC2B9E">
            <w:pPr>
              <w:pStyle w:val="Body"/>
              <w:rPr>
                <w:b/>
                <w:szCs w:val="24"/>
              </w:rPr>
            </w:pPr>
            <w:r>
              <w:rPr>
                <w:b/>
                <w:szCs w:val="24"/>
              </w:rPr>
              <w:t>L</w:t>
            </w:r>
            <w:r w:rsidRPr="003B5CF7">
              <w:rPr>
                <w:b/>
                <w:szCs w:val="24"/>
              </w:rPr>
              <w:t>ocation</w:t>
            </w:r>
          </w:p>
        </w:tc>
        <w:tc>
          <w:tcPr>
            <w:tcW w:w="3673" w:type="pct"/>
            <w:vAlign w:val="top"/>
          </w:tcPr>
          <w:p w14:paraId="27C7409D" w14:textId="77777777" w:rsidR="001574F0" w:rsidRPr="00D532C2" w:rsidRDefault="001574F0" w:rsidP="001574F0">
            <w:pPr>
              <w:pStyle w:val="Body"/>
              <w:rPr>
                <w:iCs/>
                <w:szCs w:val="24"/>
              </w:rPr>
            </w:pPr>
            <w:r w:rsidRPr="00D532C2">
              <w:rPr>
                <w:iCs/>
                <w:szCs w:val="24"/>
              </w:rPr>
              <w:t xml:space="preserve">Refer to UAG for details </w:t>
            </w:r>
          </w:p>
          <w:p w14:paraId="22068740" w14:textId="77777777" w:rsidR="001574F0" w:rsidRDefault="001574F0" w:rsidP="001574F0">
            <w:pPr>
              <w:pStyle w:val="Body"/>
            </w:pPr>
            <w:r w:rsidRPr="00D532C2">
              <w:t>Three hours (indicative only)</w:t>
            </w:r>
          </w:p>
          <w:p w14:paraId="325156BD" w14:textId="6F7F6F46" w:rsidR="004E621B" w:rsidRPr="00E55E34" w:rsidRDefault="001574F0" w:rsidP="001574F0">
            <w:pPr>
              <w:pStyle w:val="Body"/>
              <w:rPr>
                <w:iCs/>
                <w:szCs w:val="24"/>
                <w:lang w:eastAsia="en-AU"/>
              </w:rPr>
            </w:pPr>
            <w:r w:rsidRPr="001F4AAD">
              <w:rPr>
                <w:iCs/>
                <w:szCs w:val="24"/>
              </w:rPr>
              <w:t>Assessment is to be completed out of class.</w:t>
            </w:r>
          </w:p>
        </w:tc>
      </w:tr>
      <w:tr w:rsidR="006E58CC" w14:paraId="325156C3" w14:textId="77777777" w:rsidTr="006E58CC">
        <w:tc>
          <w:tcPr>
            <w:tcW w:w="1327" w:type="pct"/>
            <w:vAlign w:val="top"/>
          </w:tcPr>
          <w:p w14:paraId="325156BF" w14:textId="77777777" w:rsidR="004E621B" w:rsidRPr="00FB374C" w:rsidRDefault="00BC2B9E">
            <w:pPr>
              <w:pStyle w:val="Body"/>
              <w:rPr>
                <w:b/>
                <w:szCs w:val="24"/>
              </w:rPr>
            </w:pPr>
            <w:r w:rsidRPr="00FB374C">
              <w:rPr>
                <w:b/>
                <w:szCs w:val="24"/>
              </w:rPr>
              <w:t>Assessment feedback, review or appeals</w:t>
            </w:r>
          </w:p>
        </w:tc>
        <w:tc>
          <w:tcPr>
            <w:tcW w:w="3673" w:type="pct"/>
            <w:vAlign w:val="top"/>
          </w:tcPr>
          <w:p w14:paraId="325156C0" w14:textId="77777777" w:rsidR="004E621B" w:rsidRDefault="00BC2B9E">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325156C1" w14:textId="77777777" w:rsidR="004E621B" w:rsidRPr="003B5CF7" w:rsidRDefault="00BC2B9E">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325156C2" w14:textId="77777777" w:rsidR="004E621B" w:rsidRPr="00FB374C" w:rsidRDefault="00BC2B9E">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325156C4" w14:textId="5E4DDCF8" w:rsidR="004E621B" w:rsidRPr="008F6497" w:rsidRDefault="00BC2B9E" w:rsidP="00036705">
      <w:pPr>
        <w:pStyle w:val="Heading2"/>
      </w:pPr>
      <w:r w:rsidRPr="008F6497">
        <w:lastRenderedPageBreak/>
        <w:t>Specific task instructions</w:t>
      </w:r>
    </w:p>
    <w:p w14:paraId="08C9A7CE" w14:textId="101A1AEE" w:rsidR="00E927BA" w:rsidRDefault="00E927BA" w:rsidP="00E927BA">
      <w:pPr>
        <w:rPr>
          <w:szCs w:val="24"/>
          <w:lang w:eastAsia="en-AU"/>
        </w:rPr>
      </w:pPr>
      <w:r w:rsidRPr="00FB374C">
        <w:rPr>
          <w:szCs w:val="24"/>
          <w:lang w:eastAsia="en-AU"/>
        </w:rPr>
        <w:t xml:space="preserve">The instructions and the criteria in the </w:t>
      </w:r>
      <w:r w:rsidR="0030411A">
        <w:rPr>
          <w:szCs w:val="24"/>
          <w:lang w:eastAsia="en-AU"/>
        </w:rPr>
        <w:t>following</w:t>
      </w:r>
      <w:r w:rsidRPr="00FB374C">
        <w:rPr>
          <w:szCs w:val="24"/>
          <w:lang w:eastAsia="en-AU"/>
        </w:rPr>
        <w:t xml:space="preserve"> tasks and activities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3B374F4C" w14:textId="77777777" w:rsidR="00E927BA" w:rsidRDefault="00E927BA" w:rsidP="00E927BA">
      <w:pPr>
        <w:rPr>
          <w:szCs w:val="24"/>
          <w:lang w:eastAsia="en-AU"/>
        </w:rPr>
      </w:pPr>
      <w:r w:rsidRPr="005E16C7">
        <w:rPr>
          <w:szCs w:val="24"/>
          <w:lang w:eastAsia="en-AU"/>
        </w:rPr>
        <w:t xml:space="preserve">If this assessment requires you to record information, your </w:t>
      </w:r>
      <w:r>
        <w:rPr>
          <w:szCs w:val="24"/>
          <w:lang w:eastAsia="en-AU"/>
        </w:rPr>
        <w:t>Teacher/Assessor</w:t>
      </w:r>
      <w:r w:rsidRPr="005E16C7">
        <w:rPr>
          <w:szCs w:val="24"/>
          <w:lang w:eastAsia="en-AU"/>
        </w:rPr>
        <w:t xml:space="preserve"> will provide you with an appropriate document/template.</w:t>
      </w:r>
    </w:p>
    <w:p w14:paraId="53E9D8B2" w14:textId="77777777" w:rsidR="00E927BA" w:rsidRPr="007F0290" w:rsidRDefault="00E927BA" w:rsidP="00E927BA">
      <w:pPr>
        <w:rPr>
          <w:szCs w:val="24"/>
          <w:lang w:eastAsia="en-AU"/>
        </w:rPr>
      </w:pPr>
      <w:r w:rsidRPr="007F0290">
        <w:rPr>
          <w:szCs w:val="24"/>
          <w:lang w:eastAsia="en-AU"/>
        </w:rPr>
        <w:t xml:space="preserve">Your Teacher/Assessor will advise a time and location for each event. Alternatively, you may have the option to record your participation and submit it as video evidence. </w:t>
      </w:r>
    </w:p>
    <w:p w14:paraId="4D2B0672" w14:textId="77777777" w:rsidR="00E927BA" w:rsidRPr="007F0290" w:rsidRDefault="00E927BA" w:rsidP="00E927BA">
      <w:pPr>
        <w:rPr>
          <w:szCs w:val="24"/>
          <w:lang w:eastAsia="en-AU"/>
        </w:rPr>
      </w:pPr>
      <w:r w:rsidRPr="007F0290">
        <w:rPr>
          <w:szCs w:val="24"/>
          <w:lang w:eastAsia="en-AU"/>
        </w:rPr>
        <w:t>If you are submitting video evidence, you must:</w:t>
      </w:r>
    </w:p>
    <w:p w14:paraId="06A31ED5" w14:textId="77777777" w:rsidR="00E927BA" w:rsidRPr="007F0290" w:rsidRDefault="00E927BA" w:rsidP="000F339A">
      <w:pPr>
        <w:pStyle w:val="ListParagraph"/>
        <w:numPr>
          <w:ilvl w:val="0"/>
          <w:numId w:val="10"/>
        </w:numPr>
        <w:rPr>
          <w:szCs w:val="24"/>
          <w:lang w:eastAsia="en-AU"/>
        </w:rPr>
      </w:pPr>
      <w:r w:rsidRPr="007F0290">
        <w:rPr>
          <w:szCs w:val="24"/>
          <w:lang w:eastAsia="en-AU"/>
        </w:rPr>
        <w:t>Provide a video for each participation, clearly meeting all requirements.</w:t>
      </w:r>
    </w:p>
    <w:p w14:paraId="3AE27592" w14:textId="77777777" w:rsidR="00E927BA" w:rsidRPr="007F0290" w:rsidRDefault="00E927BA" w:rsidP="000F339A">
      <w:pPr>
        <w:pStyle w:val="ListParagraph"/>
        <w:numPr>
          <w:ilvl w:val="0"/>
          <w:numId w:val="10"/>
        </w:numPr>
        <w:rPr>
          <w:szCs w:val="24"/>
          <w:lang w:eastAsia="en-AU"/>
        </w:rPr>
      </w:pPr>
      <w:r w:rsidRPr="007F0290">
        <w:rPr>
          <w:szCs w:val="24"/>
          <w:lang w:eastAsia="en-AU"/>
        </w:rPr>
        <w:t>Ensure you have access to the equipment and resources required to participate in each demonstration.</w:t>
      </w:r>
    </w:p>
    <w:p w14:paraId="1CC5319E" w14:textId="77777777" w:rsidR="00E927BA" w:rsidRPr="0043065A" w:rsidRDefault="00E927BA" w:rsidP="000F339A">
      <w:pPr>
        <w:pStyle w:val="ListParagraph"/>
        <w:keepLines/>
        <w:numPr>
          <w:ilvl w:val="0"/>
          <w:numId w:val="9"/>
        </w:numPr>
        <w:tabs>
          <w:tab w:val="clear" w:pos="284"/>
        </w:tabs>
        <w:spacing w:line="360" w:lineRule="auto"/>
        <w:ind w:left="714" w:hanging="357"/>
        <w:rPr>
          <w:rFonts w:ascii="Calibri" w:eastAsia="Calibri" w:hAnsi="Calibri" w:cs="Calibri"/>
          <w:szCs w:val="24"/>
          <w:lang w:eastAsia="en-AU"/>
        </w:rPr>
      </w:pPr>
      <w:r w:rsidRPr="000455FE">
        <w:rPr>
          <w:rFonts w:ascii="Calibri" w:eastAsia="Calibri" w:hAnsi="Calibri" w:cs="Calibri"/>
          <w:szCs w:val="24"/>
          <w:lang w:eastAsia="en-AU"/>
        </w:rPr>
        <w:t>Follow the</w:t>
      </w:r>
      <w:r w:rsidRPr="000455FE">
        <w:rPr>
          <w:rFonts w:ascii="Calibri" w:eastAsia="Calibri" w:hAnsi="Calibri" w:cs="Calibri"/>
          <w:color w:val="FF0000"/>
          <w:szCs w:val="24"/>
          <w:lang w:eastAsia="en-AU"/>
        </w:rPr>
        <w:t xml:space="preserve"> </w:t>
      </w:r>
      <w:hyperlink r:id="rId22" w:history="1">
        <w:r w:rsidRPr="004D421C">
          <w:rPr>
            <w:rFonts w:ascii="Calibri" w:eastAsia="Calibri" w:hAnsi="Calibri" w:cs="Calibri"/>
            <w:color w:val="0000C0"/>
            <w:szCs w:val="24"/>
            <w:u w:val="single"/>
          </w:rPr>
          <w:t>Video recording instructions (pdf)</w:t>
        </w:r>
      </w:hyperlink>
      <w:r w:rsidRPr="000455FE">
        <w:rPr>
          <w:rFonts w:ascii="Calibri" w:eastAsia="Calibri" w:hAnsi="Calibri" w:cs="Calibri"/>
          <w:color w:val="0000C0"/>
          <w:szCs w:val="24"/>
          <w:u w:val="single"/>
        </w:rPr>
        <w:t>.</w:t>
      </w:r>
      <w:r w:rsidRPr="000455FE">
        <w:rPr>
          <w:rFonts w:ascii="Calibri" w:eastAsia="Calibri" w:hAnsi="Calibri" w:cs="Calibri"/>
          <w:color w:val="FF0000"/>
          <w:szCs w:val="24"/>
          <w:lang w:eastAsia="en-AU"/>
        </w:rPr>
        <w:t xml:space="preserve"> </w:t>
      </w:r>
      <w:r w:rsidRPr="00AD7E7B">
        <w:rPr>
          <w:rFonts w:ascii="Calibri" w:eastAsia="Calibri" w:hAnsi="Calibri" w:cs="Calibri"/>
          <w:szCs w:val="24"/>
          <w:lang w:eastAsia="en-AU"/>
        </w:rPr>
        <w:t xml:space="preserve">(Long </w:t>
      </w:r>
      <w:r w:rsidRPr="00AD7E7B">
        <w:rPr>
          <w:rFonts w:eastAsia="Calibri"/>
          <w:lang w:eastAsia="en-AU"/>
        </w:rPr>
        <w:t>URL: https://share.tafensw.edu.au/share/items/744af7d4-a241-45e2-adb0-0e13f2fe4950/0/?attachment.uuid=01c3c87a-4599-48c2-91f0-68a00b5bbb4c)</w:t>
      </w:r>
      <w:r w:rsidRPr="0043065A">
        <w:rPr>
          <w:rFonts w:ascii="Calibri" w:eastAsia="Calibri" w:hAnsi="Calibri" w:cs="Arial"/>
          <w:szCs w:val="24"/>
        </w:rPr>
        <w:t xml:space="preserve"> This one-pager includes useful tips, links to resources, and a demonstration video.</w:t>
      </w:r>
    </w:p>
    <w:p w14:paraId="540D2A20" w14:textId="77777777" w:rsidR="00E927BA" w:rsidRPr="00A45EC7" w:rsidRDefault="00E927BA" w:rsidP="000F339A">
      <w:pPr>
        <w:pStyle w:val="ListParagraph"/>
        <w:keepLines/>
        <w:numPr>
          <w:ilvl w:val="0"/>
          <w:numId w:val="9"/>
        </w:numPr>
        <w:tabs>
          <w:tab w:val="clear" w:pos="284"/>
        </w:tabs>
        <w:spacing w:line="360" w:lineRule="auto"/>
        <w:ind w:left="714" w:hanging="357"/>
        <w:rPr>
          <w:b/>
        </w:rPr>
      </w:pPr>
      <w:r w:rsidRPr="00A45EC7">
        <w:rPr>
          <w:szCs w:val="24"/>
        </w:rPr>
        <w:t>Address the questions or items listed in the observation checklist, either during the demonstration or record them in a separate video file.</w:t>
      </w:r>
    </w:p>
    <w:p w14:paraId="40A6405C" w14:textId="77777777" w:rsidR="00E927BA" w:rsidRDefault="00E927BA">
      <w:pPr>
        <w:tabs>
          <w:tab w:val="clear" w:pos="284"/>
        </w:tabs>
        <w:spacing w:before="0" w:after="200" w:line="276" w:lineRule="auto"/>
      </w:pPr>
      <w:r>
        <w:br w:type="page"/>
      </w:r>
    </w:p>
    <w:p w14:paraId="571B21B2" w14:textId="77777777" w:rsidR="000A4FC1" w:rsidRPr="00D919DE" w:rsidRDefault="000A4FC1" w:rsidP="000A4FC1">
      <w:pPr>
        <w:pStyle w:val="Heading2"/>
      </w:pPr>
      <w:r>
        <w:lastRenderedPageBreak/>
        <w:t>Scenario</w:t>
      </w:r>
    </w:p>
    <w:p w14:paraId="46E89C87" w14:textId="77777777" w:rsidR="000A4FC1" w:rsidRDefault="000A4FC1" w:rsidP="000A4FC1">
      <w:pPr>
        <w:tabs>
          <w:tab w:val="clear" w:pos="284"/>
        </w:tabs>
        <w:spacing w:before="0" w:after="200" w:line="276" w:lineRule="auto"/>
      </w:pPr>
      <w:bookmarkStart w:id="4" w:name="_Hlk52026192"/>
      <w:proofErr w:type="spellStart"/>
      <w:r w:rsidRPr="006F5464">
        <w:t>Gelos</w:t>
      </w:r>
      <w:proofErr w:type="spellEnd"/>
      <w:r w:rsidRPr="006F5464">
        <w:t xml:space="preserve"> Enterprises</w:t>
      </w:r>
      <w:r>
        <w:t xml:space="preserve"> (GE)</w:t>
      </w:r>
      <w:r w:rsidRPr="006F5464">
        <w:t xml:space="preserve"> is a newly established training institute with the goal of providing a diverse range of vocational courses that meet the requirements of the National Training System.</w:t>
      </w:r>
      <w:r>
        <w:t xml:space="preserve"> They recently got approval from the </w:t>
      </w:r>
      <w:r w:rsidRPr="00FE07E2">
        <w:t>Australian Skills Quality Authority (ASQA)</w:t>
      </w:r>
      <w:r>
        <w:t xml:space="preserve"> to teach the qualification that you are studying in their </w:t>
      </w:r>
      <w:r w:rsidRPr="00065F2D">
        <w:t>registered training organisation (RTO)</w:t>
      </w:r>
      <w:r>
        <w:t xml:space="preserve">. </w:t>
      </w:r>
      <w:r w:rsidRPr="0076742E">
        <w:t>You are a freelance ICT Web Developer who has been approached by GE to design their website.</w:t>
      </w:r>
      <w:r>
        <w:t xml:space="preserve"> </w:t>
      </w:r>
    </w:p>
    <w:p w14:paraId="64C9D257" w14:textId="059029AF" w:rsidR="000A4FC1" w:rsidRDefault="000A4FC1" w:rsidP="000A4FC1">
      <w:pPr>
        <w:tabs>
          <w:tab w:val="clear" w:pos="284"/>
        </w:tabs>
        <w:spacing w:before="0" w:after="200" w:line="276" w:lineRule="auto"/>
      </w:pPr>
      <w:r>
        <w:t>You have asked GE to provide you with its business details</w:t>
      </w:r>
      <w:r w:rsidR="00280C45">
        <w:t>.</w:t>
      </w:r>
      <w:r>
        <w:t xml:space="preserve"> GE has recently shared it with you in a document </w:t>
      </w:r>
      <w:hyperlink r:id="rId23" w:history="1">
        <w:r w:rsidR="004F73FF" w:rsidRPr="004F73FF">
          <w:rPr>
            <w:rStyle w:val="Hyperlink"/>
          </w:rPr>
          <w:t>Client details</w:t>
        </w:r>
      </w:hyperlink>
      <w:r w:rsidR="002A5407">
        <w:t>.</w:t>
      </w:r>
    </w:p>
    <w:p w14:paraId="2D9731A4" w14:textId="77777777" w:rsidR="000A4FC1" w:rsidRDefault="000A4FC1" w:rsidP="000A4FC1">
      <w:pPr>
        <w:pStyle w:val="Heading3"/>
      </w:pPr>
      <w:r>
        <w:t>Client Requirements</w:t>
      </w:r>
    </w:p>
    <w:p w14:paraId="1C5838D9" w14:textId="77777777" w:rsidR="000A4FC1" w:rsidRDefault="000A4FC1" w:rsidP="000A4FC1">
      <w:pPr>
        <w:rPr>
          <w:lang w:eastAsia="en-AU"/>
        </w:rPr>
      </w:pPr>
      <w:r>
        <w:rPr>
          <w:lang w:eastAsia="en-AU"/>
        </w:rPr>
        <w:t>Your client GE has requested you to produce a dynamic website that included the following pages:</w:t>
      </w:r>
    </w:p>
    <w:p w14:paraId="7F898F41" w14:textId="03ED5A50" w:rsidR="000A4FC1" w:rsidRDefault="007E0B98" w:rsidP="000F339A">
      <w:pPr>
        <w:pStyle w:val="ListParagraph"/>
        <w:numPr>
          <w:ilvl w:val="0"/>
          <w:numId w:val="11"/>
        </w:numPr>
        <w:rPr>
          <w:lang w:eastAsia="en-AU"/>
        </w:rPr>
      </w:pPr>
      <w:r>
        <w:rPr>
          <w:lang w:eastAsia="en-AU"/>
        </w:rPr>
        <w:t>home</w:t>
      </w:r>
      <w:r w:rsidR="000A4FC1">
        <w:rPr>
          <w:lang w:eastAsia="en-AU"/>
        </w:rPr>
        <w:t xml:space="preserve"> page </w:t>
      </w:r>
    </w:p>
    <w:p w14:paraId="5B49BA2E" w14:textId="16180203" w:rsidR="000A4FC1" w:rsidRDefault="007E0B98" w:rsidP="000F339A">
      <w:pPr>
        <w:pStyle w:val="ListParagraph"/>
        <w:numPr>
          <w:ilvl w:val="0"/>
          <w:numId w:val="11"/>
        </w:numPr>
        <w:rPr>
          <w:lang w:eastAsia="en-AU"/>
        </w:rPr>
      </w:pPr>
      <w:r>
        <w:rPr>
          <w:lang w:eastAsia="en-AU"/>
        </w:rPr>
        <w:t>about</w:t>
      </w:r>
      <w:r w:rsidR="000A4FC1">
        <w:rPr>
          <w:lang w:eastAsia="en-AU"/>
        </w:rPr>
        <w:t xml:space="preserve"> us page </w:t>
      </w:r>
    </w:p>
    <w:p w14:paraId="3678636F" w14:textId="74289D9A" w:rsidR="000A4FC1" w:rsidRDefault="007E0B98" w:rsidP="000F339A">
      <w:pPr>
        <w:pStyle w:val="ListParagraph"/>
        <w:numPr>
          <w:ilvl w:val="0"/>
          <w:numId w:val="11"/>
        </w:numPr>
        <w:rPr>
          <w:lang w:eastAsia="en-AU"/>
        </w:rPr>
      </w:pPr>
      <w:r>
        <w:rPr>
          <w:lang w:eastAsia="en-AU"/>
        </w:rPr>
        <w:t xml:space="preserve">qualification </w:t>
      </w:r>
      <w:r w:rsidR="000A4FC1">
        <w:rPr>
          <w:lang w:eastAsia="en-AU"/>
        </w:rPr>
        <w:t>details page (this will be the qualification that you are studying)</w:t>
      </w:r>
    </w:p>
    <w:p w14:paraId="438B624E" w14:textId="78318C77" w:rsidR="000A4FC1" w:rsidRDefault="007E0B98" w:rsidP="000F339A">
      <w:pPr>
        <w:pStyle w:val="ListParagraph"/>
        <w:numPr>
          <w:ilvl w:val="0"/>
          <w:numId w:val="11"/>
        </w:numPr>
        <w:rPr>
          <w:lang w:eastAsia="en-AU"/>
        </w:rPr>
      </w:pPr>
      <w:r>
        <w:rPr>
          <w:lang w:eastAsia="en-AU"/>
        </w:rPr>
        <w:t>enquiry</w:t>
      </w:r>
      <w:r w:rsidR="000A4FC1">
        <w:rPr>
          <w:lang w:eastAsia="en-AU"/>
        </w:rPr>
        <w:t xml:space="preserve"> form to allow customers to request further information</w:t>
      </w:r>
    </w:p>
    <w:p w14:paraId="55472107" w14:textId="43F0EF7A" w:rsidR="000A4FC1" w:rsidRDefault="007E0B98" w:rsidP="000F339A">
      <w:pPr>
        <w:pStyle w:val="ListParagraph"/>
        <w:numPr>
          <w:ilvl w:val="0"/>
          <w:numId w:val="11"/>
        </w:numPr>
        <w:rPr>
          <w:lang w:eastAsia="en-AU"/>
        </w:rPr>
      </w:pPr>
      <w:r>
        <w:rPr>
          <w:lang w:eastAsia="en-AU"/>
        </w:rPr>
        <w:t>contact</w:t>
      </w:r>
      <w:r w:rsidR="000A4FC1">
        <w:rPr>
          <w:lang w:eastAsia="en-AU"/>
        </w:rPr>
        <w:t xml:space="preserve"> us page</w:t>
      </w:r>
      <w:r>
        <w:rPr>
          <w:lang w:eastAsia="en-AU"/>
        </w:rPr>
        <w:t>.</w:t>
      </w:r>
      <w:r w:rsidR="000A4FC1">
        <w:rPr>
          <w:lang w:eastAsia="en-AU"/>
        </w:rPr>
        <w:t xml:space="preserve"> </w:t>
      </w:r>
    </w:p>
    <w:p w14:paraId="24CAE974" w14:textId="77777777" w:rsidR="000A4FC1" w:rsidRDefault="000A4FC1" w:rsidP="000A4FC1">
      <w:pPr>
        <w:pStyle w:val="Heading3"/>
      </w:pPr>
      <w:r>
        <w:t>Cyber Security Procedures</w:t>
      </w:r>
    </w:p>
    <w:p w14:paraId="176ACDCD" w14:textId="17AA3858" w:rsidR="000A4FC1" w:rsidRDefault="000A4FC1" w:rsidP="000A4FC1">
      <w:pPr>
        <w:rPr>
          <w:lang w:eastAsia="en-AU"/>
        </w:rPr>
      </w:pPr>
      <w:r>
        <w:rPr>
          <w:lang w:eastAsia="en-AU"/>
        </w:rPr>
        <w:t xml:space="preserve">While creating dynamic website, you must </w:t>
      </w:r>
      <w:r w:rsidR="003C525F">
        <w:rPr>
          <w:lang w:eastAsia="en-AU"/>
        </w:rPr>
        <w:t xml:space="preserve">adhere to </w:t>
      </w:r>
      <w:r>
        <w:rPr>
          <w:lang w:eastAsia="en-AU"/>
        </w:rPr>
        <w:t xml:space="preserve">the following procedures and guidelines: </w:t>
      </w:r>
    </w:p>
    <w:p w14:paraId="7765EFF6" w14:textId="77777777" w:rsidR="000A4FC1" w:rsidRPr="00561500" w:rsidRDefault="000A4FC1" w:rsidP="000F339A">
      <w:pPr>
        <w:pStyle w:val="ListParagraph"/>
        <w:numPr>
          <w:ilvl w:val="0"/>
          <w:numId w:val="12"/>
        </w:numPr>
        <w:rPr>
          <w:lang w:eastAsia="en-AU"/>
        </w:rPr>
      </w:pPr>
      <w:r w:rsidRPr="00A9302D">
        <w:rPr>
          <w:lang w:eastAsia="en-AU"/>
        </w:rPr>
        <w:t xml:space="preserve">Website Development Process: </w:t>
      </w:r>
      <w:hyperlink r:id="rId24" w:history="1">
        <w:r w:rsidRPr="00036705">
          <w:rPr>
            <w:rStyle w:val="Hyperlink"/>
            <w:iCs/>
            <w:lang w:eastAsia="en-AU"/>
          </w:rPr>
          <w:t>Full Guide in 7 Steps</w:t>
        </w:r>
      </w:hyperlink>
      <w:r>
        <w:rPr>
          <w:lang w:eastAsia="en-AU"/>
        </w:rPr>
        <w:t xml:space="preserve"> (Long URL: </w:t>
      </w:r>
      <w:r w:rsidRPr="00723480">
        <w:rPr>
          <w:lang w:eastAsia="en-AU"/>
        </w:rPr>
        <w:t>https://xbsoftware.com/blog/website-development-process-full-guide/</w:t>
      </w:r>
      <w:r>
        <w:rPr>
          <w:lang w:eastAsia="en-AU"/>
        </w:rPr>
        <w:t xml:space="preserve">) </w:t>
      </w:r>
    </w:p>
    <w:p w14:paraId="1CB39CF1" w14:textId="2B694222" w:rsidR="000A4FC1" w:rsidRDefault="000A4FC1" w:rsidP="000F339A">
      <w:pPr>
        <w:pStyle w:val="ListParagraph"/>
        <w:numPr>
          <w:ilvl w:val="0"/>
          <w:numId w:val="12"/>
        </w:numPr>
        <w:tabs>
          <w:tab w:val="clear" w:pos="284"/>
        </w:tabs>
        <w:spacing w:before="0" w:after="200" w:line="276" w:lineRule="auto"/>
      </w:pPr>
      <w:r>
        <w:t>Guidelines for securing your website:</w:t>
      </w:r>
      <w:r w:rsidRPr="0013441A">
        <w:rPr>
          <w:i/>
        </w:rPr>
        <w:t xml:space="preserve"> </w:t>
      </w:r>
      <w:r w:rsidR="00284A4E">
        <w:rPr>
          <w:i/>
        </w:rPr>
        <w:t xml:space="preserve"> </w:t>
      </w:r>
      <w:hyperlink r:id="rId25" w:history="1">
        <w:r w:rsidR="00284A4E" w:rsidRPr="00284A4E">
          <w:rPr>
            <w:rStyle w:val="Hyperlink"/>
            <w:iCs/>
          </w:rPr>
          <w:t>How to secure your website</w:t>
        </w:r>
      </w:hyperlink>
      <w:r w:rsidR="00284A4E">
        <w:rPr>
          <w:i/>
        </w:rPr>
        <w:t xml:space="preserve"> </w:t>
      </w:r>
      <w:r w:rsidR="00284A4E" w:rsidRPr="00284A4E">
        <w:rPr>
          <w:i/>
        </w:rPr>
        <w:t xml:space="preserve"> </w:t>
      </w:r>
      <w:r>
        <w:t xml:space="preserve">(Long URL: </w:t>
      </w:r>
      <w:r w:rsidRPr="000E20E8">
        <w:t>https://www.wikihow.com/Secure-Your-Website</w:t>
      </w:r>
      <w:r>
        <w:t>)</w:t>
      </w:r>
    </w:p>
    <w:p w14:paraId="319884AC" w14:textId="7840531E" w:rsidR="000A4FC1" w:rsidRDefault="000A4FC1" w:rsidP="000A4FC1">
      <w:pPr>
        <w:rPr>
          <w:szCs w:val="24"/>
          <w:lang w:eastAsia="en-AU"/>
        </w:rPr>
      </w:pPr>
      <w:r w:rsidRPr="00DB3980">
        <w:rPr>
          <w:szCs w:val="24"/>
          <w:lang w:eastAsia="en-AU"/>
        </w:rPr>
        <w:t xml:space="preserve">This project </w:t>
      </w:r>
      <w:r>
        <w:rPr>
          <w:szCs w:val="24"/>
          <w:lang w:eastAsia="en-AU"/>
        </w:rPr>
        <w:t xml:space="preserve">assessment </w:t>
      </w:r>
      <w:r w:rsidRPr="00DB3980">
        <w:rPr>
          <w:szCs w:val="24"/>
          <w:lang w:eastAsia="en-AU"/>
        </w:rPr>
        <w:t xml:space="preserve">requires you to develop an interactive and engaging website according to client requirements. To do this, you will need to produce a client-side script using a language to </w:t>
      </w:r>
      <w:r w:rsidR="003523C1">
        <w:rPr>
          <w:szCs w:val="24"/>
          <w:lang w:eastAsia="en-AU"/>
        </w:rPr>
        <w:t>satisfy</w:t>
      </w:r>
      <w:r w:rsidR="003523C1" w:rsidRPr="00DB3980">
        <w:rPr>
          <w:szCs w:val="24"/>
          <w:lang w:eastAsia="en-AU"/>
        </w:rPr>
        <w:t xml:space="preserve"> </w:t>
      </w:r>
      <w:r w:rsidRPr="00DB3980">
        <w:rPr>
          <w:szCs w:val="24"/>
          <w:lang w:eastAsia="en-AU"/>
        </w:rPr>
        <w:t>the required functionality.</w:t>
      </w:r>
    </w:p>
    <w:bookmarkEnd w:id="4"/>
    <w:p w14:paraId="5028461B" w14:textId="77777777" w:rsidR="000A4FC1" w:rsidRDefault="000A4FC1">
      <w:pPr>
        <w:tabs>
          <w:tab w:val="clear" w:pos="284"/>
        </w:tabs>
        <w:spacing w:before="0" w:after="200" w:line="276" w:lineRule="auto"/>
        <w:rPr>
          <w:rFonts w:eastAsia="Times New Roman"/>
          <w:b/>
          <w:noProof/>
          <w:color w:val="464748"/>
          <w:kern w:val="22"/>
          <w:sz w:val="36"/>
          <w:szCs w:val="36"/>
          <w:lang w:eastAsia="en-AU"/>
        </w:rPr>
      </w:pPr>
      <w:r>
        <w:br w:type="page"/>
      </w:r>
    </w:p>
    <w:p w14:paraId="43267A06" w14:textId="45BBC959" w:rsidR="000A4FC1" w:rsidRPr="008F6497" w:rsidRDefault="000A4FC1" w:rsidP="000A4FC1">
      <w:pPr>
        <w:pStyle w:val="Heading2"/>
      </w:pPr>
      <w:r>
        <w:lastRenderedPageBreak/>
        <w:t>Part 1: Information gathering</w:t>
      </w:r>
    </w:p>
    <w:p w14:paraId="36241338" w14:textId="77777777" w:rsidR="000A4FC1" w:rsidRPr="00D741BF" w:rsidRDefault="000A4FC1" w:rsidP="000A4FC1">
      <w:pPr>
        <w:rPr>
          <w:szCs w:val="24"/>
          <w:lang w:eastAsia="en-AU"/>
        </w:rPr>
      </w:pPr>
      <w:r>
        <w:rPr>
          <w:szCs w:val="24"/>
          <w:lang w:eastAsia="en-AU"/>
        </w:rPr>
        <w:t xml:space="preserve">This section requires you to </w:t>
      </w:r>
      <w:r w:rsidRPr="00F41505">
        <w:rPr>
          <w:szCs w:val="24"/>
          <w:lang w:eastAsia="en-AU"/>
        </w:rPr>
        <w:t>meet with the client to discuss their requirements.</w:t>
      </w:r>
      <w:r>
        <w:rPr>
          <w:szCs w:val="24"/>
          <w:lang w:eastAsia="en-AU"/>
        </w:rPr>
        <w:t xml:space="preserve"> </w:t>
      </w:r>
      <w:r w:rsidRPr="000212BB">
        <w:rPr>
          <w:szCs w:val="24"/>
          <w:lang w:eastAsia="en-AU"/>
        </w:rPr>
        <w:t xml:space="preserve">To complete this part of the assessment, you </w:t>
      </w:r>
      <w:r>
        <w:rPr>
          <w:szCs w:val="24"/>
          <w:lang w:eastAsia="en-AU"/>
        </w:rPr>
        <w:t xml:space="preserve">must complete the following task/s </w:t>
      </w:r>
    </w:p>
    <w:p w14:paraId="2102196C" w14:textId="77777777" w:rsidR="000A4FC1" w:rsidRPr="00607B85" w:rsidRDefault="000A4FC1" w:rsidP="000F339A">
      <w:pPr>
        <w:pStyle w:val="ListParagraph"/>
        <w:numPr>
          <w:ilvl w:val="0"/>
          <w:numId w:val="6"/>
        </w:numPr>
        <w:contextualSpacing w:val="0"/>
        <w:rPr>
          <w:szCs w:val="24"/>
          <w:lang w:eastAsia="en-AU"/>
        </w:rPr>
      </w:pPr>
      <w:r w:rsidRPr="00607B85">
        <w:rPr>
          <w:szCs w:val="24"/>
          <w:lang w:eastAsia="en-AU"/>
        </w:rPr>
        <w:t>Understand the scenario</w:t>
      </w:r>
    </w:p>
    <w:p w14:paraId="6896020C" w14:textId="77777777" w:rsidR="000A4FC1" w:rsidRPr="00607B85" w:rsidRDefault="000A4FC1" w:rsidP="000F339A">
      <w:pPr>
        <w:pStyle w:val="ListParagraph"/>
        <w:numPr>
          <w:ilvl w:val="0"/>
          <w:numId w:val="6"/>
        </w:numPr>
        <w:contextualSpacing w:val="0"/>
        <w:rPr>
          <w:szCs w:val="24"/>
          <w:lang w:eastAsia="en-AU"/>
        </w:rPr>
      </w:pPr>
      <w:r w:rsidRPr="00607B85">
        <w:rPr>
          <w:szCs w:val="24"/>
          <w:lang w:eastAsia="en-AU"/>
        </w:rPr>
        <w:t>Go through the documents in the scenario</w:t>
      </w:r>
    </w:p>
    <w:p w14:paraId="5DD980F1" w14:textId="679CCB6A" w:rsidR="000A4FC1" w:rsidRDefault="000A4FC1" w:rsidP="000A4FC1">
      <w:pPr>
        <w:rPr>
          <w:iCs/>
          <w:szCs w:val="24"/>
          <w:lang w:eastAsia="en-AU"/>
        </w:rPr>
      </w:pPr>
      <w:r w:rsidRPr="000D677C">
        <w:rPr>
          <w:szCs w:val="24"/>
          <w:lang w:eastAsia="en-AU"/>
        </w:rPr>
        <w:t>Once you have understood</w:t>
      </w:r>
      <w:r>
        <w:rPr>
          <w:szCs w:val="24"/>
          <w:lang w:eastAsia="en-AU"/>
        </w:rPr>
        <w:t xml:space="preserve"> the overall client requirement by reviewing</w:t>
      </w:r>
      <w:r w:rsidRPr="000D677C">
        <w:rPr>
          <w:szCs w:val="24"/>
          <w:lang w:eastAsia="en-AU"/>
        </w:rPr>
        <w:t xml:space="preserve"> the scenario and the supporting documents provided to you, </w:t>
      </w:r>
      <w:r w:rsidRPr="00993531">
        <w:rPr>
          <w:iCs/>
          <w:szCs w:val="24"/>
          <w:lang w:eastAsia="en-AU"/>
        </w:rPr>
        <w:t xml:space="preserve">identify </w:t>
      </w:r>
      <w:r>
        <w:rPr>
          <w:iCs/>
          <w:szCs w:val="24"/>
          <w:lang w:eastAsia="en-AU"/>
        </w:rPr>
        <w:t xml:space="preserve">the </w:t>
      </w:r>
      <w:r w:rsidRPr="00993531">
        <w:rPr>
          <w:iCs/>
          <w:szCs w:val="24"/>
          <w:lang w:eastAsia="en-AU"/>
        </w:rPr>
        <w:t xml:space="preserve">additional information you </w:t>
      </w:r>
      <w:r w:rsidR="00B44FE7">
        <w:rPr>
          <w:iCs/>
          <w:szCs w:val="24"/>
          <w:lang w:eastAsia="en-AU"/>
        </w:rPr>
        <w:t xml:space="preserve">will </w:t>
      </w:r>
      <w:r w:rsidRPr="00993531">
        <w:rPr>
          <w:iCs/>
          <w:szCs w:val="24"/>
          <w:lang w:eastAsia="en-AU"/>
        </w:rPr>
        <w:t xml:space="preserve">need to find out </w:t>
      </w:r>
      <w:r w:rsidR="00B44FE7">
        <w:rPr>
          <w:iCs/>
          <w:szCs w:val="24"/>
          <w:lang w:eastAsia="en-AU"/>
        </w:rPr>
        <w:t>to prepare yourself</w:t>
      </w:r>
      <w:r w:rsidRPr="00993531">
        <w:rPr>
          <w:iCs/>
          <w:szCs w:val="24"/>
          <w:lang w:eastAsia="en-AU"/>
        </w:rPr>
        <w:t xml:space="preserve"> for the meeting.</w:t>
      </w:r>
      <w:r>
        <w:rPr>
          <w:iCs/>
          <w:szCs w:val="24"/>
          <w:lang w:eastAsia="en-AU"/>
        </w:rPr>
        <w:t xml:space="preserve"> </w:t>
      </w:r>
    </w:p>
    <w:p w14:paraId="7C347DAE" w14:textId="77777777" w:rsidR="000A4FC1" w:rsidRDefault="000A4FC1" w:rsidP="000A4FC1">
      <w:pPr>
        <w:rPr>
          <w:sz w:val="22"/>
          <w:szCs w:val="22"/>
          <w:lang w:eastAsia="en-AU"/>
        </w:rPr>
      </w:pPr>
      <w:r w:rsidRPr="000212BB">
        <w:rPr>
          <w:szCs w:val="24"/>
          <w:lang w:eastAsia="en-AU"/>
        </w:rPr>
        <w:t>Once completed</w:t>
      </w:r>
      <w:r>
        <w:rPr>
          <w:szCs w:val="24"/>
          <w:lang w:eastAsia="en-AU"/>
        </w:rPr>
        <w:t xml:space="preserve">, </w:t>
      </w:r>
      <w:r w:rsidRPr="000212BB">
        <w:rPr>
          <w:szCs w:val="24"/>
          <w:lang w:eastAsia="en-AU"/>
        </w:rPr>
        <w:t xml:space="preserve">submit this assessment to your </w:t>
      </w:r>
      <w:r>
        <w:rPr>
          <w:szCs w:val="24"/>
          <w:lang w:eastAsia="en-AU"/>
        </w:rPr>
        <w:t xml:space="preserve">Teacher/Assessor </w:t>
      </w:r>
      <w:r w:rsidRPr="000212BB">
        <w:rPr>
          <w:szCs w:val="24"/>
          <w:lang w:eastAsia="en-AU"/>
        </w:rPr>
        <w:t>for marking</w:t>
      </w:r>
      <w:r w:rsidRPr="002C058F">
        <w:rPr>
          <w:sz w:val="22"/>
          <w:szCs w:val="22"/>
          <w:lang w:eastAsia="en-AU"/>
        </w:rPr>
        <w:t>.</w:t>
      </w:r>
    </w:p>
    <w:p w14:paraId="04C67E24" w14:textId="77777777" w:rsidR="000A4FC1" w:rsidRPr="005B6D07"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1: Prepare for the client meeting  </w:t>
      </w:r>
    </w:p>
    <w:p w14:paraId="4DE1DD5B" w14:textId="77777777" w:rsidR="000A4FC1" w:rsidRPr="000A4FC1" w:rsidRDefault="000A4FC1" w:rsidP="000A4FC1">
      <w:pPr>
        <w:rPr>
          <w:iCs/>
          <w:szCs w:val="24"/>
          <w:lang w:eastAsia="en-AU"/>
        </w:rPr>
      </w:pPr>
      <w:r w:rsidRPr="000A4FC1">
        <w:rPr>
          <w:iCs/>
          <w:szCs w:val="24"/>
          <w:lang w:eastAsia="en-AU"/>
        </w:rPr>
        <w:t>Complete this section before the meeting with the client.</w:t>
      </w:r>
    </w:p>
    <w:p w14:paraId="6CF5C153" w14:textId="77777777" w:rsidR="000A4FC1" w:rsidRDefault="000A4FC1" w:rsidP="000A4FC1">
      <w:pPr>
        <w:pStyle w:val="Caption"/>
        <w:keepNext/>
        <w:spacing w:after="120"/>
      </w:pPr>
      <w:r>
        <w:lastRenderedPageBreak/>
        <w:t xml:space="preserve">Table </w:t>
      </w:r>
      <w:r>
        <w:rPr>
          <w:noProof/>
        </w:rPr>
        <w:t>1</w:t>
      </w:r>
      <w:r>
        <w:t xml:space="preserve"> Task 1: Prepare for client meeting</w:t>
      </w:r>
    </w:p>
    <w:tbl>
      <w:tblPr>
        <w:tblStyle w:val="TableGrid"/>
        <w:tblW w:w="0" w:type="auto"/>
        <w:tblLook w:val="0480" w:firstRow="0" w:lastRow="0" w:firstColumn="1" w:lastColumn="0" w:noHBand="0" w:noVBand="1"/>
      </w:tblPr>
      <w:tblGrid>
        <w:gridCol w:w="2830"/>
        <w:gridCol w:w="6230"/>
      </w:tblGrid>
      <w:tr w:rsidR="00AF1F12" w:rsidRPr="00AF1F12" w14:paraId="03FB789A" w14:textId="77777777">
        <w:tc>
          <w:tcPr>
            <w:tcW w:w="2830" w:type="dxa"/>
            <w:vAlign w:val="top"/>
          </w:tcPr>
          <w:p w14:paraId="2B06821E" w14:textId="77777777" w:rsidR="000A4FC1" w:rsidRPr="00AF1F12" w:rsidRDefault="000A4FC1">
            <w:pPr>
              <w:rPr>
                <w:b/>
                <w:bCs/>
                <w:iCs/>
                <w:szCs w:val="24"/>
                <w:lang w:eastAsia="en-AU"/>
              </w:rPr>
            </w:pPr>
            <w:r w:rsidRPr="00AF1F12">
              <w:rPr>
                <w:b/>
                <w:bCs/>
                <w:iCs/>
                <w:szCs w:val="24"/>
                <w:lang w:eastAsia="en-AU"/>
              </w:rPr>
              <w:t>Website information</w:t>
            </w:r>
          </w:p>
          <w:p w14:paraId="33BA8135" w14:textId="77777777" w:rsidR="000A4FC1" w:rsidRPr="00AF1F12" w:rsidRDefault="000A4FC1">
            <w:pPr>
              <w:rPr>
                <w:iCs/>
                <w:szCs w:val="24"/>
                <w:lang w:eastAsia="en-AU"/>
              </w:rPr>
            </w:pPr>
            <w:r w:rsidRPr="00AF1F12">
              <w:rPr>
                <w:iCs/>
                <w:szCs w:val="24"/>
                <w:lang w:eastAsia="en-AU"/>
              </w:rPr>
              <w:t xml:space="preserve">Outline the client requirements for the website based on your initial review of the scenario. </w:t>
            </w:r>
          </w:p>
        </w:tc>
        <w:tc>
          <w:tcPr>
            <w:tcW w:w="6230" w:type="dxa"/>
            <w:vAlign w:val="top"/>
          </w:tcPr>
          <w:p w14:paraId="01F4860B" w14:textId="77777777" w:rsidR="005D6D51" w:rsidRPr="005D6D51" w:rsidRDefault="005D6D51" w:rsidP="005D6D51">
            <w:pPr>
              <w:rPr>
                <w:iCs/>
                <w:color w:val="1C1CC2"/>
                <w:szCs w:val="24"/>
                <w:lang w:val="en-US" w:eastAsia="en-AU"/>
              </w:rPr>
            </w:pPr>
            <w:r w:rsidRPr="005D6D51">
              <w:rPr>
                <w:b/>
                <w:bCs/>
                <w:iCs/>
                <w:color w:val="1C1CC2"/>
                <w:szCs w:val="24"/>
                <w:lang w:val="en-US" w:eastAsia="en-AU"/>
              </w:rPr>
              <w:t>Purpose:</w:t>
            </w:r>
          </w:p>
          <w:p w14:paraId="1CC6F57E" w14:textId="01CCB200" w:rsidR="005D6D51" w:rsidRPr="005D6D51" w:rsidRDefault="005D6D51" w:rsidP="005D6D51">
            <w:pPr>
              <w:numPr>
                <w:ilvl w:val="0"/>
                <w:numId w:val="15"/>
              </w:numPr>
              <w:rPr>
                <w:iCs/>
                <w:color w:val="1C1CC2"/>
                <w:szCs w:val="24"/>
                <w:lang w:val="en-US" w:eastAsia="en-AU"/>
              </w:rPr>
            </w:pPr>
            <w:r w:rsidRPr="005D6D51">
              <w:rPr>
                <w:iCs/>
                <w:color w:val="1C1CC2"/>
                <w:szCs w:val="24"/>
                <w:lang w:val="en-US" w:eastAsia="en-AU"/>
              </w:rPr>
              <w:t xml:space="preserve">Create a website to showcase </w:t>
            </w:r>
            <w:proofErr w:type="spellStart"/>
            <w:r w:rsidR="006B101D" w:rsidRPr="006B101D">
              <w:rPr>
                <w:iCs/>
                <w:color w:val="1C1CC2"/>
                <w:szCs w:val="24"/>
                <w:lang w:val="en-US" w:eastAsia="en-AU"/>
              </w:rPr>
              <w:t>Gelos</w:t>
            </w:r>
            <w:proofErr w:type="spellEnd"/>
            <w:r w:rsidR="006B101D" w:rsidRPr="006B101D">
              <w:rPr>
                <w:iCs/>
                <w:color w:val="1C1CC2"/>
                <w:szCs w:val="24"/>
                <w:lang w:val="en-US" w:eastAsia="en-AU"/>
              </w:rPr>
              <w:t xml:space="preserve"> Enterprises</w:t>
            </w:r>
            <w:r w:rsidR="006B101D" w:rsidRPr="0014278B">
              <w:t xml:space="preserve"> </w:t>
            </w:r>
            <w:r w:rsidR="006B101D" w:rsidRPr="006B101D">
              <w:rPr>
                <w:color w:val="1C1CC2"/>
              </w:rPr>
              <w:t xml:space="preserve">(GE) </w:t>
            </w:r>
            <w:r w:rsidRPr="005D6D51">
              <w:rPr>
                <w:iCs/>
                <w:color w:val="1C1CC2"/>
                <w:szCs w:val="24"/>
                <w:lang w:val="en-US" w:eastAsia="en-AU"/>
              </w:rPr>
              <w:t>vocational cou</w:t>
            </w:r>
            <w:r w:rsidRPr="006B101D">
              <w:rPr>
                <w:iCs/>
                <w:color w:val="1C1CC2"/>
                <w:szCs w:val="24"/>
                <w:lang w:val="en-US" w:eastAsia="en-AU"/>
              </w:rPr>
              <w:t>rses</w:t>
            </w:r>
            <w:r w:rsidRPr="005D6D51">
              <w:rPr>
                <w:iCs/>
                <w:color w:val="1C1CC2"/>
                <w:szCs w:val="24"/>
                <w:lang w:val="en-US" w:eastAsia="en-AU"/>
              </w:rPr>
              <w:t xml:space="preserve"> and attract students.</w:t>
            </w:r>
          </w:p>
          <w:p w14:paraId="75261164" w14:textId="77777777" w:rsidR="005D6D51" w:rsidRPr="005D6D51" w:rsidRDefault="005D6D51" w:rsidP="005D6D51">
            <w:pPr>
              <w:rPr>
                <w:iCs/>
                <w:color w:val="1C1CC2"/>
                <w:szCs w:val="24"/>
                <w:lang w:val="en-US" w:eastAsia="en-AU"/>
              </w:rPr>
            </w:pPr>
            <w:r w:rsidRPr="005D6D51">
              <w:rPr>
                <w:b/>
                <w:bCs/>
                <w:iCs/>
                <w:color w:val="1C1CC2"/>
                <w:szCs w:val="24"/>
                <w:lang w:val="en-US" w:eastAsia="en-AU"/>
              </w:rPr>
              <w:t>Content:</w:t>
            </w:r>
          </w:p>
          <w:p w14:paraId="50762B1A" w14:textId="77777777" w:rsidR="005D6D51" w:rsidRPr="005D6D51" w:rsidRDefault="005D6D51" w:rsidP="005D6D51">
            <w:pPr>
              <w:numPr>
                <w:ilvl w:val="0"/>
                <w:numId w:val="16"/>
              </w:numPr>
              <w:rPr>
                <w:iCs/>
                <w:color w:val="1C1CC2"/>
                <w:szCs w:val="24"/>
                <w:lang w:val="en-US" w:eastAsia="en-AU"/>
              </w:rPr>
            </w:pPr>
            <w:r w:rsidRPr="005D6D51">
              <w:rPr>
                <w:b/>
                <w:bCs/>
                <w:iCs/>
                <w:color w:val="1C1CC2"/>
                <w:szCs w:val="24"/>
                <w:lang w:val="en-US" w:eastAsia="en-AU"/>
              </w:rPr>
              <w:t>About Us:</w:t>
            </w:r>
            <w:r w:rsidRPr="005D6D51">
              <w:rPr>
                <w:iCs/>
                <w:color w:val="1C1CC2"/>
                <w:szCs w:val="24"/>
                <w:lang w:val="en-US" w:eastAsia="en-AU"/>
              </w:rPr>
              <w:t xml:space="preserve"> Information about GE, its mission, and history.</w:t>
            </w:r>
          </w:p>
          <w:p w14:paraId="6060755C" w14:textId="77777777" w:rsidR="005D6D51" w:rsidRPr="005D6D51" w:rsidRDefault="005D6D51" w:rsidP="005D6D51">
            <w:pPr>
              <w:numPr>
                <w:ilvl w:val="0"/>
                <w:numId w:val="16"/>
              </w:numPr>
              <w:rPr>
                <w:iCs/>
                <w:color w:val="1C1CC2"/>
                <w:szCs w:val="24"/>
                <w:lang w:val="en-US" w:eastAsia="en-AU"/>
              </w:rPr>
            </w:pPr>
            <w:r w:rsidRPr="005D6D51">
              <w:rPr>
                <w:b/>
                <w:bCs/>
                <w:iCs/>
                <w:color w:val="1C1CC2"/>
                <w:szCs w:val="24"/>
                <w:lang w:val="en-US" w:eastAsia="en-AU"/>
              </w:rPr>
              <w:t>Courses:</w:t>
            </w:r>
            <w:r w:rsidRPr="005D6D51">
              <w:rPr>
                <w:iCs/>
                <w:color w:val="1C1CC2"/>
                <w:szCs w:val="24"/>
                <w:lang w:val="en-US" w:eastAsia="en-AU"/>
              </w:rPr>
              <w:t xml:space="preserve"> Details on the courses offered, including descriptions and enrollment info.</w:t>
            </w:r>
          </w:p>
          <w:p w14:paraId="6F83405B" w14:textId="77777777" w:rsidR="005D6D51" w:rsidRPr="005D6D51" w:rsidRDefault="005D6D51" w:rsidP="005D6D51">
            <w:pPr>
              <w:numPr>
                <w:ilvl w:val="0"/>
                <w:numId w:val="16"/>
              </w:numPr>
              <w:rPr>
                <w:iCs/>
                <w:color w:val="1C1CC2"/>
                <w:szCs w:val="24"/>
                <w:lang w:val="en-US" w:eastAsia="en-AU"/>
              </w:rPr>
            </w:pPr>
            <w:r w:rsidRPr="005D6D51">
              <w:rPr>
                <w:b/>
                <w:bCs/>
                <w:iCs/>
                <w:color w:val="1C1CC2"/>
                <w:szCs w:val="24"/>
                <w:lang w:val="en-US" w:eastAsia="en-AU"/>
              </w:rPr>
              <w:t>Contact:</w:t>
            </w:r>
            <w:r w:rsidRPr="005D6D51">
              <w:rPr>
                <w:iCs/>
                <w:color w:val="1C1CC2"/>
                <w:szCs w:val="24"/>
                <w:lang w:val="en-US" w:eastAsia="en-AU"/>
              </w:rPr>
              <w:t xml:space="preserve"> A form for inquiries and contact details.</w:t>
            </w:r>
          </w:p>
          <w:p w14:paraId="1948DF84" w14:textId="77777777" w:rsidR="005D6D51" w:rsidRPr="005D6D51" w:rsidRDefault="005D6D51" w:rsidP="005D6D51">
            <w:pPr>
              <w:numPr>
                <w:ilvl w:val="0"/>
                <w:numId w:val="16"/>
              </w:numPr>
              <w:rPr>
                <w:iCs/>
                <w:color w:val="1C1CC2"/>
                <w:szCs w:val="24"/>
                <w:lang w:val="en-US" w:eastAsia="en-AU"/>
              </w:rPr>
            </w:pPr>
            <w:r w:rsidRPr="005D6D51">
              <w:rPr>
                <w:b/>
                <w:bCs/>
                <w:iCs/>
                <w:color w:val="1C1CC2"/>
                <w:szCs w:val="24"/>
                <w:lang w:val="en-US" w:eastAsia="en-AU"/>
              </w:rPr>
              <w:t>News &amp; Updates:</w:t>
            </w:r>
            <w:r w:rsidRPr="005D6D51">
              <w:rPr>
                <w:iCs/>
                <w:color w:val="1C1CC2"/>
                <w:szCs w:val="24"/>
                <w:lang w:val="en-US" w:eastAsia="en-AU"/>
              </w:rPr>
              <w:t xml:space="preserve"> A section for posting announcements.</w:t>
            </w:r>
          </w:p>
          <w:p w14:paraId="21B699FC" w14:textId="77777777" w:rsidR="005D6D51" w:rsidRPr="005D6D51" w:rsidRDefault="005D6D51" w:rsidP="005D6D51">
            <w:pPr>
              <w:rPr>
                <w:iCs/>
                <w:color w:val="1C1CC2"/>
                <w:szCs w:val="24"/>
                <w:lang w:val="en-US" w:eastAsia="en-AU"/>
              </w:rPr>
            </w:pPr>
            <w:r w:rsidRPr="005D6D51">
              <w:rPr>
                <w:b/>
                <w:bCs/>
                <w:iCs/>
                <w:color w:val="1C1CC2"/>
                <w:szCs w:val="24"/>
                <w:lang w:val="en-US" w:eastAsia="en-AU"/>
              </w:rPr>
              <w:t>Design:</w:t>
            </w:r>
          </w:p>
          <w:p w14:paraId="753E2964" w14:textId="77777777" w:rsidR="005D6D51" w:rsidRPr="005D6D51" w:rsidRDefault="005D6D51" w:rsidP="005D6D51">
            <w:pPr>
              <w:numPr>
                <w:ilvl w:val="0"/>
                <w:numId w:val="17"/>
              </w:numPr>
              <w:rPr>
                <w:iCs/>
                <w:color w:val="1C1CC2"/>
                <w:szCs w:val="24"/>
                <w:lang w:val="en-US" w:eastAsia="en-AU"/>
              </w:rPr>
            </w:pPr>
            <w:r w:rsidRPr="005D6D51">
              <w:rPr>
                <w:b/>
                <w:bCs/>
                <w:iCs/>
                <w:color w:val="1C1CC2"/>
                <w:szCs w:val="24"/>
                <w:lang w:val="en-US" w:eastAsia="en-AU"/>
              </w:rPr>
              <w:t>Branding:</w:t>
            </w:r>
            <w:r w:rsidRPr="005D6D51">
              <w:rPr>
                <w:iCs/>
                <w:color w:val="1C1CC2"/>
                <w:szCs w:val="24"/>
                <w:lang w:val="en-US" w:eastAsia="en-AU"/>
              </w:rPr>
              <w:t xml:space="preserve"> Use GE’s logos and colors or create a professional design.</w:t>
            </w:r>
          </w:p>
          <w:p w14:paraId="6CC6E127" w14:textId="77777777" w:rsidR="005D6D51" w:rsidRPr="005D6D51" w:rsidRDefault="005D6D51" w:rsidP="005D6D51">
            <w:pPr>
              <w:numPr>
                <w:ilvl w:val="0"/>
                <w:numId w:val="17"/>
              </w:numPr>
              <w:rPr>
                <w:iCs/>
                <w:color w:val="1C1CC2"/>
                <w:szCs w:val="24"/>
                <w:lang w:val="en-US" w:eastAsia="en-AU"/>
              </w:rPr>
            </w:pPr>
            <w:r w:rsidRPr="005D6D51">
              <w:rPr>
                <w:b/>
                <w:bCs/>
                <w:iCs/>
                <w:color w:val="1C1CC2"/>
                <w:szCs w:val="24"/>
                <w:lang w:val="en-US" w:eastAsia="en-AU"/>
              </w:rPr>
              <w:t>Responsive:</w:t>
            </w:r>
            <w:r w:rsidRPr="005D6D51">
              <w:rPr>
                <w:iCs/>
                <w:color w:val="1C1CC2"/>
                <w:szCs w:val="24"/>
                <w:lang w:val="en-US" w:eastAsia="en-AU"/>
              </w:rPr>
              <w:t xml:space="preserve"> Make sure the website works well on all devices (mobile, tablet, desktop).</w:t>
            </w:r>
          </w:p>
          <w:p w14:paraId="4CCE7227" w14:textId="77777777" w:rsidR="005D6D51" w:rsidRPr="005D6D51" w:rsidRDefault="005D6D51" w:rsidP="005D6D51">
            <w:pPr>
              <w:rPr>
                <w:iCs/>
                <w:color w:val="1C1CC2"/>
                <w:szCs w:val="24"/>
                <w:lang w:val="en-US" w:eastAsia="en-AU"/>
              </w:rPr>
            </w:pPr>
            <w:r w:rsidRPr="005D6D51">
              <w:rPr>
                <w:b/>
                <w:bCs/>
                <w:iCs/>
                <w:color w:val="1C1CC2"/>
                <w:szCs w:val="24"/>
                <w:lang w:val="en-US" w:eastAsia="en-AU"/>
              </w:rPr>
              <w:t>Security:</w:t>
            </w:r>
          </w:p>
          <w:p w14:paraId="32B279E8" w14:textId="39576685" w:rsidR="000A4FC1" w:rsidRPr="005D6D51" w:rsidRDefault="005D6D51" w:rsidP="000A4FC1">
            <w:pPr>
              <w:numPr>
                <w:ilvl w:val="0"/>
                <w:numId w:val="18"/>
              </w:numPr>
              <w:rPr>
                <w:iCs/>
                <w:color w:val="1C1CC2"/>
                <w:szCs w:val="24"/>
                <w:lang w:val="en-US" w:eastAsia="en-AU"/>
              </w:rPr>
            </w:pPr>
            <w:r w:rsidRPr="005D6D51">
              <w:rPr>
                <w:iCs/>
                <w:color w:val="1C1CC2"/>
                <w:szCs w:val="24"/>
                <w:lang w:val="en-US" w:eastAsia="en-AU"/>
              </w:rPr>
              <w:t>Protect user data, especially in forms that collect personal information.</w:t>
            </w:r>
          </w:p>
        </w:tc>
      </w:tr>
      <w:tr w:rsidR="00AF1F12" w:rsidRPr="00AF1F12" w14:paraId="74677763" w14:textId="77777777">
        <w:tc>
          <w:tcPr>
            <w:tcW w:w="2830" w:type="dxa"/>
            <w:vAlign w:val="top"/>
          </w:tcPr>
          <w:p w14:paraId="614E4BB7" w14:textId="77777777" w:rsidR="000A4FC1" w:rsidRPr="00AF1F12" w:rsidRDefault="000A4FC1">
            <w:pPr>
              <w:rPr>
                <w:b/>
                <w:bCs/>
                <w:iCs/>
                <w:szCs w:val="24"/>
                <w:lang w:eastAsia="en-AU"/>
              </w:rPr>
            </w:pPr>
            <w:r w:rsidRPr="00AF1F12">
              <w:rPr>
                <w:b/>
                <w:bCs/>
                <w:iCs/>
                <w:szCs w:val="24"/>
                <w:lang w:eastAsia="en-AU"/>
              </w:rPr>
              <w:lastRenderedPageBreak/>
              <w:t>Procedures for developing websites</w:t>
            </w:r>
          </w:p>
          <w:p w14:paraId="13BB85EC" w14:textId="6D1DC242" w:rsidR="000A4FC1" w:rsidRPr="00AF1F12" w:rsidRDefault="000A4FC1">
            <w:pPr>
              <w:rPr>
                <w:iCs/>
                <w:szCs w:val="24"/>
                <w:lang w:eastAsia="en-AU"/>
              </w:rPr>
            </w:pPr>
            <w:r w:rsidRPr="00AF1F12">
              <w:rPr>
                <w:iCs/>
                <w:szCs w:val="24"/>
                <w:lang w:eastAsia="en-AU"/>
              </w:rPr>
              <w:t xml:space="preserve">Outline the procedures you need to follow to produce websites. This must </w:t>
            </w:r>
            <w:r w:rsidR="009C37D7">
              <w:rPr>
                <w:iCs/>
                <w:szCs w:val="24"/>
                <w:lang w:eastAsia="en-AU"/>
              </w:rPr>
              <w:t>the</w:t>
            </w:r>
            <w:r w:rsidR="009C37D7" w:rsidRPr="00AF1F12">
              <w:rPr>
                <w:iCs/>
                <w:szCs w:val="24"/>
                <w:lang w:eastAsia="en-AU"/>
              </w:rPr>
              <w:t xml:space="preserve"> </w:t>
            </w:r>
            <w:r w:rsidRPr="00AF1F12">
              <w:rPr>
                <w:iCs/>
                <w:szCs w:val="24"/>
                <w:lang w:eastAsia="en-AU"/>
              </w:rPr>
              <w:t xml:space="preserve">language </w:t>
            </w:r>
            <w:r w:rsidR="009C37D7">
              <w:rPr>
                <w:iCs/>
                <w:szCs w:val="24"/>
                <w:lang w:eastAsia="en-AU"/>
              </w:rPr>
              <w:t>used to develop</w:t>
            </w:r>
            <w:r w:rsidRPr="00AF1F12">
              <w:rPr>
                <w:iCs/>
                <w:szCs w:val="24"/>
                <w:lang w:eastAsia="en-AU"/>
              </w:rPr>
              <w:t xml:space="preserve"> the website and cyber security procedures and protocols to be followed in relation to website development.</w:t>
            </w:r>
          </w:p>
        </w:tc>
        <w:tc>
          <w:tcPr>
            <w:tcW w:w="6230" w:type="dxa"/>
            <w:vAlign w:val="top"/>
          </w:tcPr>
          <w:p w14:paraId="28947A40" w14:textId="77777777" w:rsidR="005D6D51" w:rsidRPr="005D6D51" w:rsidRDefault="005D6D51" w:rsidP="005D6D51">
            <w:pPr>
              <w:rPr>
                <w:iCs/>
                <w:color w:val="1C1CC2"/>
                <w:szCs w:val="24"/>
                <w:lang w:val="en-US" w:eastAsia="en-AU"/>
              </w:rPr>
            </w:pPr>
            <w:r w:rsidRPr="005D6D51">
              <w:rPr>
                <w:b/>
                <w:bCs/>
                <w:iCs/>
                <w:color w:val="1C1CC2"/>
                <w:szCs w:val="24"/>
                <w:lang w:val="en-US" w:eastAsia="en-AU"/>
              </w:rPr>
              <w:t>Planning:</w:t>
            </w:r>
          </w:p>
          <w:p w14:paraId="6322BFB7" w14:textId="77777777" w:rsidR="005D6D51" w:rsidRPr="005D6D51" w:rsidRDefault="005D6D51" w:rsidP="005D6D51">
            <w:pPr>
              <w:numPr>
                <w:ilvl w:val="0"/>
                <w:numId w:val="19"/>
              </w:numPr>
              <w:rPr>
                <w:iCs/>
                <w:color w:val="1C1CC2"/>
                <w:szCs w:val="24"/>
                <w:lang w:val="en-US" w:eastAsia="en-AU"/>
              </w:rPr>
            </w:pPr>
            <w:r w:rsidRPr="005D6D51">
              <w:rPr>
                <w:b/>
                <w:bCs/>
                <w:iCs/>
                <w:color w:val="1C1CC2"/>
                <w:szCs w:val="24"/>
                <w:lang w:val="en-US" w:eastAsia="en-AU"/>
              </w:rPr>
              <w:t>Gather Requirements:</w:t>
            </w:r>
            <w:r w:rsidRPr="005D6D51">
              <w:rPr>
                <w:iCs/>
                <w:color w:val="1C1CC2"/>
                <w:szCs w:val="24"/>
                <w:lang w:val="en-US" w:eastAsia="en-AU"/>
              </w:rPr>
              <w:t xml:space="preserve"> Understand what the client needs (e.g., content, design, features).</w:t>
            </w:r>
          </w:p>
          <w:p w14:paraId="4721C0D9" w14:textId="77777777" w:rsidR="005D6D51" w:rsidRPr="005D6D51" w:rsidRDefault="005D6D51" w:rsidP="005D6D51">
            <w:pPr>
              <w:numPr>
                <w:ilvl w:val="0"/>
                <w:numId w:val="19"/>
              </w:numPr>
              <w:rPr>
                <w:iCs/>
                <w:color w:val="1C1CC2"/>
                <w:szCs w:val="24"/>
                <w:lang w:val="en-US" w:eastAsia="en-AU"/>
              </w:rPr>
            </w:pPr>
            <w:r w:rsidRPr="005D6D51">
              <w:rPr>
                <w:b/>
                <w:bCs/>
                <w:iCs/>
                <w:color w:val="1C1CC2"/>
                <w:szCs w:val="24"/>
                <w:lang w:val="en-US" w:eastAsia="en-AU"/>
              </w:rPr>
              <w:t>Set Goals:</w:t>
            </w:r>
            <w:r w:rsidRPr="005D6D51">
              <w:rPr>
                <w:iCs/>
                <w:color w:val="1C1CC2"/>
                <w:szCs w:val="24"/>
                <w:lang w:val="en-US" w:eastAsia="en-AU"/>
              </w:rPr>
              <w:t xml:space="preserve"> Define what the website should achieve (e.g., attract students, provide course info).</w:t>
            </w:r>
          </w:p>
          <w:p w14:paraId="0489DF56" w14:textId="77777777" w:rsidR="005D6D51" w:rsidRPr="005D6D51" w:rsidRDefault="005D6D51" w:rsidP="005D6D51">
            <w:pPr>
              <w:rPr>
                <w:iCs/>
                <w:color w:val="1C1CC2"/>
                <w:szCs w:val="24"/>
                <w:lang w:val="en-US" w:eastAsia="en-AU"/>
              </w:rPr>
            </w:pPr>
            <w:r w:rsidRPr="005D6D51">
              <w:rPr>
                <w:b/>
                <w:bCs/>
                <w:iCs/>
                <w:color w:val="1C1CC2"/>
                <w:szCs w:val="24"/>
                <w:lang w:val="en-US" w:eastAsia="en-AU"/>
              </w:rPr>
              <w:t>Design:</w:t>
            </w:r>
          </w:p>
          <w:p w14:paraId="384988C9" w14:textId="77777777" w:rsidR="005D6D51" w:rsidRPr="005D6D51" w:rsidRDefault="005D6D51" w:rsidP="005D6D51">
            <w:pPr>
              <w:numPr>
                <w:ilvl w:val="0"/>
                <w:numId w:val="20"/>
              </w:numPr>
              <w:rPr>
                <w:iCs/>
                <w:color w:val="1C1CC2"/>
                <w:szCs w:val="24"/>
                <w:lang w:val="en-US" w:eastAsia="en-AU"/>
              </w:rPr>
            </w:pPr>
            <w:r w:rsidRPr="005D6D51">
              <w:rPr>
                <w:b/>
                <w:bCs/>
                <w:iCs/>
                <w:color w:val="1C1CC2"/>
                <w:szCs w:val="24"/>
                <w:lang w:val="en-US" w:eastAsia="en-AU"/>
              </w:rPr>
              <w:t>Create Wireframes:</w:t>
            </w:r>
            <w:r w:rsidRPr="005D6D51">
              <w:rPr>
                <w:iCs/>
                <w:color w:val="1C1CC2"/>
                <w:szCs w:val="24"/>
                <w:lang w:val="en-US" w:eastAsia="en-AU"/>
              </w:rPr>
              <w:t xml:space="preserve"> Sketch basic layouts for the website pages.</w:t>
            </w:r>
          </w:p>
          <w:p w14:paraId="781156BD" w14:textId="77777777" w:rsidR="005D6D51" w:rsidRPr="005D6D51" w:rsidRDefault="005D6D51" w:rsidP="005D6D51">
            <w:pPr>
              <w:numPr>
                <w:ilvl w:val="0"/>
                <w:numId w:val="20"/>
              </w:numPr>
              <w:rPr>
                <w:iCs/>
                <w:color w:val="1C1CC2"/>
                <w:szCs w:val="24"/>
                <w:lang w:val="en-US" w:eastAsia="en-AU"/>
              </w:rPr>
            </w:pPr>
            <w:r w:rsidRPr="005D6D51">
              <w:rPr>
                <w:b/>
                <w:bCs/>
                <w:iCs/>
                <w:color w:val="1C1CC2"/>
                <w:szCs w:val="24"/>
                <w:lang w:val="en-US" w:eastAsia="en-AU"/>
              </w:rPr>
              <w:t>Design Mockups:</w:t>
            </w:r>
            <w:r w:rsidRPr="005D6D51">
              <w:rPr>
                <w:iCs/>
                <w:color w:val="1C1CC2"/>
                <w:szCs w:val="24"/>
                <w:lang w:val="en-US" w:eastAsia="en-AU"/>
              </w:rPr>
              <w:t xml:space="preserve"> Develop visual designs that show how the final website will look.</w:t>
            </w:r>
          </w:p>
          <w:p w14:paraId="0CB190A2" w14:textId="77777777" w:rsidR="005D6D51" w:rsidRPr="005D6D51" w:rsidRDefault="005D6D51" w:rsidP="005D6D51">
            <w:pPr>
              <w:rPr>
                <w:iCs/>
                <w:color w:val="1C1CC2"/>
                <w:szCs w:val="24"/>
                <w:lang w:val="en-US" w:eastAsia="en-AU"/>
              </w:rPr>
            </w:pPr>
            <w:r w:rsidRPr="005D6D51">
              <w:rPr>
                <w:b/>
                <w:bCs/>
                <w:iCs/>
                <w:color w:val="1C1CC2"/>
                <w:szCs w:val="24"/>
                <w:lang w:val="en-US" w:eastAsia="en-AU"/>
              </w:rPr>
              <w:t>Development:</w:t>
            </w:r>
          </w:p>
          <w:p w14:paraId="263A0473" w14:textId="77777777" w:rsidR="005D6D51" w:rsidRPr="005D6D51" w:rsidRDefault="005D6D51" w:rsidP="00AF1F12">
            <w:pPr>
              <w:numPr>
                <w:ilvl w:val="0"/>
                <w:numId w:val="21"/>
              </w:numPr>
              <w:rPr>
                <w:iCs/>
                <w:color w:val="1C1CC2"/>
                <w:szCs w:val="24"/>
                <w:lang w:val="en-US" w:eastAsia="en-AU"/>
              </w:rPr>
            </w:pPr>
            <w:r w:rsidRPr="005D6D51">
              <w:rPr>
                <w:b/>
                <w:bCs/>
                <w:iCs/>
                <w:color w:val="1C1CC2"/>
                <w:szCs w:val="24"/>
                <w:lang w:val="en-US" w:eastAsia="en-AU"/>
              </w:rPr>
              <w:t>Front-End Development:</w:t>
            </w:r>
            <w:r w:rsidRPr="005D6D51">
              <w:rPr>
                <w:iCs/>
                <w:color w:val="1C1CC2"/>
                <w:szCs w:val="24"/>
                <w:lang w:val="en-US" w:eastAsia="en-AU"/>
              </w:rPr>
              <w:t xml:space="preserve"> Use HTML, CSS, and JavaScript to build the visual parts of the website.</w:t>
            </w:r>
          </w:p>
          <w:p w14:paraId="3C44B706" w14:textId="77777777" w:rsidR="000A4FC1" w:rsidRPr="005D6D51" w:rsidRDefault="005D6D51" w:rsidP="00AF1F12">
            <w:pPr>
              <w:numPr>
                <w:ilvl w:val="0"/>
                <w:numId w:val="21"/>
              </w:numPr>
              <w:rPr>
                <w:iCs/>
                <w:color w:val="1C1CC2"/>
                <w:szCs w:val="24"/>
                <w:lang w:val="en-US" w:eastAsia="en-AU"/>
              </w:rPr>
            </w:pPr>
            <w:r w:rsidRPr="005D6D51">
              <w:rPr>
                <w:b/>
                <w:bCs/>
                <w:iCs/>
                <w:color w:val="1C1CC2"/>
                <w:szCs w:val="24"/>
                <w:lang w:eastAsia="en-AU"/>
              </w:rPr>
              <w:t>Content Management System (CMS):</w:t>
            </w:r>
            <w:r w:rsidRPr="005D6D51">
              <w:rPr>
                <w:iCs/>
                <w:color w:val="1C1CC2"/>
                <w:szCs w:val="24"/>
                <w:lang w:eastAsia="en-AU"/>
              </w:rPr>
              <w:t xml:space="preserve"> Implement a CMS like WordPress if the client needs to update content regularly.</w:t>
            </w:r>
          </w:p>
          <w:p w14:paraId="36DDAD8B" w14:textId="77777777" w:rsidR="005D6D51" w:rsidRPr="005D6D51" w:rsidRDefault="005D6D51" w:rsidP="005D6D51">
            <w:pPr>
              <w:rPr>
                <w:iCs/>
                <w:color w:val="1C1CC2"/>
                <w:szCs w:val="24"/>
                <w:lang w:val="en-US" w:eastAsia="en-AU"/>
              </w:rPr>
            </w:pPr>
            <w:r w:rsidRPr="005D6D51">
              <w:rPr>
                <w:b/>
                <w:bCs/>
                <w:iCs/>
                <w:color w:val="1C1CC2"/>
                <w:szCs w:val="24"/>
                <w:lang w:val="en-US" w:eastAsia="en-AU"/>
              </w:rPr>
              <w:t>Cybersecurity Procedures:</w:t>
            </w:r>
          </w:p>
          <w:p w14:paraId="71576FCE"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Data Encryption:</w:t>
            </w:r>
            <w:r w:rsidRPr="005D6D51">
              <w:rPr>
                <w:iCs/>
                <w:color w:val="1C1CC2"/>
                <w:szCs w:val="24"/>
                <w:lang w:val="en-US" w:eastAsia="en-AU"/>
              </w:rPr>
              <w:t xml:space="preserve"> Use HTTPS (SSL/TLS) to secure data transfer between the website and users.</w:t>
            </w:r>
          </w:p>
          <w:p w14:paraId="42692886"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Secure Coding Practices:</w:t>
            </w:r>
            <w:r w:rsidRPr="005D6D51">
              <w:rPr>
                <w:iCs/>
                <w:color w:val="1C1CC2"/>
                <w:szCs w:val="24"/>
                <w:lang w:val="en-US" w:eastAsia="en-AU"/>
              </w:rPr>
              <w:t xml:space="preserve"> Write code that protects against common security issues like SQL injection and cross-site scripting (XSS).</w:t>
            </w:r>
          </w:p>
          <w:p w14:paraId="3414C3F7" w14:textId="1C5AEF27" w:rsidR="005D6D51" w:rsidRPr="005D6D51" w:rsidRDefault="005D6D51" w:rsidP="005D6D51">
            <w:pPr>
              <w:numPr>
                <w:ilvl w:val="0"/>
                <w:numId w:val="22"/>
              </w:numPr>
              <w:rPr>
                <w:iCs/>
                <w:color w:val="1C1CC2"/>
                <w:szCs w:val="24"/>
                <w:lang w:val="en-US" w:eastAsia="en-AU"/>
              </w:rPr>
            </w:pPr>
            <w:r w:rsidRPr="005D6D51">
              <w:rPr>
                <w:b/>
                <w:bCs/>
                <w:iCs/>
                <w:color w:val="1C1CC2"/>
                <w:szCs w:val="24"/>
                <w:lang w:eastAsia="en-AU"/>
              </w:rPr>
              <w:t>Backup:</w:t>
            </w:r>
            <w:r w:rsidRPr="005D6D51">
              <w:rPr>
                <w:iCs/>
                <w:color w:val="1C1CC2"/>
                <w:szCs w:val="24"/>
                <w:lang w:eastAsia="en-AU"/>
              </w:rPr>
              <w:t xml:space="preserve"> Regularly back up the website to prevent data loss in case of issues.</w:t>
            </w:r>
          </w:p>
          <w:p w14:paraId="7A775EDB" w14:textId="7EB3A769" w:rsidR="005D6D51" w:rsidRPr="005D6D51" w:rsidRDefault="005D6D51" w:rsidP="005D6D51">
            <w:pPr>
              <w:rPr>
                <w:iCs/>
                <w:color w:val="1C1CC2"/>
                <w:szCs w:val="24"/>
                <w:lang w:val="en-US" w:eastAsia="en-AU"/>
              </w:rPr>
            </w:pPr>
            <w:r w:rsidRPr="005D6D51">
              <w:rPr>
                <w:b/>
                <w:bCs/>
                <w:iCs/>
                <w:color w:val="1C1CC2"/>
                <w:szCs w:val="24"/>
                <w:lang w:val="en-US" w:eastAsia="en-AU"/>
              </w:rPr>
              <w:t>Testing:</w:t>
            </w:r>
          </w:p>
          <w:p w14:paraId="507EEFBE"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Functionality Testing:</w:t>
            </w:r>
            <w:r w:rsidRPr="005D6D51">
              <w:rPr>
                <w:iCs/>
                <w:color w:val="1C1CC2"/>
                <w:szCs w:val="24"/>
                <w:lang w:val="en-US" w:eastAsia="en-AU"/>
              </w:rPr>
              <w:t xml:space="preserve"> Ensure all features work as expected.</w:t>
            </w:r>
          </w:p>
          <w:p w14:paraId="30C0335A"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Usability Testing:</w:t>
            </w:r>
            <w:r w:rsidRPr="005D6D51">
              <w:rPr>
                <w:iCs/>
                <w:color w:val="1C1CC2"/>
                <w:szCs w:val="24"/>
                <w:lang w:val="en-US" w:eastAsia="en-AU"/>
              </w:rPr>
              <w:t xml:space="preserve"> Check that the website is easy to navigate and use.</w:t>
            </w:r>
          </w:p>
          <w:p w14:paraId="7AC847DC"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Security Testing:</w:t>
            </w:r>
            <w:r w:rsidRPr="005D6D51">
              <w:rPr>
                <w:iCs/>
                <w:color w:val="1C1CC2"/>
                <w:szCs w:val="24"/>
                <w:lang w:val="en-US" w:eastAsia="en-AU"/>
              </w:rPr>
              <w:t xml:space="preserve"> Test the website for vulnerabilities to ensure it is secure.</w:t>
            </w:r>
          </w:p>
          <w:p w14:paraId="130BE4B7" w14:textId="6CF7A03B" w:rsidR="005D6D51" w:rsidRPr="005D6D51" w:rsidRDefault="005D6D51" w:rsidP="005D6D51">
            <w:pPr>
              <w:rPr>
                <w:iCs/>
                <w:color w:val="1C1CC2"/>
                <w:szCs w:val="24"/>
                <w:lang w:val="en-US" w:eastAsia="en-AU"/>
              </w:rPr>
            </w:pPr>
            <w:r w:rsidRPr="005D6D51">
              <w:rPr>
                <w:b/>
                <w:bCs/>
                <w:iCs/>
                <w:color w:val="1C1CC2"/>
                <w:szCs w:val="24"/>
                <w:lang w:val="en-US" w:eastAsia="en-AU"/>
              </w:rPr>
              <w:lastRenderedPageBreak/>
              <w:t>Deployment:</w:t>
            </w:r>
          </w:p>
          <w:p w14:paraId="4A52056A"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Launch the Website:</w:t>
            </w:r>
            <w:r w:rsidRPr="005D6D51">
              <w:rPr>
                <w:iCs/>
                <w:color w:val="1C1CC2"/>
                <w:szCs w:val="24"/>
                <w:lang w:val="en-US" w:eastAsia="en-AU"/>
              </w:rPr>
              <w:t xml:space="preserve"> Move the website from the development environment to the live server.</w:t>
            </w:r>
          </w:p>
          <w:p w14:paraId="47A6918B"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Final Testing:</w:t>
            </w:r>
            <w:r w:rsidRPr="005D6D51">
              <w:rPr>
                <w:iCs/>
                <w:color w:val="1C1CC2"/>
                <w:szCs w:val="24"/>
                <w:lang w:val="en-US" w:eastAsia="en-AU"/>
              </w:rPr>
              <w:t xml:space="preserve"> Check the live website to make sure everything is working correctly.</w:t>
            </w:r>
          </w:p>
          <w:p w14:paraId="5C2A59C3" w14:textId="017A1948" w:rsidR="005D6D51" w:rsidRPr="005D6D51" w:rsidRDefault="005D6D51" w:rsidP="005D6D51">
            <w:pPr>
              <w:rPr>
                <w:iCs/>
                <w:color w:val="1C1CC2"/>
                <w:szCs w:val="24"/>
                <w:lang w:val="en-US" w:eastAsia="en-AU"/>
              </w:rPr>
            </w:pPr>
            <w:r w:rsidRPr="005D6D51">
              <w:rPr>
                <w:b/>
                <w:bCs/>
                <w:iCs/>
                <w:color w:val="1C1CC2"/>
                <w:szCs w:val="24"/>
                <w:lang w:val="en-US" w:eastAsia="en-AU"/>
              </w:rPr>
              <w:t>Maintenance:</w:t>
            </w:r>
          </w:p>
          <w:p w14:paraId="5FC266A1" w14:textId="77777777" w:rsidR="005D6D51" w:rsidRPr="005D6D51" w:rsidRDefault="005D6D51" w:rsidP="005D6D51">
            <w:pPr>
              <w:numPr>
                <w:ilvl w:val="0"/>
                <w:numId w:val="22"/>
              </w:numPr>
              <w:rPr>
                <w:iCs/>
                <w:color w:val="1C1CC2"/>
                <w:szCs w:val="24"/>
                <w:lang w:val="en-US" w:eastAsia="en-AU"/>
              </w:rPr>
            </w:pPr>
            <w:r w:rsidRPr="005D6D51">
              <w:rPr>
                <w:b/>
                <w:bCs/>
                <w:iCs/>
                <w:color w:val="1C1CC2"/>
                <w:szCs w:val="24"/>
                <w:lang w:val="en-US" w:eastAsia="en-AU"/>
              </w:rPr>
              <w:t>Regular Updates:</w:t>
            </w:r>
            <w:r w:rsidRPr="005D6D51">
              <w:rPr>
                <w:iCs/>
                <w:color w:val="1C1CC2"/>
                <w:szCs w:val="24"/>
                <w:lang w:val="en-US" w:eastAsia="en-AU"/>
              </w:rPr>
              <w:t xml:space="preserve"> Keep the website software and content updated.</w:t>
            </w:r>
          </w:p>
          <w:p w14:paraId="40BB8198" w14:textId="07C4B12C" w:rsidR="005D6D51" w:rsidRPr="005D6D51" w:rsidRDefault="005D6D51" w:rsidP="005D6D51">
            <w:pPr>
              <w:numPr>
                <w:ilvl w:val="0"/>
                <w:numId w:val="22"/>
              </w:numPr>
              <w:rPr>
                <w:iCs/>
                <w:szCs w:val="24"/>
                <w:lang w:val="en-US" w:eastAsia="en-AU"/>
              </w:rPr>
            </w:pPr>
            <w:r w:rsidRPr="005D6D51">
              <w:rPr>
                <w:b/>
                <w:bCs/>
                <w:iCs/>
                <w:color w:val="1C1CC2"/>
                <w:szCs w:val="24"/>
                <w:lang w:val="en-US" w:eastAsia="en-AU"/>
              </w:rPr>
              <w:t>Security Monitoring:</w:t>
            </w:r>
            <w:r w:rsidRPr="005D6D51">
              <w:rPr>
                <w:iCs/>
                <w:color w:val="1C1CC2"/>
                <w:szCs w:val="24"/>
                <w:lang w:val="en-US" w:eastAsia="en-AU"/>
              </w:rPr>
              <w:t xml:space="preserve"> Continuously monitor the website for security issues</w:t>
            </w:r>
            <w:r w:rsidRPr="005D6D51">
              <w:rPr>
                <w:iCs/>
                <w:szCs w:val="24"/>
                <w:lang w:val="en-US" w:eastAsia="en-AU"/>
              </w:rPr>
              <w:t>.</w:t>
            </w:r>
          </w:p>
        </w:tc>
      </w:tr>
      <w:tr w:rsidR="00AF1F12" w:rsidRPr="00AF1F12" w14:paraId="0C82EEA7" w14:textId="77777777">
        <w:tc>
          <w:tcPr>
            <w:tcW w:w="2830" w:type="dxa"/>
            <w:vAlign w:val="top"/>
          </w:tcPr>
          <w:p w14:paraId="405C02A2" w14:textId="77777777" w:rsidR="000A4FC1" w:rsidRPr="00AF1F12" w:rsidRDefault="000A4FC1">
            <w:pPr>
              <w:rPr>
                <w:b/>
                <w:bCs/>
                <w:iCs/>
                <w:szCs w:val="24"/>
                <w:lang w:eastAsia="en-AU"/>
              </w:rPr>
            </w:pPr>
            <w:r w:rsidRPr="00AF1F12">
              <w:rPr>
                <w:b/>
                <w:bCs/>
                <w:iCs/>
                <w:szCs w:val="24"/>
                <w:lang w:eastAsia="en-AU"/>
              </w:rPr>
              <w:lastRenderedPageBreak/>
              <w:t>Further information</w:t>
            </w:r>
          </w:p>
          <w:p w14:paraId="24DDC976" w14:textId="77777777" w:rsidR="000A4FC1" w:rsidRPr="00AF1F12" w:rsidRDefault="000A4FC1">
            <w:pPr>
              <w:rPr>
                <w:iCs/>
                <w:szCs w:val="24"/>
                <w:lang w:eastAsia="en-AU"/>
              </w:rPr>
            </w:pPr>
            <w:r w:rsidRPr="00AF1F12">
              <w:rPr>
                <w:iCs/>
                <w:szCs w:val="24"/>
                <w:lang w:eastAsia="en-AU"/>
              </w:rPr>
              <w:t xml:space="preserve">What else do you need to find out from the client </w:t>
            </w:r>
            <w:proofErr w:type="gramStart"/>
            <w:r w:rsidRPr="00AF1F12">
              <w:rPr>
                <w:iCs/>
                <w:szCs w:val="24"/>
                <w:lang w:eastAsia="en-AU"/>
              </w:rPr>
              <w:t>in order to</w:t>
            </w:r>
            <w:proofErr w:type="gramEnd"/>
            <w:r w:rsidRPr="00AF1F12">
              <w:rPr>
                <w:iCs/>
                <w:szCs w:val="24"/>
                <w:lang w:eastAsia="en-AU"/>
              </w:rPr>
              <w:t xml:space="preserve"> produce their website?</w:t>
            </w:r>
          </w:p>
          <w:p w14:paraId="6B8667B7" w14:textId="77777777" w:rsidR="000A4FC1" w:rsidRPr="00AF1F12" w:rsidRDefault="000A4FC1">
            <w:pPr>
              <w:rPr>
                <w:iCs/>
                <w:szCs w:val="24"/>
                <w:lang w:eastAsia="en-AU"/>
              </w:rPr>
            </w:pPr>
            <w:r w:rsidRPr="00AF1F12">
              <w:rPr>
                <w:iCs/>
                <w:szCs w:val="24"/>
                <w:lang w:eastAsia="en-AU"/>
              </w:rPr>
              <w:t xml:space="preserve">Make notes on this to use at your meeting.    </w:t>
            </w:r>
          </w:p>
        </w:tc>
        <w:tc>
          <w:tcPr>
            <w:tcW w:w="6230" w:type="dxa"/>
            <w:vAlign w:val="top"/>
          </w:tcPr>
          <w:p w14:paraId="7348C47F" w14:textId="28CED0A7" w:rsidR="005D6D51" w:rsidRPr="005D6D51" w:rsidRDefault="005D6D51" w:rsidP="005D6D51">
            <w:pPr>
              <w:rPr>
                <w:iCs/>
                <w:color w:val="1C1CC2"/>
                <w:szCs w:val="24"/>
                <w:lang w:val="en-US" w:eastAsia="en-AU"/>
              </w:rPr>
            </w:pPr>
            <w:r w:rsidRPr="005D6D51">
              <w:rPr>
                <w:b/>
                <w:bCs/>
                <w:iCs/>
                <w:color w:val="1C1CC2"/>
                <w:szCs w:val="24"/>
                <w:lang w:val="en-US" w:eastAsia="en-AU"/>
              </w:rPr>
              <w:t>Content:</w:t>
            </w:r>
          </w:p>
          <w:p w14:paraId="49A73A2A" w14:textId="77777777" w:rsidR="005D6D51" w:rsidRPr="005D6D51" w:rsidRDefault="005D6D51" w:rsidP="005D6D51">
            <w:pPr>
              <w:numPr>
                <w:ilvl w:val="0"/>
                <w:numId w:val="26"/>
              </w:numPr>
              <w:rPr>
                <w:iCs/>
                <w:color w:val="1C1CC2"/>
                <w:szCs w:val="24"/>
                <w:lang w:val="en-US" w:eastAsia="en-AU"/>
              </w:rPr>
            </w:pPr>
            <w:r w:rsidRPr="005D6D51">
              <w:rPr>
                <w:iCs/>
                <w:color w:val="1C1CC2"/>
                <w:szCs w:val="24"/>
                <w:lang w:val="en-US" w:eastAsia="en-AU"/>
              </w:rPr>
              <w:t>Do you have all the content ready (text, images, videos)?</w:t>
            </w:r>
          </w:p>
          <w:p w14:paraId="2F6F4B2E" w14:textId="77777777" w:rsidR="005D6D51" w:rsidRPr="005D6D51" w:rsidRDefault="005D6D51" w:rsidP="005D6D51">
            <w:pPr>
              <w:numPr>
                <w:ilvl w:val="0"/>
                <w:numId w:val="26"/>
              </w:numPr>
              <w:rPr>
                <w:iCs/>
                <w:color w:val="1C1CC2"/>
                <w:szCs w:val="24"/>
                <w:lang w:val="en-US" w:eastAsia="en-AU"/>
              </w:rPr>
            </w:pPr>
            <w:r w:rsidRPr="005D6D51">
              <w:rPr>
                <w:iCs/>
                <w:color w:val="1C1CC2"/>
                <w:szCs w:val="24"/>
                <w:lang w:val="en-US" w:eastAsia="en-AU"/>
              </w:rPr>
              <w:t>Are there any specific pages or sections you want to include? (e.g., testimonials, blog, FAQs)</w:t>
            </w:r>
          </w:p>
          <w:p w14:paraId="5BA3E918" w14:textId="7D61602F" w:rsidR="005D6D51" w:rsidRPr="005D6D51" w:rsidRDefault="005D6D51" w:rsidP="005D6D51">
            <w:pPr>
              <w:rPr>
                <w:iCs/>
                <w:color w:val="1C1CC2"/>
                <w:szCs w:val="24"/>
                <w:lang w:val="en-US" w:eastAsia="en-AU"/>
              </w:rPr>
            </w:pPr>
            <w:r w:rsidRPr="005D6D51">
              <w:rPr>
                <w:b/>
                <w:bCs/>
                <w:iCs/>
                <w:color w:val="1C1CC2"/>
                <w:szCs w:val="24"/>
                <w:lang w:val="en-US" w:eastAsia="en-AU"/>
              </w:rPr>
              <w:t>Design Preferences:</w:t>
            </w:r>
          </w:p>
          <w:p w14:paraId="3A321F33" w14:textId="77777777" w:rsidR="005D6D51" w:rsidRPr="005D6D51" w:rsidRDefault="005D6D51" w:rsidP="005D6D51">
            <w:pPr>
              <w:numPr>
                <w:ilvl w:val="0"/>
                <w:numId w:val="27"/>
              </w:numPr>
              <w:rPr>
                <w:iCs/>
                <w:color w:val="1C1CC2"/>
                <w:szCs w:val="24"/>
                <w:lang w:val="en-US" w:eastAsia="en-AU"/>
              </w:rPr>
            </w:pPr>
            <w:r w:rsidRPr="005D6D51">
              <w:rPr>
                <w:iCs/>
                <w:color w:val="1C1CC2"/>
                <w:szCs w:val="24"/>
                <w:lang w:val="en-US" w:eastAsia="en-AU"/>
              </w:rPr>
              <w:t>Do you have any design preferences or examples of websites you like?</w:t>
            </w:r>
          </w:p>
          <w:p w14:paraId="2FE3CD6E" w14:textId="77777777" w:rsidR="005D6D51" w:rsidRPr="005D6D51" w:rsidRDefault="005D6D51" w:rsidP="005D6D51">
            <w:pPr>
              <w:numPr>
                <w:ilvl w:val="0"/>
                <w:numId w:val="27"/>
              </w:numPr>
              <w:rPr>
                <w:iCs/>
                <w:color w:val="1C1CC2"/>
                <w:szCs w:val="24"/>
                <w:lang w:val="en-US" w:eastAsia="en-AU"/>
              </w:rPr>
            </w:pPr>
            <w:r w:rsidRPr="005D6D51">
              <w:rPr>
                <w:iCs/>
                <w:color w:val="1C1CC2"/>
                <w:szCs w:val="24"/>
                <w:lang w:val="en-US" w:eastAsia="en-AU"/>
              </w:rPr>
              <w:t>What colors, fonts, and styles do you prefer?</w:t>
            </w:r>
          </w:p>
          <w:p w14:paraId="514CD000" w14:textId="77777777" w:rsidR="005D6D51" w:rsidRPr="005D6D51" w:rsidRDefault="005D6D51" w:rsidP="005D6D51">
            <w:pPr>
              <w:numPr>
                <w:ilvl w:val="0"/>
                <w:numId w:val="27"/>
              </w:numPr>
              <w:rPr>
                <w:iCs/>
                <w:color w:val="1C1CC2"/>
                <w:szCs w:val="24"/>
                <w:lang w:val="en-US" w:eastAsia="en-AU"/>
              </w:rPr>
            </w:pPr>
            <w:r w:rsidRPr="005D6D51">
              <w:rPr>
                <w:iCs/>
                <w:color w:val="1C1CC2"/>
                <w:szCs w:val="24"/>
                <w:lang w:val="en-US" w:eastAsia="en-AU"/>
              </w:rPr>
              <w:t>Do you have an existing logo or branding materials?</w:t>
            </w:r>
          </w:p>
          <w:p w14:paraId="0AD45E14" w14:textId="3221269C" w:rsidR="005D6D51" w:rsidRPr="005D6D51" w:rsidRDefault="005D6D51" w:rsidP="005D6D51">
            <w:pPr>
              <w:rPr>
                <w:iCs/>
                <w:color w:val="1C1CC2"/>
                <w:szCs w:val="24"/>
                <w:lang w:val="en-US" w:eastAsia="en-AU"/>
              </w:rPr>
            </w:pPr>
            <w:r w:rsidRPr="005D6D51">
              <w:rPr>
                <w:b/>
                <w:bCs/>
                <w:iCs/>
                <w:color w:val="1C1CC2"/>
                <w:szCs w:val="24"/>
                <w:lang w:val="en-US" w:eastAsia="en-AU"/>
              </w:rPr>
              <w:t>Functionality:</w:t>
            </w:r>
          </w:p>
          <w:p w14:paraId="1029E316" w14:textId="77777777" w:rsidR="005D6D51" w:rsidRPr="005D6D51" w:rsidRDefault="005D6D51" w:rsidP="005D6D51">
            <w:pPr>
              <w:numPr>
                <w:ilvl w:val="0"/>
                <w:numId w:val="28"/>
              </w:numPr>
              <w:rPr>
                <w:iCs/>
                <w:color w:val="1C1CC2"/>
                <w:szCs w:val="24"/>
                <w:lang w:val="en-US" w:eastAsia="en-AU"/>
              </w:rPr>
            </w:pPr>
            <w:r w:rsidRPr="005D6D51">
              <w:rPr>
                <w:b/>
                <w:bCs/>
                <w:iCs/>
                <w:color w:val="1C1CC2"/>
                <w:szCs w:val="24"/>
                <w:lang w:val="en-US" w:eastAsia="en-AU"/>
              </w:rPr>
              <w:t>What specific features do you need?</w:t>
            </w:r>
            <w:r w:rsidRPr="005D6D51">
              <w:rPr>
                <w:iCs/>
                <w:color w:val="1C1CC2"/>
                <w:szCs w:val="24"/>
                <w:lang w:val="en-US" w:eastAsia="en-AU"/>
              </w:rPr>
              <w:t xml:space="preserve"> (e.g., online registration, payment gateway, student portal)</w:t>
            </w:r>
          </w:p>
          <w:p w14:paraId="31F970D9" w14:textId="77777777" w:rsidR="005D6D51" w:rsidRPr="005D6D51" w:rsidRDefault="005D6D51" w:rsidP="005D6D51">
            <w:pPr>
              <w:numPr>
                <w:ilvl w:val="0"/>
                <w:numId w:val="28"/>
              </w:numPr>
              <w:rPr>
                <w:iCs/>
                <w:color w:val="1C1CC2"/>
                <w:szCs w:val="24"/>
                <w:lang w:val="en-US" w:eastAsia="en-AU"/>
              </w:rPr>
            </w:pPr>
            <w:r w:rsidRPr="005D6D51">
              <w:rPr>
                <w:b/>
                <w:bCs/>
                <w:iCs/>
                <w:color w:val="1C1CC2"/>
                <w:szCs w:val="24"/>
                <w:lang w:val="en-US" w:eastAsia="en-AU"/>
              </w:rPr>
              <w:t>How should forms work?</w:t>
            </w:r>
            <w:r w:rsidRPr="005D6D51">
              <w:rPr>
                <w:iCs/>
                <w:color w:val="1C1CC2"/>
                <w:szCs w:val="24"/>
                <w:lang w:val="en-US" w:eastAsia="en-AU"/>
              </w:rPr>
              <w:t xml:space="preserve"> (e.g., what information should they collect, where should the data go)</w:t>
            </w:r>
          </w:p>
          <w:p w14:paraId="496B14F7" w14:textId="77777777" w:rsidR="005D6D51" w:rsidRPr="005D6D51" w:rsidRDefault="005D6D51" w:rsidP="005D6D51">
            <w:pPr>
              <w:numPr>
                <w:ilvl w:val="0"/>
                <w:numId w:val="28"/>
              </w:numPr>
              <w:rPr>
                <w:iCs/>
                <w:color w:val="1C1CC2"/>
                <w:szCs w:val="24"/>
                <w:lang w:val="en-US" w:eastAsia="en-AU"/>
              </w:rPr>
            </w:pPr>
            <w:r w:rsidRPr="005D6D51">
              <w:rPr>
                <w:b/>
                <w:bCs/>
                <w:iCs/>
                <w:color w:val="1C1CC2"/>
                <w:szCs w:val="24"/>
                <w:lang w:val="en-US" w:eastAsia="en-AU"/>
              </w:rPr>
              <w:t>Do you need integration with any other tools or systems?</w:t>
            </w:r>
            <w:r w:rsidRPr="005D6D51">
              <w:rPr>
                <w:iCs/>
                <w:color w:val="1C1CC2"/>
                <w:szCs w:val="24"/>
                <w:lang w:val="en-US" w:eastAsia="en-AU"/>
              </w:rPr>
              <w:t xml:space="preserve"> (e.g., email marketing, social media)</w:t>
            </w:r>
          </w:p>
          <w:p w14:paraId="54FA8D0C" w14:textId="77777777" w:rsidR="005D6D51" w:rsidRPr="005D6D51" w:rsidRDefault="005D6D51" w:rsidP="005D6D51">
            <w:pPr>
              <w:rPr>
                <w:iCs/>
                <w:color w:val="1C1CC2"/>
                <w:szCs w:val="24"/>
                <w:lang w:val="en-US" w:eastAsia="en-AU"/>
              </w:rPr>
            </w:pPr>
            <w:r w:rsidRPr="005D6D51">
              <w:rPr>
                <w:b/>
                <w:bCs/>
                <w:iCs/>
                <w:color w:val="1C1CC2"/>
                <w:szCs w:val="24"/>
                <w:lang w:val="en-US" w:eastAsia="en-AU"/>
              </w:rPr>
              <w:t>SEO and Marketing:</w:t>
            </w:r>
          </w:p>
          <w:p w14:paraId="2B01F441" w14:textId="77777777" w:rsidR="005D6D51" w:rsidRPr="005D6D51" w:rsidRDefault="005D6D51" w:rsidP="005D6D51">
            <w:pPr>
              <w:numPr>
                <w:ilvl w:val="0"/>
                <w:numId w:val="29"/>
              </w:numPr>
              <w:rPr>
                <w:iCs/>
                <w:color w:val="1C1CC2"/>
                <w:szCs w:val="24"/>
                <w:lang w:val="en-US" w:eastAsia="en-AU"/>
              </w:rPr>
            </w:pPr>
            <w:r w:rsidRPr="005D6D51">
              <w:rPr>
                <w:iCs/>
                <w:color w:val="1C1CC2"/>
                <w:szCs w:val="24"/>
                <w:lang w:val="en-US" w:eastAsia="en-AU"/>
              </w:rPr>
              <w:t>Do you have any specific SEO goals or keywords you want to target?</w:t>
            </w:r>
          </w:p>
          <w:p w14:paraId="01659BCB" w14:textId="77777777" w:rsidR="005D6D51" w:rsidRPr="005D6D51" w:rsidRDefault="005D6D51" w:rsidP="005D6D51">
            <w:pPr>
              <w:rPr>
                <w:iCs/>
                <w:color w:val="1C1CC2"/>
                <w:szCs w:val="24"/>
                <w:lang w:val="en-US" w:eastAsia="en-AU"/>
              </w:rPr>
            </w:pPr>
            <w:r w:rsidRPr="005D6D51">
              <w:rPr>
                <w:b/>
                <w:bCs/>
                <w:iCs/>
                <w:color w:val="1C1CC2"/>
                <w:szCs w:val="24"/>
                <w:lang w:val="en-US" w:eastAsia="en-AU"/>
              </w:rPr>
              <w:t>Maintenance and Updates:</w:t>
            </w:r>
          </w:p>
          <w:p w14:paraId="32165F63" w14:textId="77777777" w:rsidR="005D6D51" w:rsidRPr="005D6D51" w:rsidRDefault="005D6D51" w:rsidP="005D6D51">
            <w:pPr>
              <w:numPr>
                <w:ilvl w:val="0"/>
                <w:numId w:val="30"/>
              </w:numPr>
              <w:rPr>
                <w:iCs/>
                <w:color w:val="1C1CC2"/>
                <w:szCs w:val="24"/>
                <w:lang w:val="en-US" w:eastAsia="en-AU"/>
              </w:rPr>
            </w:pPr>
            <w:r w:rsidRPr="005D6D51">
              <w:rPr>
                <w:iCs/>
                <w:color w:val="1C1CC2"/>
                <w:szCs w:val="24"/>
                <w:lang w:val="en-US" w:eastAsia="en-AU"/>
              </w:rPr>
              <w:t>How often will you need to update content?</w:t>
            </w:r>
          </w:p>
          <w:p w14:paraId="25103C7E" w14:textId="77777777" w:rsidR="005D6D51" w:rsidRPr="005D6D51" w:rsidRDefault="005D6D51" w:rsidP="005D6D51">
            <w:pPr>
              <w:rPr>
                <w:iCs/>
                <w:color w:val="1C1CC2"/>
                <w:szCs w:val="24"/>
                <w:lang w:val="en-US" w:eastAsia="en-AU"/>
              </w:rPr>
            </w:pPr>
            <w:r w:rsidRPr="005D6D51">
              <w:rPr>
                <w:b/>
                <w:bCs/>
                <w:iCs/>
                <w:color w:val="1C1CC2"/>
                <w:szCs w:val="24"/>
                <w:lang w:val="en-US" w:eastAsia="en-AU"/>
              </w:rPr>
              <w:t>Timeline and Budget:</w:t>
            </w:r>
          </w:p>
          <w:p w14:paraId="7AED8570" w14:textId="77777777" w:rsidR="005D6D51" w:rsidRPr="005D6D51" w:rsidRDefault="005D6D51" w:rsidP="005D6D51">
            <w:pPr>
              <w:numPr>
                <w:ilvl w:val="0"/>
                <w:numId w:val="31"/>
              </w:numPr>
              <w:rPr>
                <w:iCs/>
                <w:color w:val="1C1CC2"/>
                <w:szCs w:val="24"/>
                <w:lang w:val="en-US" w:eastAsia="en-AU"/>
              </w:rPr>
            </w:pPr>
            <w:r w:rsidRPr="005D6D51">
              <w:rPr>
                <w:iCs/>
                <w:color w:val="1C1CC2"/>
                <w:szCs w:val="24"/>
                <w:lang w:val="en-US" w:eastAsia="en-AU"/>
              </w:rPr>
              <w:t>What is your desired timeline for the project?</w:t>
            </w:r>
          </w:p>
          <w:p w14:paraId="5BF5B192" w14:textId="77777777" w:rsidR="005D6D51" w:rsidRPr="005D6D51" w:rsidRDefault="005D6D51" w:rsidP="005D6D51">
            <w:pPr>
              <w:rPr>
                <w:iCs/>
                <w:color w:val="1C1CC2"/>
                <w:szCs w:val="24"/>
                <w:lang w:val="en-US" w:eastAsia="en-AU"/>
              </w:rPr>
            </w:pPr>
            <w:r w:rsidRPr="005D6D51">
              <w:rPr>
                <w:b/>
                <w:bCs/>
                <w:iCs/>
                <w:color w:val="1C1CC2"/>
                <w:szCs w:val="24"/>
                <w:lang w:val="en-US" w:eastAsia="en-AU"/>
              </w:rPr>
              <w:t>Legal and Compliance:</w:t>
            </w:r>
          </w:p>
          <w:p w14:paraId="1C93C9DF" w14:textId="77777777" w:rsidR="000A4FC1" w:rsidRPr="005D6D51" w:rsidRDefault="005D6D51" w:rsidP="00AF1F12">
            <w:pPr>
              <w:numPr>
                <w:ilvl w:val="0"/>
                <w:numId w:val="32"/>
              </w:numPr>
              <w:rPr>
                <w:iCs/>
                <w:color w:val="1C1CC2"/>
                <w:szCs w:val="24"/>
                <w:lang w:val="en-US" w:eastAsia="en-AU"/>
              </w:rPr>
            </w:pPr>
            <w:r w:rsidRPr="005D6D51">
              <w:rPr>
                <w:iCs/>
                <w:color w:val="1C1CC2"/>
                <w:szCs w:val="24"/>
                <w:lang w:val="en-US" w:eastAsia="en-AU"/>
              </w:rPr>
              <w:t xml:space="preserve">Are </w:t>
            </w:r>
            <w:r w:rsidRPr="00662672">
              <w:rPr>
                <w:iCs/>
                <w:color w:val="1C1CC2"/>
                <w:szCs w:val="24"/>
                <w:lang w:val="en-US" w:eastAsia="en-AU"/>
              </w:rPr>
              <w:t>there</w:t>
            </w:r>
            <w:r w:rsidRPr="005D6D51">
              <w:rPr>
                <w:iCs/>
                <w:color w:val="1C1CC2"/>
                <w:szCs w:val="24"/>
                <w:lang w:val="en-US" w:eastAsia="en-AU"/>
              </w:rPr>
              <w:t xml:space="preserve"> any legal requirements or compliance issues to consider</w:t>
            </w:r>
            <w:r w:rsidRPr="005D6D51">
              <w:rPr>
                <w:color w:val="1C1CC2"/>
              </w:rPr>
              <w:t>?</w:t>
            </w:r>
            <w:r w:rsidRPr="005D6D51">
              <w:rPr>
                <w:iCs/>
                <w:color w:val="1C1CC2"/>
                <w:szCs w:val="24"/>
                <w:lang w:eastAsia="en-AU"/>
              </w:rPr>
              <w:t xml:space="preserve"> (e.g., privacy policy, terms and conditions)</w:t>
            </w:r>
          </w:p>
          <w:p w14:paraId="3028138E" w14:textId="34213202" w:rsidR="005D6D51" w:rsidRPr="005D6D51" w:rsidRDefault="005D6D51" w:rsidP="005D6D51">
            <w:pPr>
              <w:ind w:left="720"/>
              <w:rPr>
                <w:iCs/>
                <w:szCs w:val="24"/>
                <w:lang w:val="en-US" w:eastAsia="en-AU"/>
              </w:rPr>
            </w:pPr>
          </w:p>
        </w:tc>
      </w:tr>
    </w:tbl>
    <w:p w14:paraId="160A3BC3" w14:textId="77777777" w:rsidR="000A4FC1" w:rsidRDefault="000A4FC1" w:rsidP="000A4FC1">
      <w:pPr>
        <w:rPr>
          <w:iCs/>
          <w:sz w:val="22"/>
          <w:szCs w:val="22"/>
          <w:lang w:eastAsia="en-AU"/>
        </w:rPr>
      </w:pPr>
    </w:p>
    <w:p w14:paraId="21A35912" w14:textId="77777777" w:rsidR="000A4FC1" w:rsidRPr="005B6D07"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 xml:space="preserve">Task 2: Conducting client meeting  </w:t>
      </w:r>
    </w:p>
    <w:p w14:paraId="14F7EC88" w14:textId="4AC059AC" w:rsidR="007D361F" w:rsidRDefault="000A4FC1" w:rsidP="000A4FC1">
      <w:pPr>
        <w:rPr>
          <w:szCs w:val="24"/>
          <w:lang w:eastAsia="en-AU"/>
        </w:rPr>
      </w:pPr>
      <w:r w:rsidRPr="000212BB">
        <w:rPr>
          <w:szCs w:val="24"/>
          <w:lang w:eastAsia="en-AU"/>
        </w:rPr>
        <w:t xml:space="preserve">To complete this part of the assessment, you </w:t>
      </w:r>
      <w:r>
        <w:rPr>
          <w:szCs w:val="24"/>
          <w:lang w:eastAsia="en-AU"/>
        </w:rPr>
        <w:t xml:space="preserve">must refer to the </w:t>
      </w:r>
      <w:r w:rsidR="007D361F">
        <w:rPr>
          <w:szCs w:val="24"/>
          <w:lang w:eastAsia="en-AU"/>
        </w:rPr>
        <w:t xml:space="preserve"> </w:t>
      </w:r>
      <w:hyperlink r:id="rId26" w:history="1">
        <w:r w:rsidR="007D361F">
          <w:rPr>
            <w:rStyle w:val="Hyperlink"/>
            <w:szCs w:val="24"/>
            <w:lang w:eastAsia="en-AU"/>
          </w:rPr>
          <w:t>GE Style Guide</w:t>
        </w:r>
      </w:hyperlink>
    </w:p>
    <w:p w14:paraId="129CC7FB" w14:textId="504C2A19" w:rsidR="000A4FC1" w:rsidRPr="00607B85" w:rsidRDefault="007D361F" w:rsidP="000A4FC1">
      <w:pPr>
        <w:rPr>
          <w:szCs w:val="24"/>
          <w:lang w:eastAsia="en-AU"/>
        </w:rPr>
      </w:pPr>
      <w:r>
        <w:rPr>
          <w:szCs w:val="24"/>
          <w:lang w:eastAsia="en-AU"/>
        </w:rPr>
        <w:t xml:space="preserve"> </w:t>
      </w:r>
      <w:r w:rsidR="000A4FC1">
        <w:rPr>
          <w:szCs w:val="24"/>
          <w:lang w:eastAsia="en-AU"/>
        </w:rPr>
        <w:t xml:space="preserve">(Long URL: </w:t>
      </w:r>
      <w:r w:rsidR="000A4FC1" w:rsidRPr="00E91C95">
        <w:rPr>
          <w:szCs w:val="24"/>
          <w:lang w:eastAsia="en-AU"/>
        </w:rPr>
        <w:t>https://share.tafensw.edu.au/share/file/5f1cec7b-1d03-446a-85b7-edb42692c34e/1/GE_Gelos-style-guide.pdf</w:t>
      </w:r>
      <w:r w:rsidR="000A4FC1">
        <w:rPr>
          <w:szCs w:val="24"/>
          <w:lang w:eastAsia="en-AU"/>
        </w:rPr>
        <w:t xml:space="preserve">) to understand the styling standards set by the organisation. </w:t>
      </w:r>
    </w:p>
    <w:p w14:paraId="5FCD79D5" w14:textId="77777777" w:rsidR="00887B9D" w:rsidRDefault="00887B9D" w:rsidP="00887B9D">
      <w:pPr>
        <w:rPr>
          <w:szCs w:val="24"/>
          <w:lang w:eastAsia="en-AU"/>
        </w:rPr>
      </w:pPr>
      <w:r w:rsidRPr="001D7CD8">
        <w:rPr>
          <w:szCs w:val="24"/>
          <w:lang w:eastAsia="en-AU"/>
        </w:rPr>
        <w:t>Before you can progress with designing and developing the webpages</w:t>
      </w:r>
      <w:r>
        <w:rPr>
          <w:szCs w:val="24"/>
          <w:lang w:eastAsia="en-AU"/>
        </w:rPr>
        <w:t xml:space="preserve"> or the website</w:t>
      </w:r>
      <w:r w:rsidRPr="001D7CD8">
        <w:rPr>
          <w:szCs w:val="24"/>
          <w:lang w:eastAsia="en-AU"/>
        </w:rPr>
        <w:t>, you need to meet with your client. The goal of this meeting is to discuss the client requirements, informing the client regarding the procedure you would be following for developing the website and ask any additional questions you might have.</w:t>
      </w:r>
    </w:p>
    <w:p w14:paraId="68C7BB57" w14:textId="77777777" w:rsidR="00887B9D" w:rsidRPr="001D61D3" w:rsidRDefault="00887B9D" w:rsidP="00887B9D">
      <w:pPr>
        <w:rPr>
          <w:szCs w:val="24"/>
          <w:lang w:eastAsia="en-AU"/>
        </w:rPr>
      </w:pPr>
      <w:r w:rsidRPr="001D61D3">
        <w:rPr>
          <w:szCs w:val="24"/>
          <w:lang w:eastAsia="en-AU"/>
        </w:rPr>
        <w:t xml:space="preserve">The agenda items for this informal meeting are as follows: </w:t>
      </w:r>
    </w:p>
    <w:p w14:paraId="516AE613" w14:textId="77777777" w:rsidR="00887B9D" w:rsidRPr="00EC2411" w:rsidRDefault="00887B9D" w:rsidP="00887B9D">
      <w:pPr>
        <w:pStyle w:val="ListParagraph"/>
        <w:numPr>
          <w:ilvl w:val="0"/>
          <w:numId w:val="13"/>
        </w:numPr>
        <w:rPr>
          <w:szCs w:val="24"/>
          <w:lang w:eastAsia="en-AU"/>
        </w:rPr>
      </w:pPr>
      <w:r w:rsidRPr="00951A76">
        <w:rPr>
          <w:szCs w:val="24"/>
          <w:lang w:eastAsia="en-AU"/>
        </w:rPr>
        <w:t xml:space="preserve">Confirm the client requirements for the website. </w:t>
      </w:r>
    </w:p>
    <w:p w14:paraId="0D094F35" w14:textId="77777777" w:rsidR="00887B9D" w:rsidRPr="00BB3F5B" w:rsidRDefault="00887B9D" w:rsidP="00887B9D">
      <w:pPr>
        <w:pStyle w:val="ListParagraph"/>
        <w:numPr>
          <w:ilvl w:val="0"/>
          <w:numId w:val="13"/>
        </w:numPr>
        <w:rPr>
          <w:szCs w:val="24"/>
          <w:lang w:eastAsia="en-AU"/>
        </w:rPr>
      </w:pPr>
      <w:r w:rsidRPr="00BB3F5B">
        <w:rPr>
          <w:szCs w:val="24"/>
          <w:lang w:eastAsia="en-AU"/>
        </w:rPr>
        <w:t>Outline the procedure for developing website.</w:t>
      </w:r>
    </w:p>
    <w:p w14:paraId="393051BC" w14:textId="77777777" w:rsidR="00887B9D" w:rsidRDefault="00887B9D" w:rsidP="00887B9D">
      <w:pPr>
        <w:pStyle w:val="ListParagraph"/>
        <w:numPr>
          <w:ilvl w:val="0"/>
          <w:numId w:val="13"/>
        </w:numPr>
        <w:rPr>
          <w:szCs w:val="24"/>
          <w:lang w:eastAsia="en-AU"/>
        </w:rPr>
      </w:pPr>
      <w:r w:rsidRPr="00BB3F5B">
        <w:rPr>
          <w:szCs w:val="24"/>
          <w:lang w:eastAsia="en-AU"/>
        </w:rPr>
        <w:t>Ask any questions to obtain further information.</w:t>
      </w:r>
    </w:p>
    <w:p w14:paraId="0DBC7CF4" w14:textId="77777777" w:rsidR="00887B9D" w:rsidRDefault="00887B9D" w:rsidP="00887B9D">
      <w:pPr>
        <w:rPr>
          <w:szCs w:val="24"/>
          <w:lang w:eastAsia="en-AU"/>
        </w:rPr>
      </w:pPr>
      <w:r w:rsidRPr="001D61D3">
        <w:rPr>
          <w:szCs w:val="24"/>
          <w:lang w:eastAsia="en-AU"/>
        </w:rPr>
        <w:t xml:space="preserve">This role play will take approximately 10 to 15 minutes. To understand the assessment criteria for this role play, see Assessment </w:t>
      </w:r>
      <w:r>
        <w:rPr>
          <w:szCs w:val="24"/>
          <w:lang w:eastAsia="en-AU"/>
        </w:rPr>
        <w:t>c</w:t>
      </w:r>
      <w:r w:rsidRPr="001D61D3">
        <w:rPr>
          <w:szCs w:val="24"/>
          <w:lang w:eastAsia="en-AU"/>
        </w:rPr>
        <w:t>hecklist.</w:t>
      </w:r>
    </w:p>
    <w:p w14:paraId="13126673" w14:textId="77777777" w:rsidR="00887B9D" w:rsidRPr="008E78E3" w:rsidRDefault="00887B9D" w:rsidP="00887B9D">
      <w:pPr>
        <w:rPr>
          <w:szCs w:val="24"/>
          <w:lang w:eastAsia="en-AU"/>
        </w:rPr>
      </w:pPr>
      <w:r w:rsidRPr="008E78E3">
        <w:rPr>
          <w:szCs w:val="24"/>
          <w:lang w:eastAsia="en-AU"/>
        </w:rPr>
        <w:t xml:space="preserve">Before participating in this role play, make sure that you have completed Task 1 of this assessment item. </w:t>
      </w:r>
    </w:p>
    <w:p w14:paraId="43F0FA08" w14:textId="77777777" w:rsidR="00887B9D" w:rsidRPr="00BB3F5B" w:rsidRDefault="00887B9D" w:rsidP="00887B9D">
      <w:pPr>
        <w:rPr>
          <w:b/>
          <w:bCs/>
          <w:szCs w:val="24"/>
          <w:lang w:eastAsia="en-AU"/>
        </w:rPr>
      </w:pPr>
      <w:r w:rsidRPr="00BB3F5B">
        <w:rPr>
          <w:b/>
          <w:bCs/>
          <w:szCs w:val="24"/>
          <w:lang w:eastAsia="en-AU"/>
        </w:rPr>
        <w:t>Role of the student being assessed</w:t>
      </w:r>
    </w:p>
    <w:p w14:paraId="0EB4DDD9" w14:textId="77777777" w:rsidR="00887B9D" w:rsidRPr="008E78E3" w:rsidRDefault="00887B9D" w:rsidP="00887B9D">
      <w:pPr>
        <w:rPr>
          <w:szCs w:val="24"/>
          <w:lang w:eastAsia="en-AU"/>
        </w:rPr>
      </w:pPr>
      <w:r w:rsidRPr="008E78E3">
        <w:rPr>
          <w:szCs w:val="24"/>
          <w:lang w:eastAsia="en-AU"/>
        </w:rPr>
        <w:t>During the role play make sure that you</w:t>
      </w:r>
      <w:r>
        <w:rPr>
          <w:szCs w:val="24"/>
          <w:lang w:eastAsia="en-AU"/>
        </w:rPr>
        <w:t xml:space="preserve"> use:</w:t>
      </w:r>
    </w:p>
    <w:p w14:paraId="4BAF989C" w14:textId="77777777" w:rsidR="00887B9D" w:rsidRPr="00951A76" w:rsidRDefault="00887B9D" w:rsidP="00887B9D">
      <w:pPr>
        <w:pStyle w:val="ListParagraph"/>
        <w:numPr>
          <w:ilvl w:val="0"/>
          <w:numId w:val="14"/>
        </w:numPr>
        <w:rPr>
          <w:szCs w:val="24"/>
          <w:lang w:eastAsia="en-AU"/>
        </w:rPr>
      </w:pPr>
      <w:r>
        <w:rPr>
          <w:szCs w:val="24"/>
          <w:lang w:eastAsia="en-AU"/>
        </w:rPr>
        <w:t>c</w:t>
      </w:r>
      <w:r w:rsidRPr="00951A76">
        <w:rPr>
          <w:szCs w:val="24"/>
          <w:lang w:eastAsia="en-AU"/>
        </w:rPr>
        <w:t>lear, simple language and plain English to provide precise advice</w:t>
      </w:r>
      <w:r>
        <w:rPr>
          <w:szCs w:val="24"/>
          <w:lang w:eastAsia="en-AU"/>
        </w:rPr>
        <w:t>.</w:t>
      </w:r>
    </w:p>
    <w:p w14:paraId="2A7E7D27" w14:textId="77777777" w:rsidR="00887B9D" w:rsidRPr="00BB3F5B" w:rsidRDefault="00887B9D" w:rsidP="00887B9D">
      <w:pPr>
        <w:pStyle w:val="ListParagraph"/>
        <w:numPr>
          <w:ilvl w:val="0"/>
          <w:numId w:val="14"/>
        </w:numPr>
        <w:rPr>
          <w:szCs w:val="24"/>
          <w:lang w:eastAsia="en-AU"/>
        </w:rPr>
      </w:pPr>
      <w:r w:rsidRPr="00BB3F5B">
        <w:rPr>
          <w:szCs w:val="24"/>
          <w:lang w:eastAsia="en-AU"/>
        </w:rPr>
        <w:t>appropriate conventions, protocols and tone for your audience.</w:t>
      </w:r>
    </w:p>
    <w:p w14:paraId="51940AE6" w14:textId="77777777" w:rsidR="00887B9D" w:rsidRDefault="00887B9D" w:rsidP="00887B9D">
      <w:pPr>
        <w:pStyle w:val="ListParagraph"/>
        <w:numPr>
          <w:ilvl w:val="0"/>
          <w:numId w:val="14"/>
        </w:numPr>
        <w:rPr>
          <w:szCs w:val="24"/>
          <w:lang w:eastAsia="en-AU"/>
        </w:rPr>
      </w:pPr>
      <w:r w:rsidRPr="00BB3F5B">
        <w:rPr>
          <w:szCs w:val="24"/>
          <w:lang w:eastAsia="en-AU"/>
        </w:rPr>
        <w:t>listening and inclusive questioning techniques</w:t>
      </w:r>
      <w:r>
        <w:rPr>
          <w:szCs w:val="24"/>
          <w:lang w:eastAsia="en-AU"/>
        </w:rPr>
        <w:t>.</w:t>
      </w:r>
    </w:p>
    <w:p w14:paraId="3772E934" w14:textId="77777777" w:rsidR="00887B9D" w:rsidRDefault="00887B9D" w:rsidP="00887B9D">
      <w:pPr>
        <w:rPr>
          <w:szCs w:val="24"/>
          <w:lang w:eastAsia="en-AU"/>
        </w:rPr>
      </w:pPr>
      <w:r w:rsidRPr="00637611">
        <w:rPr>
          <w:szCs w:val="24"/>
          <w:lang w:eastAsia="en-AU"/>
        </w:rPr>
        <w:t xml:space="preserve">The </w:t>
      </w:r>
      <w:r>
        <w:rPr>
          <w:szCs w:val="24"/>
          <w:lang w:eastAsia="en-AU"/>
        </w:rPr>
        <w:t>A</w:t>
      </w:r>
      <w:r w:rsidRPr="00637611">
        <w:rPr>
          <w:szCs w:val="24"/>
          <w:lang w:eastAsia="en-AU"/>
        </w:rPr>
        <w:t>ssessor may ask questions while the demonstration is taking place, or if appropriate directly after the activity has been completed.</w:t>
      </w:r>
    </w:p>
    <w:p w14:paraId="6373FEC4" w14:textId="30086806" w:rsidR="00662672" w:rsidRPr="00662672" w:rsidRDefault="00662672" w:rsidP="00887B9D">
      <w:pPr>
        <w:rPr>
          <w:color w:val="1C1CC2"/>
          <w:szCs w:val="24"/>
          <w:lang w:eastAsia="en-AU"/>
        </w:rPr>
      </w:pPr>
      <w:r w:rsidRPr="00662672">
        <w:rPr>
          <w:color w:val="1C1CC2"/>
          <w:szCs w:val="24"/>
          <w:lang w:eastAsia="en-AU"/>
        </w:rPr>
        <w:t xml:space="preserve">DONE: </w:t>
      </w:r>
      <w:r w:rsidRPr="00662672">
        <w:rPr>
          <w:b/>
          <w:bCs/>
          <w:color w:val="1C1CC2"/>
          <w:szCs w:val="24"/>
          <w:lang w:eastAsia="en-AU"/>
        </w:rPr>
        <w:t>Role Play JavaScript - Sanjum.mp4</w:t>
      </w:r>
    </w:p>
    <w:p w14:paraId="1E199C6F" w14:textId="77777777" w:rsidR="000A4FC1" w:rsidRPr="005B6D07"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 xml:space="preserve">Task 3: Document requirements  </w:t>
      </w:r>
    </w:p>
    <w:p w14:paraId="57930CF7" w14:textId="0AA8D21A" w:rsidR="000A4FC1" w:rsidRDefault="000A4FC1" w:rsidP="000A4FC1">
      <w:pPr>
        <w:rPr>
          <w:szCs w:val="24"/>
          <w:lang w:eastAsia="en-AU"/>
        </w:rPr>
      </w:pPr>
      <w:r>
        <w:rPr>
          <w:szCs w:val="24"/>
          <w:lang w:eastAsia="en-AU"/>
        </w:rPr>
        <w:t xml:space="preserve">Draft an email that you will send </w:t>
      </w:r>
      <w:r w:rsidRPr="006C0843">
        <w:rPr>
          <w:szCs w:val="24"/>
          <w:lang w:eastAsia="en-AU"/>
        </w:rPr>
        <w:t>to the client to confirm the website's requirements. You must categorise the</w:t>
      </w:r>
      <w:r>
        <w:rPr>
          <w:szCs w:val="24"/>
          <w:lang w:eastAsia="en-AU"/>
        </w:rPr>
        <w:t>se</w:t>
      </w:r>
      <w:r w:rsidRPr="006C0843">
        <w:rPr>
          <w:szCs w:val="24"/>
          <w:lang w:eastAsia="en-AU"/>
        </w:rPr>
        <w:t xml:space="preserve"> requirements into different types and </w:t>
      </w:r>
      <w:r>
        <w:rPr>
          <w:szCs w:val="24"/>
          <w:lang w:eastAsia="en-AU"/>
        </w:rPr>
        <w:t xml:space="preserve">document </w:t>
      </w:r>
      <w:r w:rsidRPr="006C0843">
        <w:rPr>
          <w:szCs w:val="24"/>
          <w:lang w:eastAsia="en-AU"/>
        </w:rPr>
        <w:t xml:space="preserve">at least two different </w:t>
      </w:r>
      <w:r w:rsidR="000725F6">
        <w:rPr>
          <w:szCs w:val="24"/>
          <w:lang w:eastAsia="en-AU"/>
        </w:rPr>
        <w:t>level</w:t>
      </w:r>
      <w:r w:rsidRPr="006C0843">
        <w:rPr>
          <w:szCs w:val="24"/>
          <w:lang w:eastAsia="en-AU"/>
        </w:rPr>
        <w:t xml:space="preserve"> of requirements </w:t>
      </w:r>
      <w:r>
        <w:rPr>
          <w:szCs w:val="24"/>
          <w:lang w:eastAsia="en-AU"/>
        </w:rPr>
        <w:t xml:space="preserve">received </w:t>
      </w:r>
      <w:r w:rsidRPr="006C0843">
        <w:rPr>
          <w:szCs w:val="24"/>
          <w:lang w:eastAsia="en-AU"/>
        </w:rPr>
        <w:t>from the client.</w:t>
      </w:r>
      <w:r>
        <w:rPr>
          <w:szCs w:val="24"/>
          <w:lang w:eastAsia="en-AU"/>
        </w:rPr>
        <w:t xml:space="preserve"> </w:t>
      </w:r>
    </w:p>
    <w:p w14:paraId="3F6533E0" w14:textId="77777777" w:rsidR="000A4FC1" w:rsidRDefault="000A4FC1" w:rsidP="000A4FC1">
      <w:pPr>
        <w:rPr>
          <w:szCs w:val="24"/>
          <w:lang w:eastAsia="en-AU"/>
        </w:rPr>
      </w:pPr>
      <w:r>
        <w:rPr>
          <w:szCs w:val="24"/>
          <w:lang w:eastAsia="en-AU"/>
        </w:rPr>
        <w:t>Provide your response in the space provided:</w:t>
      </w:r>
    </w:p>
    <w:p w14:paraId="1AA1081F" w14:textId="77777777" w:rsidR="000A4FC1" w:rsidRPr="00F57CD5" w:rsidRDefault="000A4FC1" w:rsidP="000A4FC1">
      <w:pPr>
        <w:pStyle w:val="Notebox"/>
        <w:framePr w:wrap="around"/>
        <w:shd w:val="clear" w:color="4F81BD" w:themeColor="accent1" w:fill="auto"/>
      </w:pPr>
    </w:p>
    <w:p w14:paraId="51EC6E5A" w14:textId="601BA3D2" w:rsidR="00F57CD5" w:rsidRPr="003254B8" w:rsidRDefault="00094ADB" w:rsidP="000A4FC1">
      <w:pPr>
        <w:pStyle w:val="Notebox"/>
        <w:framePr w:wrap="around"/>
        <w:shd w:val="clear" w:color="4F81BD" w:themeColor="accent1" w:fill="auto"/>
        <w:rPr>
          <w:color w:val="1C1CC2"/>
        </w:rPr>
      </w:pPr>
      <w:r w:rsidRPr="003254B8">
        <w:rPr>
          <w:b/>
          <w:bCs/>
          <w:color w:val="1C1CC2"/>
        </w:rPr>
        <w:t>Subject:</w:t>
      </w:r>
      <w:r w:rsidRPr="003254B8">
        <w:rPr>
          <w:color w:val="1C1CC2"/>
        </w:rPr>
        <w:t xml:space="preserve"> Confirmation of Website Requirements for </w:t>
      </w:r>
      <w:proofErr w:type="spellStart"/>
      <w:r w:rsidRPr="003254B8">
        <w:rPr>
          <w:color w:val="1C1CC2"/>
        </w:rPr>
        <w:t>Gelos</w:t>
      </w:r>
      <w:proofErr w:type="spellEnd"/>
      <w:r w:rsidRPr="003254B8">
        <w:rPr>
          <w:color w:val="1C1CC2"/>
        </w:rPr>
        <w:t xml:space="preserve"> Enterprises (GE)</w:t>
      </w:r>
    </w:p>
    <w:p w14:paraId="688CC709" w14:textId="77777777" w:rsidR="00094ADB" w:rsidRPr="003254B8" w:rsidRDefault="00094ADB" w:rsidP="000A4FC1">
      <w:pPr>
        <w:pStyle w:val="Notebox"/>
        <w:framePr w:wrap="around"/>
        <w:shd w:val="clear" w:color="4F81BD" w:themeColor="accent1" w:fill="auto"/>
        <w:rPr>
          <w:color w:val="1C1CC2"/>
        </w:rPr>
      </w:pPr>
    </w:p>
    <w:p w14:paraId="0101DA22" w14:textId="433742DD" w:rsidR="00094ADB" w:rsidRPr="00094ADB" w:rsidRDefault="00094ADB" w:rsidP="00094ADB">
      <w:pPr>
        <w:pStyle w:val="Notebox"/>
        <w:framePr w:wrap="around"/>
        <w:shd w:val="clear" w:color="4F81BD" w:themeColor="accent1" w:fill="auto"/>
        <w:rPr>
          <w:b/>
          <w:bCs/>
          <w:color w:val="1C1CC2"/>
          <w:lang w:val="en-US"/>
        </w:rPr>
      </w:pPr>
      <w:r w:rsidRPr="00094ADB">
        <w:rPr>
          <w:b/>
          <w:bCs/>
          <w:color w:val="1C1CC2"/>
          <w:lang w:val="en-US"/>
        </w:rPr>
        <w:t xml:space="preserve">Dear </w:t>
      </w:r>
      <w:r w:rsidRPr="003254B8">
        <w:rPr>
          <w:b/>
          <w:bCs/>
          <w:color w:val="1C1CC2"/>
          <w:lang w:val="en-US"/>
        </w:rPr>
        <w:t>ABC,</w:t>
      </w:r>
    </w:p>
    <w:p w14:paraId="3F1A0B9D" w14:textId="77777777" w:rsidR="00094ADB" w:rsidRPr="003254B8" w:rsidRDefault="00094ADB" w:rsidP="00094ADB">
      <w:pPr>
        <w:pStyle w:val="Notebox"/>
        <w:framePr w:wrap="around"/>
        <w:shd w:val="clear" w:color="4F81BD" w:themeColor="accent1" w:fill="auto"/>
        <w:rPr>
          <w:color w:val="1C1CC2"/>
          <w:lang w:val="en-US"/>
        </w:rPr>
      </w:pPr>
      <w:r w:rsidRPr="00094ADB">
        <w:rPr>
          <w:color w:val="1C1CC2"/>
          <w:lang w:val="en-US"/>
        </w:rPr>
        <w:t xml:space="preserve">I hope you’re doing well. Thank you for choosing me as your web developer for </w:t>
      </w:r>
      <w:proofErr w:type="spellStart"/>
      <w:r w:rsidRPr="00094ADB">
        <w:rPr>
          <w:color w:val="1C1CC2"/>
          <w:lang w:val="en-US"/>
        </w:rPr>
        <w:t>Gelos</w:t>
      </w:r>
      <w:proofErr w:type="spellEnd"/>
      <w:r w:rsidRPr="00094ADB">
        <w:rPr>
          <w:color w:val="1C1CC2"/>
          <w:lang w:val="en-US"/>
        </w:rPr>
        <w:t xml:space="preserve"> Enterprises' new website. To make sure we're on the same page, I’ve listed the website requirements we discussed. Please take a look and let me know if I missed anything.</w:t>
      </w:r>
    </w:p>
    <w:p w14:paraId="3CB85059" w14:textId="288043E3" w:rsidR="00094ADB" w:rsidRPr="003254B8" w:rsidRDefault="00094ADB" w:rsidP="00094ADB">
      <w:pPr>
        <w:pStyle w:val="Notebox"/>
        <w:framePr w:wrap="around"/>
        <w:shd w:val="clear" w:color="4F81BD" w:themeColor="accent1" w:fill="auto"/>
        <w:rPr>
          <w:b/>
          <w:bCs/>
          <w:color w:val="1C1CC2"/>
          <w:u w:val="single"/>
        </w:rPr>
      </w:pPr>
      <w:r w:rsidRPr="003254B8">
        <w:rPr>
          <w:b/>
          <w:bCs/>
          <w:color w:val="1C1CC2"/>
          <w:u w:val="single"/>
        </w:rPr>
        <w:t>1. Website Features</w:t>
      </w:r>
    </w:p>
    <w:p w14:paraId="278EB02E" w14:textId="0F514D72"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Home Page:</w:t>
      </w:r>
    </w:p>
    <w:p w14:paraId="12BFD3D5" w14:textId="5BA7BCB2"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Welcome section with an introduction to GE.</w:t>
      </w:r>
    </w:p>
    <w:p w14:paraId="642E5EE1" w14:textId="697672A9"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Highlighted courses or services.</w:t>
      </w:r>
    </w:p>
    <w:p w14:paraId="61FAC909" w14:textId="71CB7EF5"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Links to the Qualification Details and Enquiry Form.</w:t>
      </w:r>
    </w:p>
    <w:p w14:paraId="6CFF3C4D" w14:textId="63A393DD"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About Us Page:</w:t>
      </w:r>
    </w:p>
    <w:p w14:paraId="5EEF70E2" w14:textId="350E661C"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Information about GE's history and mission.</w:t>
      </w:r>
    </w:p>
    <w:p w14:paraId="22CA7F3F" w14:textId="57C5E340"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A message from the founder, David Black.</w:t>
      </w:r>
    </w:p>
    <w:p w14:paraId="4D805200" w14:textId="7DBA500E"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Qualification Details Page:</w:t>
      </w:r>
    </w:p>
    <w:p w14:paraId="61B2FC98" w14:textId="7932170B"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Detailed info about the qualification you’re offering, including course content and enrollment details.</w:t>
      </w:r>
    </w:p>
    <w:p w14:paraId="21E8BE91" w14:textId="212CF302"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Enquiry Form:</w:t>
      </w:r>
    </w:p>
    <w:p w14:paraId="4B1694E1" w14:textId="56B340D2"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A form for users to request more information. Fields will include name, email, phone number, and their area of interest.</w:t>
      </w:r>
    </w:p>
    <w:p w14:paraId="3C5A5F78" w14:textId="69DAB562"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Contact Us Page:</w:t>
      </w:r>
    </w:p>
    <w:p w14:paraId="49BCEE58" w14:textId="77777777"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A form for general inquiries, along with your contact details.</w:t>
      </w:r>
    </w:p>
    <w:p w14:paraId="4710E122" w14:textId="6047C185" w:rsidR="00094ADB" w:rsidRPr="003254B8" w:rsidRDefault="00094ADB" w:rsidP="00094ADB">
      <w:pPr>
        <w:pStyle w:val="Notebox"/>
        <w:framePr w:wrap="around"/>
        <w:shd w:val="clear" w:color="4F81BD" w:themeColor="accent1" w:fill="auto"/>
        <w:rPr>
          <w:b/>
          <w:bCs/>
          <w:color w:val="1C1CC2"/>
          <w:u w:val="single"/>
          <w:lang w:val="en-US"/>
        </w:rPr>
      </w:pPr>
      <w:r w:rsidRPr="003254B8">
        <w:rPr>
          <w:b/>
          <w:bCs/>
          <w:color w:val="1C1CC2"/>
          <w:u w:val="single"/>
          <w:lang w:val="en-US"/>
        </w:rPr>
        <w:t>2. Website Quality</w:t>
      </w:r>
    </w:p>
    <w:p w14:paraId="6D99B0B0" w14:textId="77777777"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Design:</w:t>
      </w:r>
    </w:p>
    <w:p w14:paraId="21E58D50" w14:textId="50B3EFDB"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A clean, professional look that matches your branding.</w:t>
      </w:r>
    </w:p>
    <w:p w14:paraId="3FB97E9B" w14:textId="77777777"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The website will work well on all devices (responsive design).</w:t>
      </w:r>
    </w:p>
    <w:p w14:paraId="6806B3DC" w14:textId="258378AE"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Security:</w:t>
      </w:r>
    </w:p>
    <w:p w14:paraId="798585BA" w14:textId="4FC40A7C"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The website will be secure (using HTTPS) to protect user data, especially in forms.</w:t>
      </w:r>
    </w:p>
    <w:p w14:paraId="0FFFB8A3" w14:textId="087C05DC" w:rsidR="00094ADB" w:rsidRPr="003254B8" w:rsidRDefault="00094ADB" w:rsidP="00094ADB">
      <w:pPr>
        <w:pStyle w:val="Notebox"/>
        <w:framePr w:wrap="around"/>
        <w:shd w:val="clear" w:color="4F81BD" w:themeColor="accent1" w:fill="auto"/>
        <w:rPr>
          <w:b/>
          <w:bCs/>
          <w:color w:val="1C1CC2"/>
          <w:u w:val="single"/>
          <w:lang w:val="en-US"/>
        </w:rPr>
      </w:pPr>
      <w:r w:rsidRPr="003254B8">
        <w:rPr>
          <w:b/>
          <w:bCs/>
          <w:color w:val="1C1CC2"/>
          <w:u w:val="single"/>
          <w:lang w:val="en-US"/>
        </w:rPr>
        <w:t>3. Technical Details</w:t>
      </w:r>
    </w:p>
    <w:p w14:paraId="605AFB16" w14:textId="77777777" w:rsidR="00094ADB" w:rsidRPr="003254B8" w:rsidRDefault="00094ADB" w:rsidP="00094ADB">
      <w:pPr>
        <w:pStyle w:val="Notebox"/>
        <w:framePr w:wrap="around"/>
        <w:shd w:val="clear" w:color="4F81BD" w:themeColor="accent1" w:fill="auto"/>
        <w:ind w:firstLine="720"/>
        <w:rPr>
          <w:b/>
          <w:bCs/>
          <w:color w:val="1C1CC2"/>
          <w:lang w:val="en-US"/>
        </w:rPr>
      </w:pPr>
      <w:r w:rsidRPr="003254B8">
        <w:rPr>
          <w:b/>
          <w:bCs/>
          <w:color w:val="1C1CC2"/>
          <w:lang w:val="en-US"/>
        </w:rPr>
        <w:t>Development:</w:t>
      </w:r>
    </w:p>
    <w:p w14:paraId="70B8B958" w14:textId="2A5F4FC1"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The website will be built using HTML, CSS, and JavaScript.</w:t>
      </w:r>
    </w:p>
    <w:p w14:paraId="79AB658B" w14:textId="2514E4B1"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xml:space="preserve">- </w:t>
      </w:r>
      <w:r w:rsidR="003254B8" w:rsidRPr="003254B8">
        <w:rPr>
          <w:color w:val="1C1CC2"/>
          <w:lang w:val="en-US"/>
        </w:rPr>
        <w:t xml:space="preserve">If needed Backend </w:t>
      </w:r>
      <w:r w:rsidR="00ED11A2">
        <w:rPr>
          <w:color w:val="1C1CC2"/>
          <w:lang w:val="en-US"/>
        </w:rPr>
        <w:t xml:space="preserve">work will be done using PHP and </w:t>
      </w:r>
      <w:r w:rsidR="003254B8" w:rsidRPr="003254B8">
        <w:rPr>
          <w:color w:val="1C1CC2"/>
          <w:lang w:val="en-US"/>
        </w:rPr>
        <w:t>data will be stored in db.</w:t>
      </w:r>
    </w:p>
    <w:p w14:paraId="3F637A03" w14:textId="7B0B40A4" w:rsidR="00094ADB" w:rsidRPr="003254B8" w:rsidRDefault="00094ADB" w:rsidP="00094ADB">
      <w:pPr>
        <w:pStyle w:val="Notebox"/>
        <w:framePr w:wrap="around"/>
        <w:shd w:val="clear" w:color="4F81BD" w:themeColor="accent1" w:fill="auto"/>
        <w:rPr>
          <w:b/>
          <w:bCs/>
          <w:color w:val="1C1CC2"/>
          <w:lang w:val="en-US"/>
        </w:rPr>
      </w:pPr>
      <w:r w:rsidRPr="003254B8">
        <w:rPr>
          <w:b/>
          <w:bCs/>
          <w:color w:val="1C1CC2"/>
          <w:lang w:val="en-US"/>
        </w:rPr>
        <w:t xml:space="preserve">  </w:t>
      </w:r>
      <w:r w:rsidRPr="003254B8">
        <w:rPr>
          <w:b/>
          <w:bCs/>
          <w:color w:val="1C1CC2"/>
          <w:lang w:val="en-US"/>
        </w:rPr>
        <w:tab/>
        <w:t>Hosting and Domain:</w:t>
      </w:r>
    </w:p>
    <w:p w14:paraId="2B93CE4A" w14:textId="371721A0"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Please confirm if you already have hosting and a domain name or if you need help setting this up.</w:t>
      </w:r>
    </w:p>
    <w:p w14:paraId="53B61165" w14:textId="77777777" w:rsidR="00094ADB" w:rsidRPr="003254B8" w:rsidRDefault="00094ADB" w:rsidP="00094ADB">
      <w:pPr>
        <w:pStyle w:val="Notebox"/>
        <w:framePr w:wrap="around"/>
        <w:shd w:val="clear" w:color="4F81BD" w:themeColor="accent1" w:fill="auto"/>
        <w:ind w:firstLine="720"/>
        <w:rPr>
          <w:color w:val="1C1CC2"/>
          <w:lang w:val="en-US"/>
        </w:rPr>
      </w:pPr>
    </w:p>
    <w:p w14:paraId="39CFBF92" w14:textId="48BB4796"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 xml:space="preserve">Please </w:t>
      </w:r>
      <w:r w:rsidRPr="00A251C1">
        <w:rPr>
          <w:color w:val="1C1CC2"/>
          <w:lang w:val="en-US"/>
        </w:rPr>
        <w:t>review</w:t>
      </w:r>
      <w:r w:rsidRPr="003254B8">
        <w:rPr>
          <w:color w:val="1C1CC2"/>
          <w:lang w:val="en-US"/>
        </w:rPr>
        <w:t xml:space="preserve"> this list and let me know if there’s anything else you’d like to add or change. Once we’re in agreement, I’ll get started on the design and development.</w:t>
      </w:r>
    </w:p>
    <w:p w14:paraId="61BC271A" w14:textId="77777777" w:rsidR="00094ADB" w:rsidRPr="003254B8" w:rsidRDefault="00094ADB" w:rsidP="00094ADB">
      <w:pPr>
        <w:pStyle w:val="Notebox"/>
        <w:framePr w:wrap="around"/>
        <w:shd w:val="clear" w:color="4F81BD" w:themeColor="accent1" w:fill="auto"/>
        <w:ind w:firstLine="720"/>
        <w:rPr>
          <w:color w:val="1C1CC2"/>
          <w:lang w:val="en-US"/>
        </w:rPr>
      </w:pPr>
      <w:r w:rsidRPr="003254B8">
        <w:rPr>
          <w:color w:val="1C1CC2"/>
          <w:lang w:val="en-US"/>
        </w:rPr>
        <w:t>Thanks again for trusting me with this project. I’m looking forward to working with you!</w:t>
      </w:r>
    </w:p>
    <w:p w14:paraId="0A34F12E" w14:textId="77777777" w:rsidR="00094ADB" w:rsidRPr="003254B8" w:rsidRDefault="00094ADB" w:rsidP="00094ADB">
      <w:pPr>
        <w:pStyle w:val="Notebox"/>
        <w:framePr w:wrap="around"/>
        <w:shd w:val="clear" w:color="4F81BD" w:themeColor="accent1" w:fill="auto"/>
        <w:ind w:firstLine="720"/>
        <w:rPr>
          <w:color w:val="1C1CC2"/>
          <w:lang w:val="en-US"/>
        </w:rPr>
      </w:pPr>
    </w:p>
    <w:p w14:paraId="451D7322" w14:textId="0AC6299C" w:rsidR="00094ADB" w:rsidRPr="003254B8" w:rsidRDefault="00094ADB" w:rsidP="00094ADB">
      <w:pPr>
        <w:pStyle w:val="Notebox"/>
        <w:framePr w:wrap="around"/>
        <w:shd w:val="clear" w:color="4F81BD" w:themeColor="accent1" w:fill="auto"/>
        <w:rPr>
          <w:color w:val="1C1CC2"/>
          <w:lang w:val="en-US"/>
        </w:rPr>
      </w:pPr>
      <w:r w:rsidRPr="003254B8">
        <w:rPr>
          <w:color w:val="1C1CC2"/>
          <w:lang w:val="en-US"/>
        </w:rPr>
        <w:t>Best regards,</w:t>
      </w:r>
    </w:p>
    <w:p w14:paraId="15D6A9AF" w14:textId="3761FBEB" w:rsidR="00094ADB" w:rsidRPr="003254B8" w:rsidRDefault="00094ADB" w:rsidP="00094ADB">
      <w:pPr>
        <w:pStyle w:val="Notebox"/>
        <w:framePr w:wrap="around"/>
        <w:shd w:val="clear" w:color="4F81BD" w:themeColor="accent1" w:fill="auto"/>
        <w:rPr>
          <w:b/>
          <w:bCs/>
          <w:color w:val="1C1CC2"/>
          <w:lang w:val="en-US"/>
        </w:rPr>
      </w:pPr>
      <w:r w:rsidRPr="003254B8">
        <w:rPr>
          <w:b/>
          <w:bCs/>
          <w:color w:val="1C1CC2"/>
          <w:lang w:val="en-US"/>
        </w:rPr>
        <w:t>Shumaila Anjum</w:t>
      </w:r>
    </w:p>
    <w:p w14:paraId="6738593E" w14:textId="77777777" w:rsidR="00094ADB" w:rsidRPr="003254B8" w:rsidRDefault="00094ADB" w:rsidP="00094ADB">
      <w:pPr>
        <w:pStyle w:val="Notebox"/>
        <w:framePr w:wrap="around"/>
        <w:shd w:val="clear" w:color="4F81BD" w:themeColor="accent1" w:fill="auto"/>
        <w:rPr>
          <w:color w:val="1C1CC2"/>
          <w:lang w:val="en-US"/>
        </w:rPr>
      </w:pPr>
      <w:r w:rsidRPr="003254B8">
        <w:rPr>
          <w:color w:val="1C1CC2"/>
          <w:lang w:val="en-US"/>
        </w:rPr>
        <w:t>Freelance ICT Web Developer</w:t>
      </w:r>
    </w:p>
    <w:p w14:paraId="28A30E86" w14:textId="1BDAAE70" w:rsidR="00094ADB" w:rsidRPr="003254B8" w:rsidRDefault="00094ADB" w:rsidP="00094ADB">
      <w:pPr>
        <w:pStyle w:val="Notebox"/>
        <w:framePr w:wrap="around"/>
        <w:shd w:val="clear" w:color="4F81BD" w:themeColor="accent1" w:fill="auto"/>
        <w:rPr>
          <w:color w:val="1C1CC2"/>
          <w:lang w:val="en-US"/>
        </w:rPr>
      </w:pPr>
      <w:r w:rsidRPr="003254B8">
        <w:rPr>
          <w:color w:val="1C1CC2"/>
          <w:lang w:val="en-US"/>
        </w:rPr>
        <w:t>+61 12345</w:t>
      </w:r>
      <w:r w:rsidR="003254B8" w:rsidRPr="003254B8">
        <w:rPr>
          <w:color w:val="1C1CC2"/>
          <w:lang w:val="en-US"/>
        </w:rPr>
        <w:t>6789</w:t>
      </w:r>
    </w:p>
    <w:p w14:paraId="1D444C37" w14:textId="77777777" w:rsidR="00094ADB" w:rsidRPr="00094ADB" w:rsidRDefault="00094ADB" w:rsidP="00094ADB">
      <w:pPr>
        <w:pStyle w:val="Notebox"/>
        <w:framePr w:wrap="around"/>
        <w:shd w:val="clear" w:color="4F81BD" w:themeColor="accent1" w:fill="auto"/>
        <w:rPr>
          <w:lang w:val="en-US"/>
        </w:rPr>
      </w:pPr>
    </w:p>
    <w:p w14:paraId="63194849" w14:textId="77777777" w:rsidR="00F57CD5" w:rsidRPr="00F57CD5" w:rsidRDefault="00F57CD5" w:rsidP="000A4FC1">
      <w:pPr>
        <w:pStyle w:val="Notebox"/>
        <w:framePr w:wrap="around"/>
        <w:shd w:val="clear" w:color="4F81BD" w:themeColor="accent1" w:fill="auto"/>
      </w:pPr>
    </w:p>
    <w:p w14:paraId="2BD38410" w14:textId="77777777" w:rsidR="00F57CD5" w:rsidRPr="00F57CD5" w:rsidRDefault="00F57CD5" w:rsidP="000A4FC1">
      <w:pPr>
        <w:pStyle w:val="Notebox"/>
        <w:framePr w:wrap="around"/>
        <w:shd w:val="clear" w:color="4F81BD" w:themeColor="accent1" w:fill="auto"/>
      </w:pPr>
    </w:p>
    <w:p w14:paraId="3B8E5905" w14:textId="77777777" w:rsidR="00F57CD5" w:rsidRPr="00F57CD5" w:rsidRDefault="00F57CD5" w:rsidP="000A4FC1">
      <w:pPr>
        <w:pStyle w:val="Notebox"/>
        <w:framePr w:wrap="around"/>
        <w:shd w:val="clear" w:color="4F81BD" w:themeColor="accent1" w:fill="auto"/>
      </w:pPr>
    </w:p>
    <w:p w14:paraId="59D96769" w14:textId="351D01B3" w:rsidR="000A4FC1" w:rsidRPr="008F6497" w:rsidRDefault="000A4FC1" w:rsidP="000A4FC1">
      <w:pPr>
        <w:pStyle w:val="Heading2"/>
      </w:pPr>
      <w:r>
        <w:lastRenderedPageBreak/>
        <w:t>Part 2: Designing and developing</w:t>
      </w:r>
    </w:p>
    <w:p w14:paraId="04611D76" w14:textId="77777777" w:rsidR="000A4FC1" w:rsidRDefault="000A4FC1" w:rsidP="000A4FC1">
      <w:pPr>
        <w:rPr>
          <w:sz w:val="22"/>
          <w:szCs w:val="22"/>
          <w:lang w:eastAsia="en-AU"/>
        </w:rPr>
      </w:pPr>
    </w:p>
    <w:p w14:paraId="1CB3E414" w14:textId="77777777" w:rsidR="000A4FC1" w:rsidRPr="00447D49"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1: Creating Wireframe</w:t>
      </w:r>
    </w:p>
    <w:p w14:paraId="3C418D30" w14:textId="15F6CE11" w:rsidR="000A4FC1" w:rsidRDefault="000A4FC1" w:rsidP="000A4FC1">
      <w:pPr>
        <w:rPr>
          <w:bCs/>
          <w:iCs/>
          <w:szCs w:val="24"/>
        </w:rPr>
      </w:pPr>
      <w:r>
        <w:rPr>
          <w:bCs/>
          <w:iCs/>
          <w:szCs w:val="24"/>
        </w:rPr>
        <w:t xml:space="preserve">Using Microsoft Visio software or any other free third-party software, create wireframes for at least two web pages. You can create </w:t>
      </w:r>
      <w:r w:rsidR="00F74683">
        <w:rPr>
          <w:bCs/>
          <w:iCs/>
          <w:szCs w:val="24"/>
        </w:rPr>
        <w:t xml:space="preserve">a </w:t>
      </w:r>
      <w:r>
        <w:rPr>
          <w:bCs/>
          <w:iCs/>
          <w:szCs w:val="24"/>
        </w:rPr>
        <w:t xml:space="preserve">wireframe for either the website view or </w:t>
      </w:r>
      <w:r w:rsidR="00F74683">
        <w:rPr>
          <w:bCs/>
          <w:iCs/>
          <w:szCs w:val="24"/>
        </w:rPr>
        <w:t xml:space="preserve">the </w:t>
      </w:r>
      <w:r>
        <w:rPr>
          <w:bCs/>
          <w:iCs/>
          <w:szCs w:val="24"/>
        </w:rPr>
        <w:t xml:space="preserve"> mobile view. Provide the screenshots in the template provided:</w:t>
      </w:r>
    </w:p>
    <w:tbl>
      <w:tblPr>
        <w:tblStyle w:val="TableGrid"/>
        <w:tblW w:w="5000" w:type="pct"/>
        <w:tblLook w:val="04A0" w:firstRow="1" w:lastRow="0" w:firstColumn="1" w:lastColumn="0" w:noHBand="0" w:noVBand="1"/>
      </w:tblPr>
      <w:tblGrid>
        <w:gridCol w:w="3624"/>
        <w:gridCol w:w="5436"/>
      </w:tblGrid>
      <w:tr w:rsidR="000A4FC1" w:rsidRPr="007C5AF4" w14:paraId="46F63EC0" w14:textId="77777777">
        <w:trPr>
          <w:cnfStyle w:val="100000000000" w:firstRow="1" w:lastRow="0" w:firstColumn="0" w:lastColumn="0" w:oddVBand="0" w:evenVBand="0" w:oddHBand="0" w:evenHBand="0" w:firstRowFirstColumn="0" w:firstRowLastColumn="0" w:lastRowFirstColumn="0" w:lastRowLastColumn="0"/>
          <w:tblHeader/>
        </w:trPr>
        <w:tc>
          <w:tcPr>
            <w:tcW w:w="2000" w:type="pct"/>
            <w:shd w:val="pct62" w:color="auto" w:fill="auto"/>
          </w:tcPr>
          <w:p w14:paraId="39D22D93" w14:textId="77777777" w:rsidR="000A4FC1" w:rsidRPr="00751BA0" w:rsidRDefault="000A4FC1">
            <w:pPr>
              <w:rPr>
                <w:lang w:val="en-GB" w:eastAsia="en-AU"/>
              </w:rPr>
            </w:pPr>
            <w:r>
              <w:rPr>
                <w:lang w:val="en-GB" w:eastAsia="en-AU"/>
              </w:rPr>
              <w:t>Description</w:t>
            </w:r>
          </w:p>
        </w:tc>
        <w:tc>
          <w:tcPr>
            <w:tcW w:w="3000" w:type="pct"/>
            <w:shd w:val="pct62" w:color="auto" w:fill="auto"/>
          </w:tcPr>
          <w:p w14:paraId="4F2B30A6" w14:textId="5912C2E9" w:rsidR="000A4FC1" w:rsidRPr="00751BA0" w:rsidRDefault="000A4FC1">
            <w:pPr>
              <w:rPr>
                <w:lang w:val="en-GB" w:eastAsia="en-AU"/>
              </w:rPr>
            </w:pPr>
            <w:r>
              <w:rPr>
                <w:lang w:val="en-GB" w:eastAsia="en-AU"/>
              </w:rPr>
              <w:t>Scree</w:t>
            </w:r>
            <w:r w:rsidR="002D0C53">
              <w:rPr>
                <w:lang w:val="en-GB" w:eastAsia="en-AU"/>
              </w:rPr>
              <w:t>n</w:t>
            </w:r>
            <w:r>
              <w:rPr>
                <w:lang w:val="en-GB" w:eastAsia="en-AU"/>
              </w:rPr>
              <w:t>shot/Photograph</w:t>
            </w:r>
          </w:p>
        </w:tc>
      </w:tr>
      <w:tr w:rsidR="000A4FC1" w14:paraId="0D621E16" w14:textId="77777777">
        <w:trPr>
          <w:cnfStyle w:val="100000000000" w:firstRow="1" w:lastRow="0" w:firstColumn="0" w:lastColumn="0" w:oddVBand="0" w:evenVBand="0" w:oddHBand="0" w:evenHBand="0" w:firstRowFirstColumn="0" w:firstRowLastColumn="0" w:lastRowFirstColumn="0" w:lastRowLastColumn="0"/>
          <w:trHeight w:val="826"/>
          <w:tblHeader/>
        </w:trPr>
        <w:tc>
          <w:tcPr>
            <w:tcW w:w="2000" w:type="pct"/>
          </w:tcPr>
          <w:p w14:paraId="6FD21B8C" w14:textId="3FCC3C16" w:rsidR="000A4FC1" w:rsidRPr="00751BA0" w:rsidRDefault="00DC083E">
            <w:pPr>
              <w:rPr>
                <w:sz w:val="18"/>
                <w:lang w:val="en-GB" w:eastAsia="en-AU"/>
              </w:rPr>
            </w:pPr>
            <w:r w:rsidRPr="00BB3F5B">
              <w:rPr>
                <w:szCs w:val="24"/>
                <w:lang w:val="en-GB" w:eastAsia="en-AU"/>
              </w:rPr>
              <w:t>Insert a brief description of the wireframe</w:t>
            </w:r>
          </w:p>
        </w:tc>
        <w:tc>
          <w:tcPr>
            <w:tcW w:w="3000" w:type="pct"/>
          </w:tcPr>
          <w:p w14:paraId="6A77B4DB" w14:textId="3C9C4A20" w:rsidR="000A4FC1" w:rsidRPr="00751BA0" w:rsidRDefault="001874D0">
            <w:pPr>
              <w:rPr>
                <w:sz w:val="18"/>
                <w:lang w:val="en-GB" w:eastAsia="en-AU"/>
              </w:rPr>
            </w:pPr>
            <w:r w:rsidRPr="00BB3F5B">
              <w:rPr>
                <w:szCs w:val="24"/>
                <w:lang w:val="en-GB" w:eastAsia="en-AU"/>
              </w:rPr>
              <w:t xml:space="preserve">Provide </w:t>
            </w:r>
            <w:r>
              <w:rPr>
                <w:szCs w:val="24"/>
                <w:lang w:val="en-GB" w:eastAsia="en-AU"/>
              </w:rPr>
              <w:t>the</w:t>
            </w:r>
            <w:r w:rsidRPr="00BB3F5B">
              <w:rPr>
                <w:szCs w:val="24"/>
                <w:lang w:val="en-GB" w:eastAsia="en-AU"/>
              </w:rPr>
              <w:t xml:space="preserve"> </w:t>
            </w:r>
            <w:r>
              <w:rPr>
                <w:bCs/>
                <w:iCs/>
                <w:szCs w:val="24"/>
              </w:rPr>
              <w:t xml:space="preserve">screenshots </w:t>
            </w:r>
            <w:r w:rsidRPr="00BB3F5B">
              <w:rPr>
                <w:szCs w:val="24"/>
                <w:lang w:val="en-GB" w:eastAsia="en-AU"/>
              </w:rPr>
              <w:t>for the wireframes created</w:t>
            </w:r>
          </w:p>
        </w:tc>
      </w:tr>
      <w:tr w:rsidR="000A4FC1" w14:paraId="349EA056" w14:textId="77777777">
        <w:sdt>
          <w:sdtPr>
            <w:rPr>
              <w:color w:val="1C1CC2"/>
              <w:lang w:val="en-GB" w:eastAsia="en-AU"/>
            </w:rPr>
            <w:id w:val="-1588683788"/>
            <w:placeholder>
              <w:docPart w:val="553F621FD2144B9E9EB7A150DC5482E6"/>
            </w:placeholder>
          </w:sdtPr>
          <w:sdtContent>
            <w:tc>
              <w:tcPr>
                <w:tcW w:w="2000" w:type="pct"/>
              </w:tcPr>
              <w:p w14:paraId="0828F462" w14:textId="1BA8F2EE" w:rsidR="000A4FC1" w:rsidRPr="00A251C1" w:rsidRDefault="009F0B79">
                <w:pPr>
                  <w:rPr>
                    <w:color w:val="1C1CC2"/>
                    <w:lang w:val="en-GB" w:eastAsia="en-AU"/>
                  </w:rPr>
                </w:pPr>
                <w:r w:rsidRPr="00A251C1">
                  <w:rPr>
                    <w:color w:val="1C1CC2"/>
                    <w:lang w:val="en-GB" w:eastAsia="en-AU"/>
                  </w:rPr>
                  <w:t>HOME page</w:t>
                </w:r>
              </w:p>
            </w:tc>
          </w:sdtContent>
        </w:sdt>
        <w:sdt>
          <w:sdtPr>
            <w:rPr>
              <w:lang w:val="en-GB" w:eastAsia="en-AU"/>
            </w:rPr>
            <w:id w:val="90214019"/>
            <w:picture/>
          </w:sdtPr>
          <w:sdtContent>
            <w:tc>
              <w:tcPr>
                <w:tcW w:w="3000" w:type="pct"/>
              </w:tcPr>
              <w:p w14:paraId="26340488" w14:textId="77777777" w:rsidR="000A4FC1" w:rsidRDefault="000A4FC1">
                <w:pPr>
                  <w:rPr>
                    <w:lang w:val="en-GB" w:eastAsia="en-AU"/>
                  </w:rPr>
                </w:pPr>
                <w:r>
                  <w:rPr>
                    <w:noProof/>
                    <w:lang w:val="en-GB" w:eastAsia="en-AU"/>
                  </w:rPr>
                  <w:drawing>
                    <wp:inline distT="0" distB="0" distL="0" distR="0" wp14:anchorId="0AE39C11" wp14:editId="2922DC66">
                      <wp:extent cx="2156460" cy="1663810"/>
                      <wp:effectExtent l="0" t="0" r="0" b="0"/>
                      <wp:docPr id="14"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a:extLst>
                                  <a:ext uri="{C183D7F6-B498-43B3-948B-1728B52AA6E4}">
                                    <adec:decorative xmlns:adec="http://schemas.microsoft.com/office/drawing/2017/decorative" val="1"/>
                                  </a:ext>
                                </a:extLst>
                              </pic:cNvPr>
                              <pic:cNvPicPr>
                                <a:picLocks noChangeAspect="1" noChangeArrowheads="1"/>
                              </pic:cNvPicPr>
                            </pic:nvPicPr>
                            <pic:blipFill>
                              <a:blip r:embed="rId27"/>
                              <a:stretch>
                                <a:fillRect/>
                              </a:stretch>
                            </pic:blipFill>
                            <pic:spPr bwMode="auto">
                              <a:xfrm>
                                <a:off x="0" y="0"/>
                                <a:ext cx="2156460" cy="1663810"/>
                              </a:xfrm>
                              <a:prstGeom prst="rect">
                                <a:avLst/>
                              </a:prstGeom>
                              <a:noFill/>
                              <a:ln>
                                <a:noFill/>
                              </a:ln>
                            </pic:spPr>
                          </pic:pic>
                        </a:graphicData>
                      </a:graphic>
                    </wp:inline>
                  </w:drawing>
                </w:r>
              </w:p>
            </w:tc>
          </w:sdtContent>
        </w:sdt>
      </w:tr>
      <w:tr w:rsidR="000A4FC1" w14:paraId="2ACA877B" w14:textId="77777777">
        <w:sdt>
          <w:sdtPr>
            <w:rPr>
              <w:color w:val="1C1CC2"/>
              <w:lang w:val="en-GB" w:eastAsia="en-AU"/>
            </w:rPr>
            <w:id w:val="-398988904"/>
            <w:placeholder>
              <w:docPart w:val="15FB2649284E4E838E61AB059FB39E9E"/>
            </w:placeholder>
          </w:sdtPr>
          <w:sdtContent>
            <w:tc>
              <w:tcPr>
                <w:tcW w:w="2000" w:type="pct"/>
              </w:tcPr>
              <w:p w14:paraId="4479CF4B" w14:textId="0147B79E" w:rsidR="000A4FC1" w:rsidRPr="00A251C1" w:rsidRDefault="009F0B79">
                <w:pPr>
                  <w:rPr>
                    <w:color w:val="1C1CC2"/>
                    <w:lang w:val="en-GB" w:eastAsia="en-AU"/>
                  </w:rPr>
                </w:pPr>
                <w:r w:rsidRPr="00A251C1">
                  <w:rPr>
                    <w:color w:val="1C1CC2"/>
                    <w:lang w:val="en-GB" w:eastAsia="en-AU"/>
                  </w:rPr>
                  <w:t>Enquiry Form page</w:t>
                </w:r>
              </w:p>
            </w:tc>
          </w:sdtContent>
        </w:sdt>
        <w:sdt>
          <w:sdtPr>
            <w:rPr>
              <w:lang w:val="en-GB" w:eastAsia="en-AU"/>
            </w:rPr>
            <w:id w:val="417594045"/>
            <w:picture/>
          </w:sdtPr>
          <w:sdtContent>
            <w:tc>
              <w:tcPr>
                <w:tcW w:w="3000" w:type="pct"/>
              </w:tcPr>
              <w:p w14:paraId="1012581A" w14:textId="77777777" w:rsidR="000A4FC1" w:rsidRDefault="000A4FC1">
                <w:pPr>
                  <w:rPr>
                    <w:lang w:val="en-GB" w:eastAsia="en-AU"/>
                  </w:rPr>
                </w:pPr>
                <w:r>
                  <w:rPr>
                    <w:noProof/>
                    <w:lang w:eastAsia="en-AU"/>
                  </w:rPr>
                  <w:drawing>
                    <wp:inline distT="0" distB="0" distL="0" distR="0" wp14:anchorId="2EB46E4A" wp14:editId="605A5993">
                      <wp:extent cx="2156460" cy="16350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a:stretch>
                                <a:fillRect/>
                              </a:stretch>
                            </pic:blipFill>
                            <pic:spPr bwMode="auto">
                              <a:xfrm>
                                <a:off x="0" y="0"/>
                                <a:ext cx="2156460" cy="1635020"/>
                              </a:xfrm>
                              <a:prstGeom prst="rect">
                                <a:avLst/>
                              </a:prstGeom>
                              <a:noFill/>
                              <a:ln>
                                <a:noFill/>
                              </a:ln>
                            </pic:spPr>
                          </pic:pic>
                        </a:graphicData>
                      </a:graphic>
                    </wp:inline>
                  </w:drawing>
                </w:r>
              </w:p>
            </w:tc>
          </w:sdtContent>
        </w:sdt>
      </w:tr>
    </w:tbl>
    <w:p w14:paraId="61DC1389" w14:textId="77777777" w:rsidR="000A4FC1" w:rsidRPr="0028671B" w:rsidRDefault="000A4FC1" w:rsidP="000A4FC1">
      <w:pPr>
        <w:rPr>
          <w:b/>
          <w:iCs/>
          <w:sz w:val="22"/>
          <w:szCs w:val="22"/>
        </w:rPr>
      </w:pPr>
    </w:p>
    <w:p w14:paraId="52E66B60" w14:textId="77777777" w:rsidR="000A4FC1" w:rsidRPr="00447D49"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Task 2: Developing webpages</w:t>
      </w:r>
    </w:p>
    <w:p w14:paraId="6CB21E56" w14:textId="0097278F" w:rsidR="000A4FC1" w:rsidRDefault="000A4FC1" w:rsidP="000A4FC1">
      <w:pPr>
        <w:rPr>
          <w:bCs/>
          <w:iCs/>
          <w:szCs w:val="24"/>
        </w:rPr>
      </w:pPr>
      <w:r w:rsidRPr="0068452C">
        <w:rPr>
          <w:bCs/>
          <w:iCs/>
          <w:szCs w:val="24"/>
        </w:rPr>
        <w:t xml:space="preserve">Develop </w:t>
      </w:r>
      <w:r>
        <w:rPr>
          <w:bCs/>
          <w:iCs/>
          <w:szCs w:val="24"/>
        </w:rPr>
        <w:t>at-least three web pages</w:t>
      </w:r>
      <w:r w:rsidRPr="0068452C">
        <w:rPr>
          <w:bCs/>
          <w:iCs/>
          <w:szCs w:val="24"/>
        </w:rPr>
        <w:t xml:space="preserve"> </w:t>
      </w:r>
      <w:r>
        <w:rPr>
          <w:bCs/>
          <w:iCs/>
          <w:szCs w:val="24"/>
        </w:rPr>
        <w:t xml:space="preserve">for the website </w:t>
      </w:r>
      <w:r w:rsidRPr="0068452C">
        <w:rPr>
          <w:bCs/>
          <w:iCs/>
          <w:szCs w:val="24"/>
        </w:rPr>
        <w:t>based on the client’s requirement</w:t>
      </w:r>
      <w:r>
        <w:rPr>
          <w:bCs/>
          <w:iCs/>
          <w:szCs w:val="24"/>
        </w:rPr>
        <w:t>s</w:t>
      </w:r>
      <w:r w:rsidR="002D4D1F">
        <w:rPr>
          <w:bCs/>
          <w:iCs/>
          <w:szCs w:val="24"/>
        </w:rPr>
        <w:t xml:space="preserve"> and organisational procedures</w:t>
      </w:r>
      <w:r>
        <w:rPr>
          <w:bCs/>
          <w:iCs/>
          <w:szCs w:val="24"/>
        </w:rPr>
        <w:t xml:space="preserve">. </w:t>
      </w:r>
      <w:r w:rsidRPr="00930F78">
        <w:rPr>
          <w:bCs/>
          <w:iCs/>
          <w:szCs w:val="24"/>
        </w:rPr>
        <w:t>You are required to develop a simple HTML script that ensures accessibility. You are also to embed the script as per the language you are using.</w:t>
      </w:r>
    </w:p>
    <w:p w14:paraId="0842A8A1" w14:textId="77777777" w:rsidR="000A4FC1" w:rsidRDefault="000A4FC1" w:rsidP="000A4FC1">
      <w:pPr>
        <w:rPr>
          <w:bCs/>
          <w:iCs/>
          <w:szCs w:val="24"/>
        </w:rPr>
      </w:pPr>
      <w:r w:rsidRPr="00155C5B">
        <w:rPr>
          <w:bCs/>
          <w:iCs/>
          <w:szCs w:val="24"/>
        </w:rPr>
        <w:t>In a word document, provide the code for each of the web pages.</w:t>
      </w:r>
    </w:p>
    <w:p w14:paraId="004BE4CF" w14:textId="77777777" w:rsidR="000A4FC1" w:rsidRDefault="000A4FC1" w:rsidP="000A4FC1">
      <w:pPr>
        <w:rPr>
          <w:bCs/>
          <w:iCs/>
          <w:szCs w:val="24"/>
        </w:rPr>
      </w:pPr>
      <w:r>
        <w:rPr>
          <w:bCs/>
          <w:iCs/>
          <w:szCs w:val="24"/>
        </w:rPr>
        <w:t xml:space="preserve">In the template provided, attach the </w:t>
      </w:r>
      <w:r w:rsidRPr="00930F78">
        <w:rPr>
          <w:bCs/>
          <w:iCs/>
          <w:szCs w:val="24"/>
        </w:rPr>
        <w:t xml:space="preserve">screenshots of </w:t>
      </w:r>
      <w:r>
        <w:rPr>
          <w:bCs/>
          <w:iCs/>
          <w:szCs w:val="24"/>
        </w:rPr>
        <w:t>the first draft of your website.</w:t>
      </w:r>
    </w:p>
    <w:tbl>
      <w:tblPr>
        <w:tblStyle w:val="TableGrid"/>
        <w:tblW w:w="5000" w:type="pct"/>
        <w:tblLook w:val="04A0" w:firstRow="1" w:lastRow="0" w:firstColumn="1" w:lastColumn="0" w:noHBand="0" w:noVBand="1"/>
      </w:tblPr>
      <w:tblGrid>
        <w:gridCol w:w="3624"/>
        <w:gridCol w:w="5436"/>
      </w:tblGrid>
      <w:tr w:rsidR="000A4FC1" w:rsidRPr="007C5AF4" w14:paraId="014385D1" w14:textId="77777777">
        <w:trPr>
          <w:cnfStyle w:val="100000000000" w:firstRow="1" w:lastRow="0" w:firstColumn="0" w:lastColumn="0" w:oddVBand="0" w:evenVBand="0" w:oddHBand="0" w:evenHBand="0" w:firstRowFirstColumn="0" w:firstRowLastColumn="0" w:lastRowFirstColumn="0" w:lastRowLastColumn="0"/>
          <w:tblHeader/>
        </w:trPr>
        <w:tc>
          <w:tcPr>
            <w:tcW w:w="2000" w:type="pct"/>
            <w:shd w:val="pct62" w:color="auto" w:fill="auto"/>
          </w:tcPr>
          <w:p w14:paraId="7A959523" w14:textId="77777777" w:rsidR="000A4FC1" w:rsidRPr="00751BA0" w:rsidRDefault="000A4FC1">
            <w:pPr>
              <w:rPr>
                <w:lang w:val="en-GB" w:eastAsia="en-AU"/>
              </w:rPr>
            </w:pPr>
            <w:r>
              <w:rPr>
                <w:lang w:val="en-GB" w:eastAsia="en-AU"/>
              </w:rPr>
              <w:lastRenderedPageBreak/>
              <w:t>Description</w:t>
            </w:r>
          </w:p>
        </w:tc>
        <w:tc>
          <w:tcPr>
            <w:tcW w:w="3000" w:type="pct"/>
            <w:shd w:val="pct62" w:color="auto" w:fill="auto"/>
          </w:tcPr>
          <w:p w14:paraId="57876BE8" w14:textId="6BB7A4F1" w:rsidR="000A4FC1" w:rsidRPr="00751BA0" w:rsidRDefault="001874D0">
            <w:pPr>
              <w:rPr>
                <w:lang w:val="en-GB" w:eastAsia="en-AU"/>
              </w:rPr>
            </w:pPr>
            <w:r>
              <w:rPr>
                <w:bCs/>
                <w:iCs/>
                <w:szCs w:val="24"/>
              </w:rPr>
              <w:t>S</w:t>
            </w:r>
            <w:r w:rsidR="00E66063">
              <w:rPr>
                <w:bCs/>
                <w:iCs/>
                <w:szCs w:val="24"/>
              </w:rPr>
              <w:t xml:space="preserve">creenshots </w:t>
            </w:r>
            <w:r w:rsidR="000A4FC1">
              <w:rPr>
                <w:lang w:val="en-GB" w:eastAsia="en-AU"/>
              </w:rPr>
              <w:t>/Photograph</w:t>
            </w:r>
          </w:p>
        </w:tc>
      </w:tr>
      <w:tr w:rsidR="000A4FC1" w14:paraId="2960483B" w14:textId="77777777">
        <w:trPr>
          <w:cnfStyle w:val="100000000000" w:firstRow="1" w:lastRow="0" w:firstColumn="0" w:lastColumn="0" w:oddVBand="0" w:evenVBand="0" w:oddHBand="0" w:evenHBand="0" w:firstRowFirstColumn="0" w:firstRowLastColumn="0" w:lastRowFirstColumn="0" w:lastRowLastColumn="0"/>
          <w:trHeight w:val="826"/>
          <w:tblHeader/>
        </w:trPr>
        <w:tc>
          <w:tcPr>
            <w:tcW w:w="2000" w:type="pct"/>
          </w:tcPr>
          <w:p w14:paraId="167150EF" w14:textId="7F3F93B4" w:rsidR="000A4FC1" w:rsidRPr="00751BA0" w:rsidRDefault="001874D0">
            <w:pPr>
              <w:rPr>
                <w:sz w:val="18"/>
                <w:lang w:val="en-GB" w:eastAsia="en-AU"/>
              </w:rPr>
            </w:pPr>
            <w:r w:rsidRPr="00BB3F5B">
              <w:rPr>
                <w:szCs w:val="24"/>
                <w:lang w:val="en-GB" w:eastAsia="en-AU"/>
              </w:rPr>
              <w:t>Insert a brief description of the wireframe</w:t>
            </w:r>
          </w:p>
        </w:tc>
        <w:tc>
          <w:tcPr>
            <w:tcW w:w="3000" w:type="pct"/>
          </w:tcPr>
          <w:p w14:paraId="143AA889" w14:textId="5E5ED57F" w:rsidR="000A4FC1" w:rsidRPr="00751BA0" w:rsidRDefault="001B6230">
            <w:pPr>
              <w:rPr>
                <w:sz w:val="18"/>
                <w:lang w:val="en-GB" w:eastAsia="en-AU"/>
              </w:rPr>
            </w:pPr>
            <w:r w:rsidRPr="00BB3F5B">
              <w:rPr>
                <w:szCs w:val="24"/>
                <w:lang w:val="en-GB" w:eastAsia="en-AU"/>
              </w:rPr>
              <w:t xml:space="preserve">Provide a </w:t>
            </w:r>
            <w:r>
              <w:rPr>
                <w:bCs/>
                <w:iCs/>
                <w:szCs w:val="24"/>
              </w:rPr>
              <w:t xml:space="preserve">screenshot </w:t>
            </w:r>
            <w:r w:rsidRPr="00BB3F5B">
              <w:rPr>
                <w:szCs w:val="24"/>
                <w:lang w:val="en-GB" w:eastAsia="en-AU"/>
              </w:rPr>
              <w:t>for the first draft of the webpage</w:t>
            </w:r>
            <w:r w:rsidRPr="00BB3F5B" w:rsidDel="001B6230">
              <w:rPr>
                <w:szCs w:val="24"/>
                <w:lang w:val="en-GB" w:eastAsia="en-AU"/>
              </w:rPr>
              <w:t xml:space="preserve"> </w:t>
            </w:r>
          </w:p>
        </w:tc>
      </w:tr>
      <w:tr w:rsidR="000A4FC1" w14:paraId="55D7995A" w14:textId="77777777">
        <w:sdt>
          <w:sdtPr>
            <w:rPr>
              <w:color w:val="1C1CC2"/>
              <w:lang w:val="en-GB" w:eastAsia="en-AU"/>
            </w:rPr>
            <w:id w:val="863408420"/>
            <w:placeholder>
              <w:docPart w:val="4164449BB4FE4E388AF13F28FA07EB7A"/>
            </w:placeholder>
          </w:sdtPr>
          <w:sdtContent>
            <w:tc>
              <w:tcPr>
                <w:tcW w:w="2000" w:type="pct"/>
              </w:tcPr>
              <w:p w14:paraId="6DBFC0F5" w14:textId="355E1262" w:rsidR="000A4FC1" w:rsidRPr="00A251C1" w:rsidRDefault="007175AB">
                <w:pPr>
                  <w:rPr>
                    <w:color w:val="1C1CC2"/>
                    <w:lang w:val="en-GB" w:eastAsia="en-AU"/>
                  </w:rPr>
                </w:pPr>
                <w:r w:rsidRPr="00A251C1">
                  <w:rPr>
                    <w:color w:val="1C1CC2"/>
                    <w:lang w:val="en-GB" w:eastAsia="en-AU"/>
                  </w:rPr>
                  <w:t>HOME page</w:t>
                </w:r>
              </w:p>
            </w:tc>
          </w:sdtContent>
        </w:sdt>
        <w:sdt>
          <w:sdtPr>
            <w:rPr>
              <w:lang w:val="en-GB" w:eastAsia="en-AU"/>
            </w:rPr>
            <w:id w:val="2033076075"/>
            <w:picture/>
          </w:sdtPr>
          <w:sdtContent>
            <w:tc>
              <w:tcPr>
                <w:tcW w:w="3000" w:type="pct"/>
              </w:tcPr>
              <w:p w14:paraId="705A5E11" w14:textId="77777777" w:rsidR="000A4FC1" w:rsidRDefault="000A4FC1">
                <w:pPr>
                  <w:rPr>
                    <w:lang w:val="en-GB" w:eastAsia="en-AU"/>
                  </w:rPr>
                </w:pPr>
                <w:r>
                  <w:rPr>
                    <w:noProof/>
                    <w:lang w:val="en-GB" w:eastAsia="en-AU"/>
                  </w:rPr>
                  <w:drawing>
                    <wp:inline distT="0" distB="0" distL="0" distR="0" wp14:anchorId="704D3C0E" wp14:editId="5945D03F">
                      <wp:extent cx="2017344" cy="954062"/>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9"/>
                              <a:stretch>
                                <a:fillRect/>
                              </a:stretch>
                            </pic:blipFill>
                            <pic:spPr bwMode="auto">
                              <a:xfrm>
                                <a:off x="0" y="0"/>
                                <a:ext cx="2017344" cy="954062"/>
                              </a:xfrm>
                              <a:prstGeom prst="rect">
                                <a:avLst/>
                              </a:prstGeom>
                              <a:noFill/>
                              <a:ln>
                                <a:noFill/>
                              </a:ln>
                            </pic:spPr>
                          </pic:pic>
                        </a:graphicData>
                      </a:graphic>
                    </wp:inline>
                  </w:drawing>
                </w:r>
              </w:p>
            </w:tc>
          </w:sdtContent>
        </w:sdt>
      </w:tr>
      <w:tr w:rsidR="007175AB" w14:paraId="541DE397" w14:textId="77777777">
        <w:tc>
          <w:tcPr>
            <w:tcW w:w="2000" w:type="pct"/>
          </w:tcPr>
          <w:p w14:paraId="1120E6E6" w14:textId="00312D8D" w:rsidR="007175AB" w:rsidRPr="00A251C1" w:rsidRDefault="007175AB">
            <w:pPr>
              <w:rPr>
                <w:color w:val="1C1CC2"/>
                <w:lang w:val="en-GB" w:eastAsia="en-AU"/>
              </w:rPr>
            </w:pPr>
            <w:r w:rsidRPr="00A251C1">
              <w:rPr>
                <w:color w:val="1C1CC2"/>
                <w:lang w:val="en-GB" w:eastAsia="en-AU"/>
              </w:rPr>
              <w:t>About Us page</w:t>
            </w:r>
          </w:p>
        </w:tc>
        <w:tc>
          <w:tcPr>
            <w:tcW w:w="3000" w:type="pct"/>
          </w:tcPr>
          <w:p w14:paraId="3646C5C5" w14:textId="11EACB1C" w:rsidR="007175AB" w:rsidRDefault="007175AB">
            <w:pPr>
              <w:rPr>
                <w:lang w:val="en-GB" w:eastAsia="en-AU"/>
              </w:rPr>
            </w:pPr>
            <w:r>
              <w:rPr>
                <w:noProof/>
                <w:lang w:val="en-GB" w:eastAsia="en-AU"/>
              </w:rPr>
              <w:drawing>
                <wp:inline distT="0" distB="0" distL="0" distR="0" wp14:anchorId="777EB641" wp14:editId="0986B9D1">
                  <wp:extent cx="2017344" cy="930917"/>
                  <wp:effectExtent l="0" t="0" r="2540" b="2540"/>
                  <wp:docPr id="733482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82848"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017344" cy="930917"/>
                          </a:xfrm>
                          <a:prstGeom prst="rect">
                            <a:avLst/>
                          </a:prstGeom>
                          <a:noFill/>
                          <a:ln>
                            <a:noFill/>
                          </a:ln>
                        </pic:spPr>
                      </pic:pic>
                    </a:graphicData>
                  </a:graphic>
                </wp:inline>
              </w:drawing>
            </w:r>
          </w:p>
        </w:tc>
      </w:tr>
      <w:tr w:rsidR="000A4FC1" w14:paraId="396845A9" w14:textId="77777777">
        <w:sdt>
          <w:sdtPr>
            <w:rPr>
              <w:color w:val="1C1CC2"/>
              <w:lang w:val="en-GB" w:eastAsia="en-AU"/>
            </w:rPr>
            <w:id w:val="868021513"/>
            <w:placeholder>
              <w:docPart w:val="8F03AB2318274717B4E3442ED3BC37F4"/>
            </w:placeholder>
          </w:sdtPr>
          <w:sdtContent>
            <w:sdt>
              <w:sdtPr>
                <w:rPr>
                  <w:color w:val="1C1CC2"/>
                  <w:lang w:val="en-GB" w:eastAsia="en-AU"/>
                </w:rPr>
                <w:id w:val="591514724"/>
                <w:placeholder>
                  <w:docPart w:val="AA4181E5BC82461A9433AF0904D9EC48"/>
                </w:placeholder>
              </w:sdtPr>
              <w:sdtContent>
                <w:tc>
                  <w:tcPr>
                    <w:tcW w:w="2000" w:type="pct"/>
                  </w:tcPr>
                  <w:p w14:paraId="4B22F02E" w14:textId="18A5FF84" w:rsidR="000A4FC1" w:rsidRPr="00A251C1" w:rsidRDefault="007175AB">
                    <w:pPr>
                      <w:rPr>
                        <w:color w:val="1C1CC2"/>
                        <w:lang w:val="en-GB" w:eastAsia="en-AU"/>
                      </w:rPr>
                    </w:pPr>
                    <w:r w:rsidRPr="00A251C1">
                      <w:rPr>
                        <w:color w:val="1C1CC2"/>
                        <w:lang w:val="en-GB" w:eastAsia="en-AU"/>
                      </w:rPr>
                      <w:t>Qualification Courses page</w:t>
                    </w:r>
                  </w:p>
                </w:tc>
              </w:sdtContent>
            </w:sdt>
          </w:sdtContent>
        </w:sdt>
        <w:sdt>
          <w:sdtPr>
            <w:rPr>
              <w:lang w:val="en-GB" w:eastAsia="en-AU"/>
            </w:rPr>
            <w:id w:val="-691151082"/>
            <w:picture/>
          </w:sdtPr>
          <w:sdtContent>
            <w:tc>
              <w:tcPr>
                <w:tcW w:w="3000" w:type="pct"/>
              </w:tcPr>
              <w:p w14:paraId="1664F06D" w14:textId="77777777" w:rsidR="000A4FC1" w:rsidRDefault="000A4FC1">
                <w:pPr>
                  <w:rPr>
                    <w:lang w:val="en-GB" w:eastAsia="en-AU"/>
                  </w:rPr>
                </w:pPr>
                <w:r>
                  <w:rPr>
                    <w:noProof/>
                    <w:lang w:eastAsia="en-AU"/>
                  </w:rPr>
                  <w:drawing>
                    <wp:inline distT="0" distB="0" distL="0" distR="0" wp14:anchorId="1EAB0E23" wp14:editId="391CC312">
                      <wp:extent cx="2025196" cy="94650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1"/>
                              <a:stretch>
                                <a:fillRect/>
                              </a:stretch>
                            </pic:blipFill>
                            <pic:spPr bwMode="auto">
                              <a:xfrm>
                                <a:off x="0" y="0"/>
                                <a:ext cx="2025196" cy="946501"/>
                              </a:xfrm>
                              <a:prstGeom prst="rect">
                                <a:avLst/>
                              </a:prstGeom>
                              <a:noFill/>
                              <a:ln>
                                <a:noFill/>
                              </a:ln>
                            </pic:spPr>
                          </pic:pic>
                        </a:graphicData>
                      </a:graphic>
                    </wp:inline>
                  </w:drawing>
                </w:r>
              </w:p>
            </w:tc>
          </w:sdtContent>
        </w:sdt>
      </w:tr>
      <w:tr w:rsidR="000A4FC1" w14:paraId="7A8AD31C" w14:textId="77777777">
        <w:sdt>
          <w:sdtPr>
            <w:rPr>
              <w:color w:val="1C1CC2"/>
              <w:lang w:val="en-GB" w:eastAsia="en-AU"/>
            </w:rPr>
            <w:id w:val="-865588981"/>
            <w:placeholder>
              <w:docPart w:val="8C5B860BEA27490EA6A4F31DA125EDC3"/>
            </w:placeholder>
          </w:sdtPr>
          <w:sdtContent>
            <w:sdt>
              <w:sdtPr>
                <w:rPr>
                  <w:color w:val="1C1CC2"/>
                  <w:lang w:val="en-GB" w:eastAsia="en-AU"/>
                </w:rPr>
                <w:id w:val="-903520021"/>
                <w:placeholder>
                  <w:docPart w:val="760F8E6706964F4492650601F1A7B3BF"/>
                </w:placeholder>
              </w:sdtPr>
              <w:sdtContent>
                <w:tc>
                  <w:tcPr>
                    <w:tcW w:w="2000" w:type="pct"/>
                  </w:tcPr>
                  <w:p w14:paraId="704549D8" w14:textId="131DC53F" w:rsidR="000A4FC1" w:rsidRPr="00A251C1" w:rsidRDefault="007175AB">
                    <w:pPr>
                      <w:rPr>
                        <w:color w:val="1C1CC2"/>
                        <w:lang w:val="en-GB" w:eastAsia="en-AU"/>
                      </w:rPr>
                    </w:pPr>
                    <w:r w:rsidRPr="00A251C1">
                      <w:rPr>
                        <w:color w:val="1C1CC2"/>
                        <w:lang w:val="en-GB" w:eastAsia="en-AU"/>
                      </w:rPr>
                      <w:t>Enquiry Form page</w:t>
                    </w:r>
                  </w:p>
                </w:tc>
              </w:sdtContent>
            </w:sdt>
          </w:sdtContent>
        </w:sdt>
        <w:sdt>
          <w:sdtPr>
            <w:rPr>
              <w:lang w:val="en-GB" w:eastAsia="en-AU"/>
            </w:rPr>
            <w:id w:val="-680668531"/>
            <w:picture/>
          </w:sdtPr>
          <w:sdtContent>
            <w:tc>
              <w:tcPr>
                <w:tcW w:w="3000" w:type="pct"/>
              </w:tcPr>
              <w:p w14:paraId="2D2EE16D" w14:textId="77777777" w:rsidR="000A4FC1" w:rsidRDefault="000A4FC1">
                <w:pPr>
                  <w:rPr>
                    <w:lang w:val="en-GB" w:eastAsia="en-AU"/>
                  </w:rPr>
                </w:pPr>
                <w:r>
                  <w:rPr>
                    <w:noProof/>
                    <w:lang w:eastAsia="en-AU"/>
                  </w:rPr>
                  <w:drawing>
                    <wp:inline distT="0" distB="0" distL="0" distR="0" wp14:anchorId="6EA9BD9C" wp14:editId="775AAD4B">
                      <wp:extent cx="1999392" cy="94026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2"/>
                              <a:stretch>
                                <a:fillRect/>
                              </a:stretch>
                            </pic:blipFill>
                            <pic:spPr bwMode="auto">
                              <a:xfrm>
                                <a:off x="0" y="0"/>
                                <a:ext cx="1999392" cy="940266"/>
                              </a:xfrm>
                              <a:prstGeom prst="rect">
                                <a:avLst/>
                              </a:prstGeom>
                              <a:noFill/>
                              <a:ln>
                                <a:noFill/>
                              </a:ln>
                            </pic:spPr>
                          </pic:pic>
                        </a:graphicData>
                      </a:graphic>
                    </wp:inline>
                  </w:drawing>
                </w:r>
              </w:p>
            </w:tc>
          </w:sdtContent>
        </w:sdt>
      </w:tr>
      <w:tr w:rsidR="007175AB" w14:paraId="515293AA" w14:textId="77777777">
        <w:tc>
          <w:tcPr>
            <w:tcW w:w="2000" w:type="pct"/>
          </w:tcPr>
          <w:p w14:paraId="38E4FF16" w14:textId="59AE20F6" w:rsidR="007175AB" w:rsidRPr="00A251C1" w:rsidRDefault="007175AB">
            <w:pPr>
              <w:rPr>
                <w:color w:val="1C1CC2"/>
                <w:lang w:val="en-GB" w:eastAsia="en-AU"/>
              </w:rPr>
            </w:pPr>
            <w:r w:rsidRPr="00A251C1">
              <w:rPr>
                <w:color w:val="1C1CC2"/>
                <w:lang w:val="en-GB" w:eastAsia="en-AU"/>
              </w:rPr>
              <w:t>Contact Us page</w:t>
            </w:r>
          </w:p>
        </w:tc>
        <w:tc>
          <w:tcPr>
            <w:tcW w:w="3000" w:type="pct"/>
          </w:tcPr>
          <w:p w14:paraId="441AC05D" w14:textId="7DD39584" w:rsidR="007175AB" w:rsidRDefault="007175AB">
            <w:pPr>
              <w:rPr>
                <w:lang w:val="en-GB" w:eastAsia="en-AU"/>
              </w:rPr>
            </w:pPr>
            <w:r>
              <w:rPr>
                <w:noProof/>
                <w:lang w:eastAsia="en-AU"/>
              </w:rPr>
              <w:drawing>
                <wp:inline distT="0" distB="0" distL="0" distR="0" wp14:anchorId="391BDD9E" wp14:editId="4BCCC3F7">
                  <wp:extent cx="1999392" cy="909765"/>
                  <wp:effectExtent l="0" t="0" r="1270" b="5080"/>
                  <wp:docPr id="293088627" name="Picture 293088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88627" name="Picture 293088627"/>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999392" cy="909765"/>
                          </a:xfrm>
                          <a:prstGeom prst="rect">
                            <a:avLst/>
                          </a:prstGeom>
                          <a:noFill/>
                          <a:ln>
                            <a:noFill/>
                          </a:ln>
                        </pic:spPr>
                      </pic:pic>
                    </a:graphicData>
                  </a:graphic>
                </wp:inline>
              </w:drawing>
            </w:r>
          </w:p>
        </w:tc>
      </w:tr>
    </w:tbl>
    <w:p w14:paraId="27E189A9" w14:textId="77777777" w:rsidR="00EC3FD7" w:rsidRDefault="00EC3FD7" w:rsidP="0013441A">
      <w:pPr>
        <w:pStyle w:val="Body"/>
      </w:pPr>
    </w:p>
    <w:p w14:paraId="2895047D" w14:textId="77777777" w:rsidR="00716B6F" w:rsidRDefault="00716B6F" w:rsidP="0013441A">
      <w:pPr>
        <w:pStyle w:val="Body"/>
      </w:pPr>
    </w:p>
    <w:p w14:paraId="5518FB82" w14:textId="77777777" w:rsidR="007175AB" w:rsidRDefault="007175AB" w:rsidP="0013441A">
      <w:pPr>
        <w:pStyle w:val="Body"/>
      </w:pPr>
    </w:p>
    <w:p w14:paraId="4CD369C2" w14:textId="77777777" w:rsidR="007175AB" w:rsidRDefault="007175AB" w:rsidP="0013441A">
      <w:pPr>
        <w:pStyle w:val="Body"/>
      </w:pPr>
    </w:p>
    <w:p w14:paraId="6E1236CA" w14:textId="77777777" w:rsidR="007175AB" w:rsidRDefault="007175AB" w:rsidP="0013441A">
      <w:pPr>
        <w:pStyle w:val="Body"/>
      </w:pPr>
    </w:p>
    <w:p w14:paraId="14C775A4" w14:textId="77777777" w:rsidR="00716B6F" w:rsidRDefault="00716B6F" w:rsidP="0013441A">
      <w:pPr>
        <w:pStyle w:val="Body"/>
      </w:pPr>
    </w:p>
    <w:p w14:paraId="2EC110B3" w14:textId="083A8018" w:rsidR="000A4FC1" w:rsidRPr="008F6497" w:rsidRDefault="000A4FC1" w:rsidP="000A4FC1">
      <w:pPr>
        <w:pStyle w:val="Heading2"/>
      </w:pPr>
      <w:r>
        <w:lastRenderedPageBreak/>
        <w:t>Part 3: Testing and security</w:t>
      </w:r>
    </w:p>
    <w:p w14:paraId="3FAA724D" w14:textId="77777777" w:rsidR="000A4FC1" w:rsidRPr="00AF2490" w:rsidRDefault="000A4FC1" w:rsidP="000A4FC1">
      <w:pPr>
        <w:rPr>
          <w:iCs/>
          <w:szCs w:val="24"/>
          <w:lang w:eastAsia="en-AU"/>
        </w:rPr>
      </w:pPr>
    </w:p>
    <w:p w14:paraId="08EFD48F" w14:textId="77777777" w:rsidR="000A4FC1" w:rsidRPr="00447D49"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bookmarkStart w:id="5" w:name="_Hlk52026509"/>
      <w:r>
        <w:rPr>
          <w:b/>
          <w:color w:val="FFFFFF" w:themeColor="background1"/>
          <w:lang w:eastAsia="en-AU"/>
        </w:rPr>
        <w:t>Task 1</w:t>
      </w:r>
      <w:r w:rsidRPr="00447D49">
        <w:rPr>
          <w:b/>
          <w:color w:val="FFFFFF" w:themeColor="background1"/>
          <w:lang w:eastAsia="en-AU"/>
        </w:rPr>
        <w:t>:</w:t>
      </w:r>
      <w:r>
        <w:rPr>
          <w:b/>
          <w:color w:val="FFFFFF" w:themeColor="background1"/>
          <w:lang w:eastAsia="en-AU"/>
        </w:rPr>
        <w:t xml:space="preserve"> </w:t>
      </w:r>
      <w:bookmarkEnd w:id="5"/>
      <w:r>
        <w:rPr>
          <w:b/>
          <w:color w:val="FFFFFF" w:themeColor="background1"/>
          <w:lang w:eastAsia="en-AU"/>
        </w:rPr>
        <w:t>Testing the webpages</w:t>
      </w:r>
    </w:p>
    <w:p w14:paraId="73BA2A98" w14:textId="72A4A3F9" w:rsidR="000A4FC1" w:rsidRPr="00E13810" w:rsidRDefault="000A4FC1" w:rsidP="000A4FC1">
      <w:pPr>
        <w:pStyle w:val="Bulletlist"/>
        <w:numPr>
          <w:ilvl w:val="0"/>
          <w:numId w:val="0"/>
        </w:numPr>
        <w:rPr>
          <w:lang w:eastAsia="en-AU"/>
        </w:rPr>
      </w:pPr>
      <w:r w:rsidRPr="00E13810">
        <w:rPr>
          <w:lang w:eastAsia="en-AU"/>
        </w:rPr>
        <w:t>You are to test the web</w:t>
      </w:r>
      <w:r w:rsidR="004F58B2">
        <w:rPr>
          <w:lang w:eastAsia="en-AU"/>
        </w:rPr>
        <w:t xml:space="preserve"> </w:t>
      </w:r>
      <w:r>
        <w:rPr>
          <w:lang w:eastAsia="en-AU"/>
        </w:rPr>
        <w:t>pages</w:t>
      </w:r>
      <w:r w:rsidRPr="00E13810">
        <w:rPr>
          <w:lang w:eastAsia="en-AU"/>
        </w:rPr>
        <w:t xml:space="preserve"> that you have developed against the required functionality.</w:t>
      </w:r>
    </w:p>
    <w:p w14:paraId="66EAF2FC" w14:textId="110FF9D2" w:rsidR="000A4FC1" w:rsidRPr="00E13810" w:rsidRDefault="007C4F88" w:rsidP="000A4FC1">
      <w:pPr>
        <w:pStyle w:val="Bulletlist"/>
        <w:numPr>
          <w:ilvl w:val="0"/>
          <w:numId w:val="0"/>
        </w:numPr>
        <w:rPr>
          <w:lang w:eastAsia="en-AU"/>
        </w:rPr>
      </w:pPr>
      <w:r>
        <w:rPr>
          <w:szCs w:val="24"/>
        </w:rPr>
        <w:t xml:space="preserve">Briefly list at least five points to consider while testing a website. </w:t>
      </w:r>
      <w:r w:rsidR="003F725B">
        <w:rPr>
          <w:szCs w:val="24"/>
        </w:rPr>
        <w:t>Also, d</w:t>
      </w:r>
      <w:r w:rsidR="0051427B" w:rsidRPr="00E13810">
        <w:rPr>
          <w:lang w:eastAsia="en-AU"/>
        </w:rPr>
        <w:t>escribe the testing process you followed</w:t>
      </w:r>
      <w:r w:rsidR="0051427B">
        <w:rPr>
          <w:lang w:eastAsia="en-AU"/>
        </w:rPr>
        <w:t xml:space="preserve"> and list the different tests you performed</w:t>
      </w:r>
      <w:r w:rsidR="0051427B" w:rsidRPr="00E13810">
        <w:rPr>
          <w:lang w:eastAsia="en-AU"/>
        </w:rPr>
        <w:t xml:space="preserve"> to ensure functionality</w:t>
      </w:r>
      <w:r w:rsidR="0051427B" w:rsidRPr="0072593E">
        <w:rPr>
          <w:lang w:eastAsia="en-AU"/>
        </w:rPr>
        <w:t xml:space="preserve">. </w:t>
      </w:r>
      <w:r w:rsidR="0051427B">
        <w:rPr>
          <w:lang w:eastAsia="en-AU"/>
        </w:rPr>
        <w:t xml:space="preserve">Document your answer in the space provided. </w:t>
      </w:r>
      <w:r w:rsidR="003F725B">
        <w:rPr>
          <w:lang w:eastAsia="en-AU"/>
        </w:rPr>
        <w:t>You can also</w:t>
      </w:r>
      <w:r w:rsidR="0051427B">
        <w:rPr>
          <w:lang w:eastAsia="en-AU"/>
        </w:rPr>
        <w:t xml:space="preserve"> provide screenshots to support your testing process. </w:t>
      </w:r>
      <w:r w:rsidR="000A4FC1">
        <w:rPr>
          <w:lang w:eastAsia="en-AU"/>
        </w:rPr>
        <w:t xml:space="preserve"> </w:t>
      </w:r>
    </w:p>
    <w:p w14:paraId="6631E1FD" w14:textId="790906EC" w:rsidR="000F698D" w:rsidRPr="00A251C1" w:rsidRDefault="000F698D" w:rsidP="007353A0">
      <w:pPr>
        <w:pStyle w:val="Notebox"/>
        <w:framePr w:wrap="around"/>
        <w:shd w:val="clear" w:color="4F81BD" w:themeColor="accent1" w:fill="auto"/>
        <w:rPr>
          <w:b/>
          <w:bCs/>
          <w:color w:val="1C1CC2"/>
        </w:rPr>
      </w:pPr>
      <w:r w:rsidRPr="00A251C1">
        <w:rPr>
          <w:b/>
          <w:bCs/>
          <w:color w:val="1C1CC2"/>
        </w:rPr>
        <w:t>Key Points to Consider While Testing:</w:t>
      </w:r>
    </w:p>
    <w:p w14:paraId="31A2AB85" w14:textId="592B1E2F" w:rsidR="000F698D" w:rsidRPr="00A251C1" w:rsidRDefault="000F698D" w:rsidP="007353A0">
      <w:pPr>
        <w:pStyle w:val="Notebox"/>
        <w:framePr w:wrap="around"/>
        <w:shd w:val="clear" w:color="4F81BD" w:themeColor="accent1" w:fill="auto"/>
        <w:rPr>
          <w:color w:val="1C1CC2"/>
        </w:rPr>
      </w:pPr>
      <w:r w:rsidRPr="00A251C1">
        <w:rPr>
          <w:b/>
          <w:bCs/>
          <w:color w:val="1C1CC2"/>
        </w:rPr>
        <w:br/>
      </w:r>
      <w:r w:rsidRPr="00A251C1">
        <w:rPr>
          <w:color w:val="1C1CC2"/>
        </w:rPr>
        <w:t xml:space="preserve">1. </w:t>
      </w:r>
      <w:r w:rsidRPr="00A251C1">
        <w:rPr>
          <w:color w:val="1C1CC2"/>
        </w:rPr>
        <w:t>Verify that all forms, buttons, links, and navigation menus work correctly.</w:t>
      </w:r>
    </w:p>
    <w:p w14:paraId="773E76BF" w14:textId="21007322" w:rsidR="000F698D" w:rsidRPr="00A251C1" w:rsidRDefault="000F698D" w:rsidP="007353A0">
      <w:pPr>
        <w:pStyle w:val="Notebox"/>
        <w:framePr w:wrap="around"/>
        <w:shd w:val="clear" w:color="4F81BD" w:themeColor="accent1" w:fill="auto"/>
        <w:rPr>
          <w:color w:val="1C1CC2"/>
        </w:rPr>
      </w:pPr>
      <w:r w:rsidRPr="00A251C1">
        <w:rPr>
          <w:color w:val="1C1CC2"/>
        </w:rPr>
        <w:t xml:space="preserve">2. </w:t>
      </w:r>
      <w:r w:rsidRPr="00A251C1">
        <w:rPr>
          <w:color w:val="1C1CC2"/>
        </w:rPr>
        <w:t>Test page load times to ensure the website is responsive</w:t>
      </w:r>
    </w:p>
    <w:p w14:paraId="69A95988" w14:textId="43D9AD23" w:rsidR="000F698D" w:rsidRPr="00A251C1" w:rsidRDefault="000F698D" w:rsidP="007353A0">
      <w:pPr>
        <w:pStyle w:val="Notebox"/>
        <w:framePr w:wrap="around"/>
        <w:shd w:val="clear" w:color="4F81BD" w:themeColor="accent1" w:fill="auto"/>
        <w:rPr>
          <w:color w:val="1C1CC2"/>
        </w:rPr>
      </w:pPr>
      <w:r w:rsidRPr="00A251C1">
        <w:rPr>
          <w:color w:val="1C1CC2"/>
        </w:rPr>
        <w:t xml:space="preserve">3. Check validation testing of forms on Enquiry form and </w:t>
      </w:r>
      <w:r w:rsidRPr="00A251C1">
        <w:rPr>
          <w:color w:val="1C1CC2"/>
        </w:rPr>
        <w:t xml:space="preserve">Contact Us </w:t>
      </w:r>
      <w:r w:rsidRPr="00A251C1">
        <w:rPr>
          <w:color w:val="1C1CC2"/>
        </w:rPr>
        <w:t>page, proper error message should be displayed accordingly.</w:t>
      </w:r>
    </w:p>
    <w:p w14:paraId="234B1B0E" w14:textId="3039AB7D" w:rsidR="000F698D" w:rsidRPr="00A251C1" w:rsidRDefault="000F698D" w:rsidP="007353A0">
      <w:pPr>
        <w:pStyle w:val="Notebox"/>
        <w:framePr w:wrap="around"/>
        <w:shd w:val="clear" w:color="4F81BD" w:themeColor="accent1" w:fill="auto"/>
        <w:rPr>
          <w:color w:val="1C1CC2"/>
        </w:rPr>
      </w:pPr>
      <w:r w:rsidRPr="00A251C1">
        <w:rPr>
          <w:color w:val="1C1CC2"/>
        </w:rPr>
        <w:t xml:space="preserve">4. </w:t>
      </w:r>
      <w:r w:rsidRPr="00A251C1">
        <w:rPr>
          <w:color w:val="1C1CC2"/>
        </w:rPr>
        <w:t>Test the website on different browsers (e.g., Chrome, Firefox, Edge, Safari) to ensure compatibility.</w:t>
      </w:r>
    </w:p>
    <w:p w14:paraId="3FB458E2" w14:textId="77777777" w:rsidR="00A251C1" w:rsidRDefault="000F698D" w:rsidP="007353A0">
      <w:pPr>
        <w:pStyle w:val="Notebox"/>
        <w:framePr w:wrap="around"/>
        <w:shd w:val="clear" w:color="4F81BD" w:themeColor="accent1" w:fill="auto"/>
        <w:rPr>
          <w:color w:val="1C1CC2"/>
        </w:rPr>
      </w:pPr>
      <w:r w:rsidRPr="00A251C1">
        <w:rPr>
          <w:color w:val="1C1CC2"/>
        </w:rPr>
        <w:t xml:space="preserve">5. </w:t>
      </w:r>
      <w:r w:rsidRPr="00A251C1">
        <w:rPr>
          <w:color w:val="1C1CC2"/>
        </w:rPr>
        <w:t>Check if error messages are displayed appropriately for invalid inputs</w:t>
      </w:r>
      <w:r w:rsidR="00A251C1" w:rsidRPr="00A251C1">
        <w:rPr>
          <w:color w:val="1C1CC2"/>
        </w:rPr>
        <w:t>.</w:t>
      </w:r>
    </w:p>
    <w:p w14:paraId="58E740B1" w14:textId="7517F1CA" w:rsidR="007353A0" w:rsidRPr="00A251C1" w:rsidRDefault="00A251C1" w:rsidP="007353A0">
      <w:pPr>
        <w:pStyle w:val="Notebox"/>
        <w:framePr w:wrap="around"/>
        <w:shd w:val="clear" w:color="4F81BD" w:themeColor="accent1" w:fill="auto"/>
        <w:rPr>
          <w:color w:val="1C1CC2"/>
        </w:rPr>
      </w:pPr>
      <w:r>
        <w:rPr>
          <w:color w:val="1C1CC2"/>
        </w:rPr>
        <w:br/>
      </w:r>
      <w:r w:rsidRPr="00A251C1">
        <w:rPr>
          <w:b/>
          <w:bCs/>
          <w:color w:val="1C1CC2"/>
        </w:rPr>
        <w:t xml:space="preserve">screenshots are in </w:t>
      </w:r>
      <w:r w:rsidRPr="00A251C1">
        <w:rPr>
          <w:b/>
          <w:bCs/>
          <w:color w:val="1C1CC2"/>
        </w:rPr>
        <w:t>Testing-screenshots</w:t>
      </w:r>
      <w:r w:rsidRPr="00A251C1">
        <w:rPr>
          <w:b/>
          <w:bCs/>
          <w:color w:val="1C1CC2"/>
        </w:rPr>
        <w:t xml:space="preserve"> folder</w:t>
      </w:r>
    </w:p>
    <w:p w14:paraId="7576E45C" w14:textId="77777777" w:rsidR="000A4FC1" w:rsidRDefault="000A4FC1" w:rsidP="000A4FC1">
      <w:pPr>
        <w:rPr>
          <w:iCs/>
          <w:szCs w:val="24"/>
          <w:lang w:eastAsia="en-AU"/>
        </w:rPr>
      </w:pPr>
    </w:p>
    <w:p w14:paraId="24F41FC4" w14:textId="77777777" w:rsidR="00B5727F" w:rsidRDefault="00B5727F" w:rsidP="000A4FC1">
      <w:pPr>
        <w:rPr>
          <w:iCs/>
          <w:szCs w:val="24"/>
          <w:lang w:eastAsia="en-AU"/>
        </w:rPr>
      </w:pPr>
    </w:p>
    <w:p w14:paraId="18E9D788" w14:textId="77777777" w:rsidR="00B5727F" w:rsidRDefault="00B5727F" w:rsidP="000A4FC1">
      <w:pPr>
        <w:rPr>
          <w:iCs/>
          <w:szCs w:val="24"/>
          <w:lang w:eastAsia="en-AU"/>
        </w:rPr>
      </w:pPr>
    </w:p>
    <w:p w14:paraId="7BDE9E81" w14:textId="77777777" w:rsidR="00B5727F" w:rsidRDefault="00B5727F" w:rsidP="000A4FC1">
      <w:pPr>
        <w:rPr>
          <w:iCs/>
          <w:szCs w:val="24"/>
          <w:lang w:eastAsia="en-AU"/>
        </w:rPr>
      </w:pPr>
    </w:p>
    <w:p w14:paraId="3DA911DB" w14:textId="77777777" w:rsidR="00B5727F" w:rsidRDefault="00B5727F" w:rsidP="000A4FC1">
      <w:pPr>
        <w:rPr>
          <w:iCs/>
          <w:szCs w:val="24"/>
          <w:lang w:eastAsia="en-AU"/>
        </w:rPr>
      </w:pPr>
    </w:p>
    <w:p w14:paraId="2C2FB4ED" w14:textId="77777777" w:rsidR="00B5727F" w:rsidRDefault="00B5727F" w:rsidP="000A4FC1">
      <w:pPr>
        <w:rPr>
          <w:iCs/>
          <w:szCs w:val="24"/>
          <w:lang w:eastAsia="en-AU"/>
        </w:rPr>
      </w:pPr>
    </w:p>
    <w:p w14:paraId="5DD7D225" w14:textId="77777777" w:rsidR="00B5727F" w:rsidRDefault="00B5727F" w:rsidP="000A4FC1">
      <w:pPr>
        <w:rPr>
          <w:iCs/>
          <w:szCs w:val="24"/>
          <w:lang w:eastAsia="en-AU"/>
        </w:rPr>
      </w:pPr>
    </w:p>
    <w:p w14:paraId="5F5EC206" w14:textId="77777777" w:rsidR="00B5727F" w:rsidRDefault="00B5727F" w:rsidP="000A4FC1">
      <w:pPr>
        <w:rPr>
          <w:iCs/>
          <w:szCs w:val="24"/>
          <w:lang w:eastAsia="en-AU"/>
        </w:rPr>
      </w:pPr>
    </w:p>
    <w:p w14:paraId="1034EC15" w14:textId="77777777" w:rsidR="00B5727F" w:rsidRDefault="00B5727F" w:rsidP="000A4FC1">
      <w:pPr>
        <w:rPr>
          <w:iCs/>
          <w:szCs w:val="24"/>
          <w:lang w:eastAsia="en-AU"/>
        </w:rPr>
      </w:pPr>
    </w:p>
    <w:p w14:paraId="2CF3FA66" w14:textId="77777777" w:rsidR="00B5727F" w:rsidRDefault="00B5727F" w:rsidP="000A4FC1">
      <w:pPr>
        <w:rPr>
          <w:iCs/>
          <w:szCs w:val="24"/>
          <w:lang w:eastAsia="en-AU"/>
        </w:rPr>
      </w:pPr>
    </w:p>
    <w:p w14:paraId="12AEA5B4" w14:textId="77777777" w:rsidR="00B5727F" w:rsidRDefault="00B5727F" w:rsidP="000A4FC1">
      <w:pPr>
        <w:rPr>
          <w:iCs/>
          <w:szCs w:val="24"/>
          <w:lang w:eastAsia="en-AU"/>
        </w:rPr>
      </w:pPr>
    </w:p>
    <w:p w14:paraId="122FBDE7" w14:textId="77777777" w:rsidR="00B5727F" w:rsidRPr="00AF2490" w:rsidRDefault="00B5727F" w:rsidP="000A4FC1">
      <w:pPr>
        <w:rPr>
          <w:iCs/>
          <w:szCs w:val="24"/>
          <w:lang w:eastAsia="en-AU"/>
        </w:rPr>
      </w:pPr>
    </w:p>
    <w:p w14:paraId="6D2392C2" w14:textId="77777777" w:rsidR="000A4FC1" w:rsidRPr="00447D49"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Task 2</w:t>
      </w:r>
      <w:r w:rsidRPr="00447D49">
        <w:rPr>
          <w:b/>
          <w:color w:val="FFFFFF" w:themeColor="background1"/>
          <w:lang w:eastAsia="en-AU"/>
        </w:rPr>
        <w:t>:</w:t>
      </w:r>
      <w:r>
        <w:rPr>
          <w:b/>
          <w:color w:val="FFFFFF" w:themeColor="background1"/>
          <w:lang w:eastAsia="en-AU"/>
        </w:rPr>
        <w:t xml:space="preserve"> Cyber security protocols</w:t>
      </w:r>
    </w:p>
    <w:p w14:paraId="08C207B4" w14:textId="69BE539B" w:rsidR="000A4FC1" w:rsidRDefault="000A4FC1" w:rsidP="000A4FC1">
      <w:pPr>
        <w:pStyle w:val="Bulletlist"/>
        <w:numPr>
          <w:ilvl w:val="0"/>
          <w:numId w:val="0"/>
        </w:numPr>
        <w:rPr>
          <w:color w:val="8B0000"/>
          <w:lang w:eastAsia="en-AU"/>
        </w:rPr>
      </w:pPr>
      <w:r>
        <w:rPr>
          <w:lang w:eastAsia="en-AU"/>
        </w:rPr>
        <w:t xml:space="preserve">List the cyber security procedures and protocols to follow while developing and testing web pages to </w:t>
      </w:r>
      <w:r w:rsidRPr="00FB7271">
        <w:rPr>
          <w:lang w:eastAsia="en-AU"/>
        </w:rPr>
        <w:t xml:space="preserve">ensure it is secure and </w:t>
      </w:r>
      <w:r w:rsidR="009F2D01" w:rsidRPr="00FB7271">
        <w:rPr>
          <w:lang w:eastAsia="en-AU"/>
        </w:rPr>
        <w:t>bug</w:t>
      </w:r>
      <w:r w:rsidR="009F2D01">
        <w:rPr>
          <w:lang w:eastAsia="en-AU"/>
        </w:rPr>
        <w:t>-</w:t>
      </w:r>
      <w:r w:rsidRPr="00FB7271">
        <w:rPr>
          <w:lang w:eastAsia="en-AU"/>
        </w:rPr>
        <w:t>free.</w:t>
      </w:r>
    </w:p>
    <w:p w14:paraId="6843F375" w14:textId="23D4E1EF" w:rsidR="000A4FC1" w:rsidRDefault="000A4FC1" w:rsidP="007353A0">
      <w:pPr>
        <w:pStyle w:val="Notebox"/>
        <w:framePr w:wrap="around"/>
        <w:shd w:val="clear" w:color="4F81BD" w:themeColor="accent1" w:fill="auto"/>
      </w:pPr>
    </w:p>
    <w:p w14:paraId="5CD0DEC7" w14:textId="77777777" w:rsidR="007353A0" w:rsidRDefault="007353A0" w:rsidP="007353A0">
      <w:pPr>
        <w:pStyle w:val="Notebox"/>
        <w:framePr w:wrap="around"/>
        <w:shd w:val="clear" w:color="4F81BD" w:themeColor="accent1" w:fill="auto"/>
      </w:pPr>
    </w:p>
    <w:p w14:paraId="29A338E7" w14:textId="72A986CD" w:rsidR="0048017B" w:rsidRPr="0048017B" w:rsidRDefault="0048017B" w:rsidP="0048017B">
      <w:pPr>
        <w:pStyle w:val="Notebox"/>
        <w:framePr w:wrap="around"/>
        <w:shd w:val="clear" w:color="4F81BD" w:themeColor="accent1" w:fill="auto"/>
        <w:rPr>
          <w:color w:val="1C1CC2"/>
        </w:rPr>
      </w:pPr>
      <w:r w:rsidRPr="0048017B">
        <w:rPr>
          <w:color w:val="1C1CC2"/>
        </w:rPr>
        <w:t>H</w:t>
      </w:r>
      <w:r w:rsidRPr="0048017B">
        <w:rPr>
          <w:color w:val="1C1CC2"/>
        </w:rPr>
        <w:t>ere are some basic cybersecurity procedures and protocols for web development and testing:</w:t>
      </w:r>
    </w:p>
    <w:p w14:paraId="75CAC9AF" w14:textId="77777777" w:rsidR="0048017B" w:rsidRPr="0048017B" w:rsidRDefault="0048017B" w:rsidP="0048017B">
      <w:pPr>
        <w:pStyle w:val="Notebox"/>
        <w:framePr w:wrap="around"/>
        <w:shd w:val="clear" w:color="4F81BD" w:themeColor="accent1" w:fill="auto"/>
        <w:rPr>
          <w:color w:val="1C1CC2"/>
        </w:rPr>
      </w:pPr>
    </w:p>
    <w:p w14:paraId="7FA8419F" w14:textId="77777777" w:rsidR="0048017B" w:rsidRPr="0048017B" w:rsidRDefault="0048017B" w:rsidP="0048017B">
      <w:pPr>
        <w:pStyle w:val="Notebox"/>
        <w:framePr w:wrap="around"/>
        <w:shd w:val="clear" w:color="4F81BD" w:themeColor="accent1" w:fill="auto"/>
        <w:rPr>
          <w:color w:val="1C1CC2"/>
        </w:rPr>
      </w:pPr>
      <w:r w:rsidRPr="0048017B">
        <w:rPr>
          <w:b/>
          <w:bCs/>
          <w:color w:val="1C1CC2"/>
        </w:rPr>
        <w:t>Use HTTPS</w:t>
      </w:r>
      <w:r w:rsidRPr="0048017B">
        <w:rPr>
          <w:color w:val="1C1CC2"/>
        </w:rPr>
        <w:t>: Always ensure the website uses HTTPS to secure communication between the client and server.</w:t>
      </w:r>
    </w:p>
    <w:p w14:paraId="74EA651F" w14:textId="77777777" w:rsidR="0048017B" w:rsidRPr="0048017B" w:rsidRDefault="0048017B" w:rsidP="0048017B">
      <w:pPr>
        <w:pStyle w:val="Notebox"/>
        <w:framePr w:wrap="around"/>
        <w:shd w:val="clear" w:color="4F81BD" w:themeColor="accent1" w:fill="auto"/>
        <w:rPr>
          <w:color w:val="1C1CC2"/>
        </w:rPr>
      </w:pPr>
      <w:r w:rsidRPr="0048017B">
        <w:rPr>
          <w:b/>
          <w:bCs/>
          <w:color w:val="1C1CC2"/>
        </w:rPr>
        <w:t>Validate User Inputs:</w:t>
      </w:r>
      <w:r w:rsidRPr="0048017B">
        <w:rPr>
          <w:color w:val="1C1CC2"/>
        </w:rPr>
        <w:t xml:space="preserve"> Use validation to prevent malicious inputs like SQL injections or cross-site scripting (XSS).</w:t>
      </w:r>
    </w:p>
    <w:p w14:paraId="5F3659E9" w14:textId="77777777" w:rsidR="0048017B" w:rsidRPr="0048017B" w:rsidRDefault="0048017B" w:rsidP="0048017B">
      <w:pPr>
        <w:pStyle w:val="Notebox"/>
        <w:framePr w:wrap="around"/>
        <w:shd w:val="clear" w:color="4F81BD" w:themeColor="accent1" w:fill="auto"/>
        <w:rPr>
          <w:color w:val="1C1CC2"/>
        </w:rPr>
      </w:pPr>
      <w:r w:rsidRPr="0048017B">
        <w:rPr>
          <w:b/>
          <w:bCs/>
          <w:color w:val="1C1CC2"/>
        </w:rPr>
        <w:t>Password Protection</w:t>
      </w:r>
      <w:r w:rsidRPr="0048017B">
        <w:rPr>
          <w:color w:val="1C1CC2"/>
        </w:rPr>
        <w:t>: Store passwords securely by hashing them and use strong password policies.</w:t>
      </w:r>
    </w:p>
    <w:p w14:paraId="43241F07" w14:textId="77777777" w:rsidR="0048017B" w:rsidRPr="0048017B" w:rsidRDefault="0048017B" w:rsidP="0048017B">
      <w:pPr>
        <w:pStyle w:val="Notebox"/>
        <w:framePr w:wrap="around"/>
        <w:shd w:val="clear" w:color="4F81BD" w:themeColor="accent1" w:fill="auto"/>
        <w:rPr>
          <w:color w:val="1C1CC2"/>
        </w:rPr>
      </w:pPr>
      <w:r w:rsidRPr="0048017B">
        <w:rPr>
          <w:b/>
          <w:bCs/>
          <w:color w:val="1C1CC2"/>
        </w:rPr>
        <w:t>Regular Updates:</w:t>
      </w:r>
      <w:r w:rsidRPr="0048017B">
        <w:rPr>
          <w:color w:val="1C1CC2"/>
        </w:rPr>
        <w:t xml:space="preserve"> Keep software, frameworks, and libraries up to date to avoid known vulnerabilities.</w:t>
      </w:r>
    </w:p>
    <w:p w14:paraId="5BC73226" w14:textId="77777777" w:rsidR="0048017B" w:rsidRPr="0048017B" w:rsidRDefault="0048017B" w:rsidP="0048017B">
      <w:pPr>
        <w:pStyle w:val="Notebox"/>
        <w:framePr w:wrap="around"/>
        <w:shd w:val="clear" w:color="4F81BD" w:themeColor="accent1" w:fill="auto"/>
        <w:rPr>
          <w:color w:val="1C1CC2"/>
        </w:rPr>
      </w:pPr>
      <w:r w:rsidRPr="0048017B">
        <w:rPr>
          <w:b/>
          <w:bCs/>
          <w:color w:val="1C1CC2"/>
        </w:rPr>
        <w:t>Backup Data:</w:t>
      </w:r>
      <w:r w:rsidRPr="0048017B">
        <w:rPr>
          <w:color w:val="1C1CC2"/>
        </w:rPr>
        <w:t xml:space="preserve"> Regularly back up data to recover from potential attacks or data loss.</w:t>
      </w:r>
    </w:p>
    <w:p w14:paraId="03DBB725" w14:textId="77777777" w:rsidR="0048017B" w:rsidRPr="0048017B" w:rsidRDefault="0048017B" w:rsidP="0048017B">
      <w:pPr>
        <w:pStyle w:val="Notebox"/>
        <w:framePr w:wrap="around"/>
        <w:shd w:val="clear" w:color="4F81BD" w:themeColor="accent1" w:fill="auto"/>
        <w:rPr>
          <w:color w:val="1C1CC2"/>
        </w:rPr>
      </w:pPr>
      <w:r w:rsidRPr="0048017B">
        <w:rPr>
          <w:color w:val="1C1CC2"/>
        </w:rPr>
        <w:t>These simple steps help make a website more secure and reliable.</w:t>
      </w:r>
    </w:p>
    <w:p w14:paraId="0D376459" w14:textId="77777777" w:rsidR="007353A0" w:rsidRPr="007353A0" w:rsidRDefault="007353A0" w:rsidP="007353A0">
      <w:pPr>
        <w:pStyle w:val="Notebox"/>
        <w:framePr w:wrap="around"/>
        <w:shd w:val="clear" w:color="4F81BD" w:themeColor="accent1" w:fill="auto"/>
      </w:pPr>
    </w:p>
    <w:p w14:paraId="50C314D9" w14:textId="77777777" w:rsidR="000A4FC1" w:rsidRDefault="000A4FC1" w:rsidP="000A4FC1">
      <w:pPr>
        <w:pStyle w:val="Bulletlist"/>
        <w:numPr>
          <w:ilvl w:val="0"/>
          <w:numId w:val="0"/>
        </w:numPr>
        <w:rPr>
          <w:color w:val="8B0000"/>
          <w:lang w:eastAsia="en-AU"/>
        </w:rPr>
      </w:pPr>
    </w:p>
    <w:p w14:paraId="093A332C" w14:textId="77777777" w:rsidR="00B5727F" w:rsidRDefault="00B5727F" w:rsidP="000A4FC1">
      <w:pPr>
        <w:pStyle w:val="Bulletlist"/>
        <w:numPr>
          <w:ilvl w:val="0"/>
          <w:numId w:val="0"/>
        </w:numPr>
        <w:rPr>
          <w:color w:val="8B0000"/>
          <w:lang w:eastAsia="en-AU"/>
        </w:rPr>
      </w:pPr>
    </w:p>
    <w:p w14:paraId="0F710381" w14:textId="77777777" w:rsidR="00B5727F" w:rsidRDefault="00B5727F" w:rsidP="000A4FC1">
      <w:pPr>
        <w:pStyle w:val="Bulletlist"/>
        <w:numPr>
          <w:ilvl w:val="0"/>
          <w:numId w:val="0"/>
        </w:numPr>
        <w:rPr>
          <w:color w:val="8B0000"/>
          <w:lang w:eastAsia="en-AU"/>
        </w:rPr>
      </w:pPr>
    </w:p>
    <w:p w14:paraId="014410C6" w14:textId="77777777" w:rsidR="00B5727F" w:rsidRDefault="00B5727F" w:rsidP="000A4FC1">
      <w:pPr>
        <w:pStyle w:val="Bulletlist"/>
        <w:numPr>
          <w:ilvl w:val="0"/>
          <w:numId w:val="0"/>
        </w:numPr>
        <w:rPr>
          <w:color w:val="8B0000"/>
          <w:lang w:eastAsia="en-AU"/>
        </w:rPr>
      </w:pPr>
    </w:p>
    <w:p w14:paraId="73E0E32C" w14:textId="77777777" w:rsidR="00B5727F" w:rsidRDefault="00B5727F" w:rsidP="000A4FC1">
      <w:pPr>
        <w:pStyle w:val="Bulletlist"/>
        <w:numPr>
          <w:ilvl w:val="0"/>
          <w:numId w:val="0"/>
        </w:numPr>
        <w:rPr>
          <w:color w:val="8B0000"/>
          <w:lang w:eastAsia="en-AU"/>
        </w:rPr>
      </w:pPr>
    </w:p>
    <w:p w14:paraId="39A50964" w14:textId="77777777" w:rsidR="00B5727F" w:rsidRDefault="00B5727F" w:rsidP="000A4FC1">
      <w:pPr>
        <w:pStyle w:val="Bulletlist"/>
        <w:numPr>
          <w:ilvl w:val="0"/>
          <w:numId w:val="0"/>
        </w:numPr>
        <w:rPr>
          <w:color w:val="8B0000"/>
          <w:lang w:eastAsia="en-AU"/>
        </w:rPr>
      </w:pPr>
    </w:p>
    <w:p w14:paraId="668EF967" w14:textId="77777777" w:rsidR="00B5727F" w:rsidRDefault="00B5727F" w:rsidP="000A4FC1">
      <w:pPr>
        <w:pStyle w:val="Bulletlist"/>
        <w:numPr>
          <w:ilvl w:val="0"/>
          <w:numId w:val="0"/>
        </w:numPr>
        <w:rPr>
          <w:color w:val="8B0000"/>
          <w:lang w:eastAsia="en-AU"/>
        </w:rPr>
      </w:pPr>
    </w:p>
    <w:p w14:paraId="0771204B" w14:textId="77777777" w:rsidR="00B5727F" w:rsidRDefault="00B5727F" w:rsidP="000A4FC1">
      <w:pPr>
        <w:pStyle w:val="Bulletlist"/>
        <w:numPr>
          <w:ilvl w:val="0"/>
          <w:numId w:val="0"/>
        </w:numPr>
        <w:rPr>
          <w:color w:val="8B0000"/>
          <w:lang w:eastAsia="en-AU"/>
        </w:rPr>
      </w:pPr>
    </w:p>
    <w:p w14:paraId="3B184FF6" w14:textId="77777777" w:rsidR="00B5727F" w:rsidRDefault="00B5727F" w:rsidP="000A4FC1">
      <w:pPr>
        <w:pStyle w:val="Bulletlist"/>
        <w:numPr>
          <w:ilvl w:val="0"/>
          <w:numId w:val="0"/>
        </w:numPr>
        <w:rPr>
          <w:color w:val="8B0000"/>
          <w:lang w:eastAsia="en-AU"/>
        </w:rPr>
      </w:pPr>
    </w:p>
    <w:p w14:paraId="23D4862A" w14:textId="77777777" w:rsidR="00B5727F" w:rsidRDefault="00B5727F" w:rsidP="000A4FC1">
      <w:pPr>
        <w:pStyle w:val="Bulletlist"/>
        <w:numPr>
          <w:ilvl w:val="0"/>
          <w:numId w:val="0"/>
        </w:numPr>
        <w:rPr>
          <w:color w:val="8B0000"/>
          <w:lang w:eastAsia="en-AU"/>
        </w:rPr>
      </w:pPr>
    </w:p>
    <w:p w14:paraId="48FB3286" w14:textId="77777777" w:rsidR="00B5727F" w:rsidRDefault="00B5727F" w:rsidP="000A4FC1">
      <w:pPr>
        <w:pStyle w:val="Bulletlist"/>
        <w:numPr>
          <w:ilvl w:val="0"/>
          <w:numId w:val="0"/>
        </w:numPr>
        <w:rPr>
          <w:color w:val="8B0000"/>
          <w:lang w:eastAsia="en-AU"/>
        </w:rPr>
      </w:pPr>
    </w:p>
    <w:p w14:paraId="69DA091D" w14:textId="77777777" w:rsidR="00B5727F" w:rsidRDefault="00B5727F" w:rsidP="000A4FC1">
      <w:pPr>
        <w:pStyle w:val="Bulletlist"/>
        <w:numPr>
          <w:ilvl w:val="0"/>
          <w:numId w:val="0"/>
        </w:numPr>
        <w:rPr>
          <w:color w:val="8B0000"/>
          <w:lang w:eastAsia="en-AU"/>
        </w:rPr>
      </w:pPr>
    </w:p>
    <w:p w14:paraId="4D42A584" w14:textId="77777777" w:rsidR="00B5727F" w:rsidRPr="00AF2490" w:rsidRDefault="00B5727F" w:rsidP="000A4FC1">
      <w:pPr>
        <w:pStyle w:val="Bulletlist"/>
        <w:numPr>
          <w:ilvl w:val="0"/>
          <w:numId w:val="0"/>
        </w:numPr>
        <w:rPr>
          <w:color w:val="8B0000"/>
          <w:lang w:eastAsia="en-AU"/>
        </w:rPr>
      </w:pPr>
    </w:p>
    <w:p w14:paraId="6703BADF" w14:textId="77777777" w:rsidR="000A4FC1" w:rsidRPr="00447D49" w:rsidRDefault="000A4FC1" w:rsidP="000A4FC1">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lastRenderedPageBreak/>
        <w:t>Task 3</w:t>
      </w:r>
      <w:r w:rsidRPr="00447D49">
        <w:rPr>
          <w:b/>
          <w:color w:val="FFFFFF" w:themeColor="background1"/>
          <w:lang w:eastAsia="en-AU"/>
        </w:rPr>
        <w:t>:</w:t>
      </w:r>
      <w:r>
        <w:rPr>
          <w:b/>
          <w:color w:val="FFFFFF" w:themeColor="background1"/>
          <w:lang w:eastAsia="en-AU"/>
        </w:rPr>
        <w:t xml:space="preserve"> Getting approval</w:t>
      </w:r>
    </w:p>
    <w:p w14:paraId="1524E863" w14:textId="459A5599" w:rsidR="000A4FC1" w:rsidRDefault="000A4FC1" w:rsidP="000A4FC1">
      <w:pPr>
        <w:pStyle w:val="Bulletlist"/>
        <w:numPr>
          <w:ilvl w:val="0"/>
          <w:numId w:val="0"/>
        </w:numPr>
        <w:rPr>
          <w:lang w:eastAsia="en-AU"/>
        </w:rPr>
      </w:pPr>
      <w:r>
        <w:rPr>
          <w:lang w:eastAsia="en-AU"/>
        </w:rPr>
        <w:t>Draft an email</w:t>
      </w:r>
      <w:r w:rsidRPr="007A56FC">
        <w:rPr>
          <w:lang w:eastAsia="en-AU"/>
        </w:rPr>
        <w:t xml:space="preserve"> to your </w:t>
      </w:r>
      <w:r>
        <w:rPr>
          <w:lang w:eastAsia="en-AU"/>
        </w:rPr>
        <w:t>client</w:t>
      </w:r>
      <w:r w:rsidRPr="007A56FC">
        <w:rPr>
          <w:lang w:eastAsia="en-AU"/>
        </w:rPr>
        <w:t xml:space="preserve"> </w:t>
      </w:r>
      <w:r>
        <w:rPr>
          <w:lang w:eastAsia="en-AU"/>
        </w:rPr>
        <w:t>in the space provided</w:t>
      </w:r>
      <w:r w:rsidRPr="007A56FC">
        <w:rPr>
          <w:lang w:eastAsia="en-AU"/>
        </w:rPr>
        <w:t>, asking for approval of your website.</w:t>
      </w:r>
      <w:r>
        <w:rPr>
          <w:lang w:eastAsia="en-AU"/>
        </w:rPr>
        <w:t xml:space="preserve"> Also. </w:t>
      </w:r>
      <w:r w:rsidRPr="00C530E3">
        <w:rPr>
          <w:lang w:eastAsia="en-AU"/>
        </w:rPr>
        <w:t xml:space="preserve">Provide </w:t>
      </w:r>
      <w:r>
        <w:rPr>
          <w:lang w:eastAsia="en-AU"/>
        </w:rPr>
        <w:t>screenshots</w:t>
      </w:r>
      <w:r w:rsidRPr="00C530E3">
        <w:rPr>
          <w:lang w:eastAsia="en-AU"/>
        </w:rPr>
        <w:t xml:space="preserve"> </w:t>
      </w:r>
      <w:r w:rsidR="00AA4910">
        <w:rPr>
          <w:lang w:eastAsia="en-AU"/>
        </w:rPr>
        <w:t>of</w:t>
      </w:r>
      <w:r w:rsidR="00AA4910" w:rsidRPr="00C530E3">
        <w:rPr>
          <w:lang w:eastAsia="en-AU"/>
        </w:rPr>
        <w:t xml:space="preserve"> </w:t>
      </w:r>
      <w:proofErr w:type="gramStart"/>
      <w:r>
        <w:rPr>
          <w:lang w:eastAsia="en-AU"/>
        </w:rPr>
        <w:t>all of</w:t>
      </w:r>
      <w:proofErr w:type="gramEnd"/>
      <w:r>
        <w:rPr>
          <w:lang w:eastAsia="en-AU"/>
        </w:rPr>
        <w:t xml:space="preserve"> the three web</w:t>
      </w:r>
      <w:r w:rsidR="00AA4910">
        <w:rPr>
          <w:lang w:eastAsia="en-AU"/>
        </w:rPr>
        <w:t xml:space="preserve"> </w:t>
      </w:r>
      <w:r>
        <w:rPr>
          <w:lang w:eastAsia="en-AU"/>
        </w:rPr>
        <w:t xml:space="preserve">pages that you have developed. </w:t>
      </w:r>
    </w:p>
    <w:p w14:paraId="160062BD" w14:textId="4EC22176" w:rsidR="000A4FC1" w:rsidRDefault="000A4FC1" w:rsidP="007353A0">
      <w:pPr>
        <w:pStyle w:val="Notebox"/>
        <w:framePr w:wrap="around"/>
        <w:shd w:val="clear" w:color="4F81BD" w:themeColor="accent1" w:fill="auto"/>
        <w:rPr>
          <w:b/>
          <w:bCs/>
        </w:rPr>
      </w:pPr>
    </w:p>
    <w:p w14:paraId="6EDFDF39" w14:textId="77777777" w:rsidR="0048017B" w:rsidRPr="000F7BF6" w:rsidRDefault="0048017B" w:rsidP="0048017B">
      <w:pPr>
        <w:pStyle w:val="Notebox"/>
        <w:framePr w:wrap="around"/>
        <w:shd w:val="clear" w:color="4F81BD" w:themeColor="accent1" w:fill="auto"/>
        <w:rPr>
          <w:color w:val="1C1CC2"/>
        </w:rPr>
      </w:pPr>
      <w:r w:rsidRPr="000F7BF6">
        <w:rPr>
          <w:b/>
          <w:bCs/>
          <w:color w:val="1C1CC2"/>
        </w:rPr>
        <w:t>Subject</w:t>
      </w:r>
      <w:r w:rsidRPr="000F7BF6">
        <w:rPr>
          <w:color w:val="1C1CC2"/>
        </w:rPr>
        <w:t>: Request for Website Approval</w:t>
      </w:r>
    </w:p>
    <w:p w14:paraId="1D83837F" w14:textId="77777777" w:rsidR="0048017B" w:rsidRPr="000F7BF6" w:rsidRDefault="0048017B" w:rsidP="0048017B">
      <w:pPr>
        <w:pStyle w:val="Notebox"/>
        <w:framePr w:wrap="around"/>
        <w:shd w:val="clear" w:color="4F81BD" w:themeColor="accent1" w:fill="auto"/>
        <w:rPr>
          <w:color w:val="1C1CC2"/>
        </w:rPr>
      </w:pPr>
    </w:p>
    <w:p w14:paraId="5958674B" w14:textId="4E180136" w:rsidR="0048017B" w:rsidRPr="000F7BF6" w:rsidRDefault="0048017B" w:rsidP="0048017B">
      <w:pPr>
        <w:pStyle w:val="Notebox"/>
        <w:framePr w:wrap="around"/>
        <w:shd w:val="clear" w:color="4F81BD" w:themeColor="accent1" w:fill="auto"/>
        <w:rPr>
          <w:b/>
          <w:bCs/>
          <w:color w:val="1C1CC2"/>
        </w:rPr>
      </w:pPr>
      <w:r w:rsidRPr="000F7BF6">
        <w:rPr>
          <w:b/>
          <w:bCs/>
          <w:color w:val="1C1CC2"/>
        </w:rPr>
        <w:t xml:space="preserve">Dear </w:t>
      </w:r>
      <w:r w:rsidRPr="000F7BF6">
        <w:rPr>
          <w:b/>
          <w:bCs/>
          <w:color w:val="1C1CC2"/>
        </w:rPr>
        <w:t>ABC,</w:t>
      </w:r>
    </w:p>
    <w:p w14:paraId="2F7F7F04" w14:textId="77777777" w:rsidR="0048017B" w:rsidRPr="000F7BF6" w:rsidRDefault="0048017B" w:rsidP="0048017B">
      <w:pPr>
        <w:pStyle w:val="Notebox"/>
        <w:framePr w:wrap="around"/>
        <w:shd w:val="clear" w:color="4F81BD" w:themeColor="accent1" w:fill="auto"/>
        <w:rPr>
          <w:color w:val="1C1CC2"/>
        </w:rPr>
      </w:pPr>
    </w:p>
    <w:p w14:paraId="49387CF7" w14:textId="77777777" w:rsidR="0048017B" w:rsidRPr="000F7BF6" w:rsidRDefault="0048017B" w:rsidP="0048017B">
      <w:pPr>
        <w:pStyle w:val="Notebox"/>
        <w:framePr w:wrap="around"/>
        <w:shd w:val="clear" w:color="4F81BD" w:themeColor="accent1" w:fill="auto"/>
        <w:rPr>
          <w:color w:val="1C1CC2"/>
        </w:rPr>
      </w:pPr>
      <w:r w:rsidRPr="000F7BF6">
        <w:rPr>
          <w:color w:val="1C1CC2"/>
        </w:rPr>
        <w:t xml:space="preserve">I hope this email finds you well. I am pleased to inform you that I have completed the development of the website for </w:t>
      </w:r>
      <w:proofErr w:type="spellStart"/>
      <w:r w:rsidRPr="000F7BF6">
        <w:rPr>
          <w:color w:val="1C1CC2"/>
        </w:rPr>
        <w:t>Gelos</w:t>
      </w:r>
      <w:proofErr w:type="spellEnd"/>
      <w:r w:rsidRPr="000F7BF6">
        <w:rPr>
          <w:color w:val="1C1CC2"/>
        </w:rPr>
        <w:t xml:space="preserve"> Enterprises Pty. Ltd. As requested, I have developed the following pages:</w:t>
      </w:r>
    </w:p>
    <w:p w14:paraId="171EF8A2" w14:textId="77777777" w:rsidR="0048017B" w:rsidRPr="000F7BF6" w:rsidRDefault="0048017B" w:rsidP="0048017B">
      <w:pPr>
        <w:pStyle w:val="Notebox"/>
        <w:framePr w:wrap="around"/>
        <w:shd w:val="clear" w:color="4F81BD" w:themeColor="accent1" w:fill="auto"/>
        <w:rPr>
          <w:color w:val="1C1CC2"/>
        </w:rPr>
      </w:pPr>
    </w:p>
    <w:p w14:paraId="1A351DB8" w14:textId="5F0F0C7E" w:rsidR="0048017B" w:rsidRPr="000F7BF6" w:rsidRDefault="0048017B" w:rsidP="0048017B">
      <w:pPr>
        <w:pStyle w:val="Notebox"/>
        <w:framePr w:wrap="around"/>
        <w:shd w:val="clear" w:color="4F81BD" w:themeColor="accent1" w:fill="auto"/>
        <w:rPr>
          <w:color w:val="1C1CC2"/>
        </w:rPr>
      </w:pPr>
      <w:r w:rsidRPr="000F7BF6">
        <w:rPr>
          <w:color w:val="1C1CC2"/>
        </w:rPr>
        <w:t xml:space="preserve">- </w:t>
      </w:r>
      <w:r w:rsidRPr="000F7BF6">
        <w:rPr>
          <w:color w:val="1C1CC2"/>
        </w:rPr>
        <w:t>Home Page</w:t>
      </w:r>
    </w:p>
    <w:p w14:paraId="02C1DE89" w14:textId="03997BFD" w:rsidR="0048017B" w:rsidRPr="000F7BF6" w:rsidRDefault="0048017B" w:rsidP="0048017B">
      <w:pPr>
        <w:pStyle w:val="Notebox"/>
        <w:framePr w:wrap="around"/>
        <w:shd w:val="clear" w:color="4F81BD" w:themeColor="accent1" w:fill="auto"/>
        <w:rPr>
          <w:color w:val="1C1CC2"/>
        </w:rPr>
      </w:pPr>
      <w:r w:rsidRPr="000F7BF6">
        <w:rPr>
          <w:color w:val="1C1CC2"/>
        </w:rPr>
        <w:t xml:space="preserve">- </w:t>
      </w:r>
      <w:r w:rsidRPr="000F7BF6">
        <w:rPr>
          <w:color w:val="1C1CC2"/>
        </w:rPr>
        <w:t>About Us Page</w:t>
      </w:r>
    </w:p>
    <w:p w14:paraId="20B25550" w14:textId="6659F7F0" w:rsidR="0048017B" w:rsidRPr="000F7BF6" w:rsidRDefault="0048017B" w:rsidP="0048017B">
      <w:pPr>
        <w:pStyle w:val="Notebox"/>
        <w:framePr w:wrap="around"/>
        <w:shd w:val="clear" w:color="4F81BD" w:themeColor="accent1" w:fill="auto"/>
        <w:rPr>
          <w:color w:val="1C1CC2"/>
        </w:rPr>
      </w:pPr>
      <w:r w:rsidRPr="000F7BF6">
        <w:rPr>
          <w:color w:val="1C1CC2"/>
        </w:rPr>
        <w:t xml:space="preserve">- </w:t>
      </w:r>
      <w:r w:rsidRPr="000F7BF6">
        <w:rPr>
          <w:color w:val="1C1CC2"/>
        </w:rPr>
        <w:t>Qualification Courses</w:t>
      </w:r>
      <w:r w:rsidRPr="000F7BF6">
        <w:rPr>
          <w:color w:val="1C1CC2"/>
        </w:rPr>
        <w:t xml:space="preserve"> page</w:t>
      </w:r>
    </w:p>
    <w:p w14:paraId="6282D435" w14:textId="50B5E1B3" w:rsidR="0048017B" w:rsidRPr="000F7BF6" w:rsidRDefault="0048017B" w:rsidP="0048017B">
      <w:pPr>
        <w:pStyle w:val="Notebox"/>
        <w:framePr w:wrap="around"/>
        <w:shd w:val="clear" w:color="4F81BD" w:themeColor="accent1" w:fill="auto"/>
        <w:rPr>
          <w:color w:val="1C1CC2"/>
        </w:rPr>
      </w:pPr>
      <w:r w:rsidRPr="000F7BF6">
        <w:rPr>
          <w:color w:val="1C1CC2"/>
        </w:rPr>
        <w:t xml:space="preserve">- </w:t>
      </w:r>
      <w:r w:rsidRPr="000F7BF6">
        <w:rPr>
          <w:color w:val="1C1CC2"/>
        </w:rPr>
        <w:t>Enquiry Form Page</w:t>
      </w:r>
    </w:p>
    <w:p w14:paraId="21B33206" w14:textId="77777777" w:rsidR="00EC52F3" w:rsidRDefault="0048017B" w:rsidP="0048017B">
      <w:pPr>
        <w:pStyle w:val="Notebox"/>
        <w:framePr w:wrap="around"/>
        <w:shd w:val="clear" w:color="4F81BD" w:themeColor="accent1" w:fill="auto"/>
        <w:rPr>
          <w:color w:val="1C1CC2"/>
        </w:rPr>
      </w:pPr>
      <w:r w:rsidRPr="000F7BF6">
        <w:rPr>
          <w:color w:val="1C1CC2"/>
        </w:rPr>
        <w:t>- Contact Us page</w:t>
      </w:r>
    </w:p>
    <w:p w14:paraId="393CE9CE" w14:textId="58B2AC20" w:rsidR="0048017B" w:rsidRPr="000F7BF6" w:rsidRDefault="00EC52F3" w:rsidP="0048017B">
      <w:pPr>
        <w:pStyle w:val="Notebox"/>
        <w:framePr w:wrap="around"/>
        <w:shd w:val="clear" w:color="4F81BD" w:themeColor="accent1" w:fill="auto"/>
        <w:rPr>
          <w:color w:val="1C1CC2"/>
        </w:rPr>
      </w:pPr>
      <w:r>
        <w:rPr>
          <w:color w:val="1C1CC2"/>
        </w:rPr>
        <w:t>- Terms and Condition page</w:t>
      </w:r>
      <w:r w:rsidR="0048017B" w:rsidRPr="000F7BF6">
        <w:rPr>
          <w:color w:val="1C1CC2"/>
        </w:rPr>
        <w:br/>
      </w:r>
    </w:p>
    <w:p w14:paraId="5013D610" w14:textId="2FF58632" w:rsidR="0048017B" w:rsidRPr="000F7BF6" w:rsidRDefault="0048017B" w:rsidP="0048017B">
      <w:pPr>
        <w:pStyle w:val="Notebox"/>
        <w:framePr w:wrap="around"/>
        <w:shd w:val="clear" w:color="4F81BD" w:themeColor="accent1" w:fill="auto"/>
        <w:rPr>
          <w:color w:val="1C1CC2"/>
        </w:rPr>
      </w:pPr>
      <w:r w:rsidRPr="000F7BF6">
        <w:rPr>
          <w:color w:val="1C1CC2"/>
        </w:rPr>
        <w:t>I have attached screenshots of these pages for your review</w:t>
      </w:r>
      <w:r w:rsidRPr="000F7BF6">
        <w:rPr>
          <w:color w:val="1C1CC2"/>
        </w:rPr>
        <w:t xml:space="preserve"> </w:t>
      </w:r>
      <w:r w:rsidRPr="000F7BF6">
        <w:rPr>
          <w:i/>
          <w:iCs/>
          <w:color w:val="1C1CC2"/>
        </w:rPr>
        <w:t>(“</w:t>
      </w:r>
      <w:r w:rsidRPr="000F7BF6">
        <w:rPr>
          <w:i/>
          <w:iCs/>
          <w:color w:val="1C1CC2"/>
        </w:rPr>
        <w:t xml:space="preserve">Website </w:t>
      </w:r>
      <w:r w:rsidRPr="000F7BF6">
        <w:rPr>
          <w:i/>
          <w:iCs/>
          <w:color w:val="1C1CC2"/>
        </w:rPr>
        <w:t>–</w:t>
      </w:r>
      <w:r w:rsidRPr="000F7BF6">
        <w:rPr>
          <w:i/>
          <w:iCs/>
          <w:color w:val="1C1CC2"/>
        </w:rPr>
        <w:t xml:space="preserve"> screenshots</w:t>
      </w:r>
      <w:r w:rsidRPr="000F7BF6">
        <w:rPr>
          <w:i/>
          <w:iCs/>
          <w:color w:val="1C1CC2"/>
        </w:rPr>
        <w:t>” folder</w:t>
      </w:r>
      <w:r w:rsidRPr="000F7BF6">
        <w:rPr>
          <w:color w:val="1C1CC2"/>
        </w:rPr>
        <w:t>)</w:t>
      </w:r>
      <w:r w:rsidRPr="000F7BF6">
        <w:rPr>
          <w:color w:val="1C1CC2"/>
        </w:rPr>
        <w:t xml:space="preserve">. Please </w:t>
      </w:r>
      <w:proofErr w:type="gramStart"/>
      <w:r w:rsidRPr="000F7BF6">
        <w:rPr>
          <w:color w:val="1C1CC2"/>
        </w:rPr>
        <w:t>take a look</w:t>
      </w:r>
      <w:proofErr w:type="gramEnd"/>
      <w:r w:rsidRPr="000F7BF6">
        <w:rPr>
          <w:color w:val="1C1CC2"/>
        </w:rPr>
        <w:t xml:space="preserve"> at the design and </w:t>
      </w:r>
      <w:r w:rsidRPr="000F7BF6">
        <w:rPr>
          <w:color w:val="1C1CC2"/>
        </w:rPr>
        <w:t>functionality and</w:t>
      </w:r>
      <w:r w:rsidRPr="000F7BF6">
        <w:rPr>
          <w:color w:val="1C1CC2"/>
        </w:rPr>
        <w:t xml:space="preserve"> let me know if any changes or adjustments are needed. Once I receive your approval, I will proceed with the final steps.</w:t>
      </w:r>
    </w:p>
    <w:p w14:paraId="2408085E" w14:textId="77777777" w:rsidR="0048017B" w:rsidRPr="000F7BF6" w:rsidRDefault="0048017B" w:rsidP="0048017B">
      <w:pPr>
        <w:pStyle w:val="Notebox"/>
        <w:framePr w:wrap="around"/>
        <w:shd w:val="clear" w:color="4F81BD" w:themeColor="accent1" w:fill="auto"/>
        <w:rPr>
          <w:color w:val="1C1CC2"/>
        </w:rPr>
      </w:pPr>
    </w:p>
    <w:p w14:paraId="6335CED8" w14:textId="77777777" w:rsidR="0048017B" w:rsidRPr="000F7BF6" w:rsidRDefault="0048017B" w:rsidP="0048017B">
      <w:pPr>
        <w:pStyle w:val="Notebox"/>
        <w:framePr w:wrap="around"/>
        <w:shd w:val="clear" w:color="4F81BD" w:themeColor="accent1" w:fill="auto"/>
        <w:rPr>
          <w:color w:val="1C1CC2"/>
        </w:rPr>
      </w:pPr>
      <w:r w:rsidRPr="000F7BF6">
        <w:rPr>
          <w:color w:val="1C1CC2"/>
        </w:rPr>
        <w:t>Thank you for the opportunity to work on this project, and I look forward to your feedback.</w:t>
      </w:r>
    </w:p>
    <w:p w14:paraId="224D265D" w14:textId="77777777" w:rsidR="0048017B" w:rsidRPr="000F7BF6" w:rsidRDefault="0048017B" w:rsidP="0048017B">
      <w:pPr>
        <w:pStyle w:val="Notebox"/>
        <w:framePr w:wrap="around"/>
        <w:shd w:val="clear" w:color="4F81BD" w:themeColor="accent1" w:fill="auto"/>
        <w:rPr>
          <w:color w:val="1C1CC2"/>
        </w:rPr>
      </w:pPr>
    </w:p>
    <w:p w14:paraId="04C574DD" w14:textId="77777777" w:rsidR="0048017B" w:rsidRPr="000F7BF6" w:rsidRDefault="0048017B" w:rsidP="0048017B">
      <w:pPr>
        <w:pStyle w:val="Notebox"/>
        <w:framePr w:wrap="around"/>
        <w:shd w:val="clear" w:color="4F81BD" w:themeColor="accent1" w:fill="auto"/>
        <w:rPr>
          <w:b/>
          <w:bCs/>
          <w:color w:val="1C1CC2"/>
        </w:rPr>
      </w:pPr>
      <w:r w:rsidRPr="000F7BF6">
        <w:rPr>
          <w:b/>
          <w:bCs/>
          <w:color w:val="1C1CC2"/>
        </w:rPr>
        <w:t>Best regards,</w:t>
      </w:r>
    </w:p>
    <w:p w14:paraId="2620E2CE" w14:textId="05982DD8" w:rsidR="0048017B" w:rsidRPr="000F7BF6" w:rsidRDefault="0048017B" w:rsidP="0048017B">
      <w:pPr>
        <w:pStyle w:val="Notebox"/>
        <w:framePr w:wrap="around"/>
        <w:shd w:val="clear" w:color="4F81BD" w:themeColor="accent1" w:fill="auto"/>
        <w:rPr>
          <w:b/>
          <w:bCs/>
          <w:color w:val="1C1CC2"/>
        </w:rPr>
      </w:pPr>
      <w:r w:rsidRPr="000F7BF6">
        <w:rPr>
          <w:b/>
          <w:bCs/>
          <w:color w:val="1C1CC2"/>
        </w:rPr>
        <w:t>Shumaila Anjum</w:t>
      </w:r>
    </w:p>
    <w:p w14:paraId="56A9CC3B" w14:textId="77777777" w:rsidR="0048017B" w:rsidRPr="000F7BF6" w:rsidRDefault="0048017B" w:rsidP="0048017B">
      <w:pPr>
        <w:pStyle w:val="Notebox"/>
        <w:framePr w:wrap="around"/>
        <w:shd w:val="clear" w:color="4F81BD" w:themeColor="accent1" w:fill="auto"/>
        <w:rPr>
          <w:b/>
          <w:bCs/>
          <w:color w:val="1C1CC2"/>
        </w:rPr>
      </w:pPr>
      <w:r w:rsidRPr="000F7BF6">
        <w:rPr>
          <w:b/>
          <w:bCs/>
          <w:color w:val="1C1CC2"/>
        </w:rPr>
        <w:t>Freelance ICT Web Developer</w:t>
      </w:r>
    </w:p>
    <w:p w14:paraId="27D8BAAA" w14:textId="77777777" w:rsidR="000A4FC1" w:rsidRDefault="000A4FC1" w:rsidP="000A4FC1">
      <w:pPr>
        <w:pStyle w:val="Notebox"/>
        <w:framePr w:wrap="around"/>
        <w:shd w:val="clear" w:color="4F81BD" w:themeColor="accent1" w:fill="auto"/>
        <w:rPr>
          <w:color w:val="8B0000"/>
          <w:lang w:eastAsia="en-AU"/>
        </w:rPr>
      </w:pPr>
    </w:p>
    <w:p w14:paraId="4683423F" w14:textId="77777777" w:rsidR="00B5727F" w:rsidRDefault="00B5727F">
      <w:pPr>
        <w:pStyle w:val="Heading2"/>
      </w:pPr>
    </w:p>
    <w:p w14:paraId="424039AD" w14:textId="77777777" w:rsidR="00B5727F" w:rsidRDefault="00B5727F">
      <w:pPr>
        <w:pStyle w:val="Heading2"/>
      </w:pPr>
    </w:p>
    <w:p w14:paraId="2EE96332" w14:textId="77777777" w:rsidR="00B5727F" w:rsidRDefault="00B5727F">
      <w:pPr>
        <w:pStyle w:val="Heading2"/>
      </w:pPr>
    </w:p>
    <w:p w14:paraId="779FE1FB" w14:textId="77777777" w:rsidR="00B5727F" w:rsidRDefault="00B5727F">
      <w:pPr>
        <w:pStyle w:val="Heading2"/>
      </w:pPr>
    </w:p>
    <w:p w14:paraId="51637CE3" w14:textId="77777777" w:rsidR="00B5727F" w:rsidRDefault="00B5727F">
      <w:pPr>
        <w:pStyle w:val="Heading2"/>
      </w:pPr>
    </w:p>
    <w:p w14:paraId="3251570F" w14:textId="70BAF936" w:rsidR="004E621B" w:rsidRDefault="00BC2B9E">
      <w:pPr>
        <w:pStyle w:val="Heading2"/>
      </w:pPr>
      <w:r w:rsidRPr="008F6497">
        <w:lastRenderedPageBreak/>
        <w:t xml:space="preserve">Part </w:t>
      </w:r>
      <w:r w:rsidR="004072DD">
        <w:t>4</w:t>
      </w:r>
      <w:r>
        <w:t>: Assessment checklist</w:t>
      </w:r>
    </w:p>
    <w:p w14:paraId="32515710" w14:textId="77777777" w:rsidR="004E621B" w:rsidRDefault="00BC2B9E">
      <w:pPr>
        <w:tabs>
          <w:tab w:val="clear" w:pos="284"/>
        </w:tabs>
        <w:spacing w:before="0" w:after="200" w:line="276" w:lineRule="auto"/>
      </w:pPr>
      <w:bookmarkStart w:id="6" w:name="_Hlk52026615"/>
      <w: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id="7" w:name="_Hlk52026720"/>
      <w:r>
        <w:t xml:space="preserve">described in the Assessment checklist </w:t>
      </w:r>
      <w:bookmarkEnd w:id="7"/>
      <w:r>
        <w:t xml:space="preserve">must be met. </w:t>
      </w:r>
    </w:p>
    <w:bookmarkEnd w:id="6"/>
    <w:p w14:paraId="32515711" w14:textId="77777777" w:rsidR="004E621B" w:rsidRDefault="004E621B">
      <w:pPr>
        <w:tabs>
          <w:tab w:val="clear" w:pos="284"/>
        </w:tabs>
        <w:spacing w:before="0" w:after="200" w:line="276" w:lineRule="auto"/>
        <w:sectPr w:rsidR="004E621B">
          <w:pgSz w:w="11906" w:h="16838"/>
          <w:pgMar w:top="1418" w:right="1418" w:bottom="1418" w:left="1418" w:header="567" w:footer="454" w:gutter="0"/>
          <w:cols w:space="4253"/>
          <w:docGrid w:linePitch="360"/>
        </w:sectPr>
      </w:pPr>
    </w:p>
    <w:p w14:paraId="32515712" w14:textId="77777777" w:rsidR="004E621B" w:rsidRDefault="00BC2B9E">
      <w:pPr>
        <w:pStyle w:val="Caption"/>
        <w:keepNext/>
        <w:spacing w:after="0"/>
      </w:pPr>
      <w:bookmarkStart w:id="8" w:name="_Hlk52026843"/>
      <w:r>
        <w:lastRenderedPageBreak/>
        <w:t xml:space="preserve">Table </w:t>
      </w:r>
      <w:r>
        <w:fldChar w:fldCharType="begin"/>
      </w:r>
      <w:r>
        <w:instrText xml:space="preserve"> SEQ Table \* ARABIC </w:instrText>
      </w:r>
      <w:r>
        <w:fldChar w:fldCharType="separate"/>
      </w:r>
      <w:r>
        <w:t>2</w:t>
      </w:r>
      <w:r>
        <w:fldChar w:fldCharType="end"/>
      </w:r>
      <w:r>
        <w:t xml:space="preserve"> Assessment</w:t>
      </w:r>
      <w:r w:rsidRPr="00287F79">
        <w:t xml:space="preserve">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7032"/>
        <w:gridCol w:w="873"/>
        <w:gridCol w:w="918"/>
        <w:gridCol w:w="4324"/>
      </w:tblGrid>
      <w:tr w:rsidR="000F339A" w14:paraId="448D30CB" w14:textId="77777777">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bookmarkEnd w:id="8"/>
          <w:p w14:paraId="185A65EE" w14:textId="77777777" w:rsidR="000F339A" w:rsidRDefault="000F339A">
            <w:pPr>
              <w:rPr>
                <w:lang w:eastAsia="en-AU"/>
              </w:rPr>
            </w:pPr>
            <w:r>
              <w:rPr>
                <w:lang w:eastAsia="en-AU"/>
              </w:rPr>
              <w:t>TASK/STEP #</w:t>
            </w:r>
          </w:p>
        </w:tc>
        <w:tc>
          <w:tcPr>
            <w:tcW w:w="2513" w:type="pct"/>
            <w:vAlign w:val="top"/>
          </w:tcPr>
          <w:p w14:paraId="5F050844" w14:textId="77777777" w:rsidR="000F339A" w:rsidRDefault="000F339A">
            <w:pPr>
              <w:rPr>
                <w:lang w:eastAsia="en-AU"/>
              </w:rPr>
            </w:pPr>
            <w:r>
              <w:rPr>
                <w:lang w:eastAsia="en-AU"/>
              </w:rPr>
              <w:t>Instructions</w:t>
            </w:r>
          </w:p>
        </w:tc>
        <w:tc>
          <w:tcPr>
            <w:tcW w:w="312" w:type="pct"/>
          </w:tcPr>
          <w:p w14:paraId="5F1B0A5E" w14:textId="77777777" w:rsidR="000F339A" w:rsidRPr="000D15AF" w:rsidRDefault="000F339A">
            <w:pPr>
              <w:jc w:val="center"/>
              <w:rPr>
                <w:lang w:eastAsia="en-AU"/>
              </w:rPr>
            </w:pPr>
            <w:r w:rsidRPr="000D15AF">
              <w:rPr>
                <w:lang w:eastAsia="en-AU"/>
              </w:rPr>
              <w:t>S</w:t>
            </w:r>
          </w:p>
        </w:tc>
        <w:tc>
          <w:tcPr>
            <w:tcW w:w="328" w:type="pct"/>
          </w:tcPr>
          <w:p w14:paraId="2B69A70B" w14:textId="77777777" w:rsidR="000F339A" w:rsidRPr="000D15AF" w:rsidRDefault="000F339A">
            <w:pPr>
              <w:jc w:val="center"/>
              <w:rPr>
                <w:lang w:eastAsia="en-AU"/>
              </w:rPr>
            </w:pPr>
            <w:r w:rsidRPr="000D15AF">
              <w:rPr>
                <w:lang w:eastAsia="en-AU"/>
              </w:rPr>
              <w:t>U/S</w:t>
            </w:r>
          </w:p>
        </w:tc>
        <w:tc>
          <w:tcPr>
            <w:tcW w:w="1545" w:type="pct"/>
          </w:tcPr>
          <w:p w14:paraId="0F3A243F" w14:textId="77777777" w:rsidR="000F339A" w:rsidRDefault="000F339A">
            <w:pPr>
              <w:rPr>
                <w:lang w:eastAsia="en-AU"/>
              </w:rPr>
            </w:pPr>
            <w:r>
              <w:rPr>
                <w:lang w:eastAsia="en-AU"/>
              </w:rPr>
              <w:t>Assessor comments</w:t>
            </w:r>
          </w:p>
        </w:tc>
      </w:tr>
      <w:tr w:rsidR="000F339A" w14:paraId="71180567" w14:textId="77777777">
        <w:tc>
          <w:tcPr>
            <w:tcW w:w="302" w:type="pct"/>
            <w:vAlign w:val="top"/>
          </w:tcPr>
          <w:p w14:paraId="7795C684" w14:textId="77777777" w:rsidR="000F339A" w:rsidRDefault="000F339A">
            <w:pPr>
              <w:pStyle w:val="Body"/>
              <w:jc w:val="center"/>
              <w:rPr>
                <w:bCs/>
                <w:szCs w:val="24"/>
                <w:lang w:eastAsia="en-AU"/>
              </w:rPr>
            </w:pPr>
            <w:r>
              <w:rPr>
                <w:bCs/>
                <w:szCs w:val="24"/>
                <w:lang w:eastAsia="en-AU"/>
              </w:rPr>
              <w:t>Part 1</w:t>
            </w:r>
          </w:p>
          <w:p w14:paraId="47EDAFF0" w14:textId="77777777" w:rsidR="000F339A" w:rsidRPr="00643B8E" w:rsidRDefault="000F339A">
            <w:pPr>
              <w:pStyle w:val="Body"/>
              <w:jc w:val="center"/>
              <w:rPr>
                <w:bCs/>
                <w:szCs w:val="24"/>
                <w:lang w:eastAsia="en-AU"/>
              </w:rPr>
            </w:pPr>
            <w:r>
              <w:rPr>
                <w:bCs/>
                <w:szCs w:val="24"/>
                <w:lang w:eastAsia="en-AU"/>
              </w:rPr>
              <w:t>Task 2</w:t>
            </w:r>
          </w:p>
        </w:tc>
        <w:tc>
          <w:tcPr>
            <w:tcW w:w="2513" w:type="pct"/>
            <w:vAlign w:val="top"/>
          </w:tcPr>
          <w:p w14:paraId="048358F1" w14:textId="5F645B3C" w:rsidR="000F339A" w:rsidRPr="00DE2D23" w:rsidRDefault="000F339A">
            <w:pPr>
              <w:pStyle w:val="Body"/>
              <w:rPr>
                <w:iCs/>
                <w:szCs w:val="24"/>
                <w:lang w:eastAsia="en-AU"/>
              </w:rPr>
            </w:pPr>
            <w:r w:rsidRPr="00DE2D23">
              <w:rPr>
                <w:iCs/>
                <w:szCs w:val="24"/>
                <w:lang w:eastAsia="en-AU"/>
              </w:rPr>
              <w:t>Articulates using specific language applicable t</w:t>
            </w:r>
            <w:r w:rsidRPr="00DE2D23">
              <w:rPr>
                <w:iCs/>
              </w:rPr>
              <w:t xml:space="preserve">o the </w:t>
            </w:r>
            <w:r w:rsidRPr="00DE2D23">
              <w:rPr>
                <w:iCs/>
                <w:szCs w:val="24"/>
                <w:lang w:eastAsia="en-AU"/>
              </w:rPr>
              <w:t>business audiences.</w:t>
            </w:r>
            <w:r w:rsidRPr="00DE2D23">
              <w:rPr>
                <w:iCs/>
              </w:rPr>
              <w:t xml:space="preserve"> </w:t>
            </w:r>
            <w:r w:rsidR="00D03F47">
              <w:rPr>
                <w:iCs/>
              </w:rPr>
              <w:t>Also, c</w:t>
            </w:r>
            <w:r w:rsidR="00D03F47" w:rsidRPr="009C73C4">
              <w:rPr>
                <w:iCs/>
              </w:rPr>
              <w:t>onfirms interpretation using listening and questioning techniques</w:t>
            </w:r>
            <w:r w:rsidR="00D03F47">
              <w:rPr>
                <w:iCs/>
              </w:rPr>
              <w:t xml:space="preserve">. </w:t>
            </w:r>
          </w:p>
        </w:tc>
        <w:sdt>
          <w:sdtPr>
            <w:rPr>
              <w:iCs/>
              <w:szCs w:val="24"/>
              <w:lang w:eastAsia="en-AU"/>
            </w:rPr>
            <w:id w:val="-1464494214"/>
            <w14:checkbox>
              <w14:checked w14:val="0"/>
              <w14:checkedState w14:val="2612" w14:font="MS Gothic"/>
              <w14:uncheckedState w14:val="2610" w14:font="MS Gothic"/>
            </w14:checkbox>
          </w:sdtPr>
          <w:sdtContent>
            <w:tc>
              <w:tcPr>
                <w:tcW w:w="312" w:type="pct"/>
                <w:vAlign w:val="top"/>
              </w:tcPr>
              <w:p w14:paraId="3DF7C55B" w14:textId="77777777" w:rsidR="000F339A" w:rsidRPr="004105FC" w:rsidRDefault="000F339A">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1219159634"/>
            <w14:checkbox>
              <w14:checked w14:val="0"/>
              <w14:checkedState w14:val="2612" w14:font="MS Gothic"/>
              <w14:uncheckedState w14:val="2610" w14:font="MS Gothic"/>
            </w14:checkbox>
          </w:sdtPr>
          <w:sdtContent>
            <w:tc>
              <w:tcPr>
                <w:tcW w:w="328" w:type="pct"/>
                <w:vAlign w:val="top"/>
              </w:tcPr>
              <w:p w14:paraId="655B098D" w14:textId="77777777" w:rsidR="000F339A" w:rsidRPr="004105FC" w:rsidRDefault="000F339A">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545" w:type="pct"/>
          </w:tcPr>
          <w:p w14:paraId="708A49BA" w14:textId="77777777" w:rsidR="000F339A" w:rsidRPr="00643B8E" w:rsidRDefault="000F339A">
            <w:pPr>
              <w:pStyle w:val="Body"/>
              <w:rPr>
                <w:i/>
                <w:color w:val="595959"/>
                <w:szCs w:val="24"/>
                <w:lang w:eastAsia="en-AU"/>
              </w:rPr>
            </w:pPr>
            <w:r w:rsidRPr="00643B8E">
              <w:rPr>
                <w:i/>
                <w:color w:val="595959"/>
                <w:szCs w:val="24"/>
                <w:lang w:eastAsia="en-AU"/>
              </w:rPr>
              <w:t>Date of observation:</w:t>
            </w:r>
          </w:p>
          <w:p w14:paraId="043B46CE" w14:textId="054A3F97" w:rsidR="000F339A" w:rsidRPr="00643B8E" w:rsidRDefault="000F339A">
            <w:pPr>
              <w:pStyle w:val="Body"/>
              <w:rPr>
                <w:i/>
                <w:color w:val="595959"/>
                <w:szCs w:val="24"/>
                <w:lang w:eastAsia="en-AU"/>
              </w:rPr>
            </w:pPr>
            <w:r w:rsidRPr="00643B8E">
              <w:rPr>
                <w:i/>
                <w:color w:val="595959"/>
                <w:szCs w:val="24"/>
                <w:lang w:eastAsia="en-AU"/>
              </w:rPr>
              <w:t xml:space="preserve">Assessors are to record their observations in </w:t>
            </w:r>
            <w:r>
              <w:rPr>
                <w:i/>
                <w:color w:val="595959"/>
                <w:szCs w:val="24"/>
                <w:lang w:eastAsia="en-AU"/>
              </w:rPr>
              <w:t>enough</w:t>
            </w:r>
            <w:r w:rsidRPr="00643B8E">
              <w:rPr>
                <w:i/>
                <w:color w:val="595959"/>
                <w:szCs w:val="24"/>
                <w:lang w:eastAsia="en-AU"/>
              </w:rPr>
              <w:t xml:space="preserve"> detail to demonstrate their judgement of the </w:t>
            </w:r>
            <w:r w:rsidR="001B78F8" w:rsidRPr="00643B8E">
              <w:rPr>
                <w:i/>
                <w:color w:val="595959"/>
                <w:szCs w:val="24"/>
                <w:lang w:eastAsia="en-AU"/>
              </w:rPr>
              <w:t>student</w:t>
            </w:r>
            <w:r w:rsidR="001B78F8">
              <w:rPr>
                <w:i/>
                <w:color w:val="595959"/>
                <w:szCs w:val="24"/>
                <w:lang w:eastAsia="en-AU"/>
              </w:rPr>
              <w:t>'s</w:t>
            </w:r>
            <w:r w:rsidR="001B78F8" w:rsidRPr="00643B8E">
              <w:rPr>
                <w:i/>
                <w:color w:val="595959"/>
                <w:szCs w:val="24"/>
                <w:lang w:eastAsia="en-AU"/>
              </w:rPr>
              <w:t xml:space="preserve"> </w:t>
            </w:r>
            <w:r w:rsidRPr="00643B8E">
              <w:rPr>
                <w:i/>
                <w:color w:val="595959"/>
                <w:szCs w:val="24"/>
                <w:lang w:eastAsia="en-AU"/>
              </w:rPr>
              <w:t>performance against the criteria.</w:t>
            </w:r>
          </w:p>
        </w:tc>
      </w:tr>
      <w:tr w:rsidR="000F339A" w14:paraId="72DE63AF" w14:textId="77777777">
        <w:tc>
          <w:tcPr>
            <w:tcW w:w="302" w:type="pct"/>
            <w:vAlign w:val="top"/>
          </w:tcPr>
          <w:p w14:paraId="419445F1" w14:textId="77777777" w:rsidR="000F339A" w:rsidRDefault="000F339A">
            <w:pPr>
              <w:pStyle w:val="Body"/>
              <w:jc w:val="center"/>
              <w:rPr>
                <w:bCs/>
                <w:szCs w:val="24"/>
                <w:lang w:eastAsia="en-AU"/>
              </w:rPr>
            </w:pPr>
            <w:r>
              <w:rPr>
                <w:bCs/>
                <w:szCs w:val="24"/>
                <w:lang w:eastAsia="en-AU"/>
              </w:rPr>
              <w:t xml:space="preserve">Part </w:t>
            </w:r>
            <w:r w:rsidRPr="00643B8E">
              <w:rPr>
                <w:bCs/>
                <w:szCs w:val="24"/>
                <w:lang w:eastAsia="en-AU"/>
              </w:rPr>
              <w:t>2</w:t>
            </w:r>
          </w:p>
          <w:p w14:paraId="704BFC66" w14:textId="77777777" w:rsidR="000F339A" w:rsidRPr="00643B8E" w:rsidRDefault="000F339A">
            <w:pPr>
              <w:pStyle w:val="Body"/>
              <w:jc w:val="center"/>
              <w:rPr>
                <w:bCs/>
                <w:szCs w:val="24"/>
                <w:lang w:eastAsia="en-AU"/>
              </w:rPr>
            </w:pPr>
            <w:r>
              <w:rPr>
                <w:bCs/>
                <w:szCs w:val="24"/>
                <w:lang w:eastAsia="en-AU"/>
              </w:rPr>
              <w:t>Task 2</w:t>
            </w:r>
          </w:p>
        </w:tc>
        <w:tc>
          <w:tcPr>
            <w:tcW w:w="2513" w:type="pct"/>
            <w:vAlign w:val="top"/>
          </w:tcPr>
          <w:p w14:paraId="2E1ECAB2" w14:textId="66D847E5" w:rsidR="000F339A" w:rsidRPr="00D3461E" w:rsidRDefault="000F339A">
            <w:pPr>
              <w:pStyle w:val="Body"/>
              <w:rPr>
                <w:iCs/>
                <w:color w:val="8B0000"/>
                <w:szCs w:val="24"/>
                <w:lang w:eastAsia="en-AU"/>
              </w:rPr>
            </w:pPr>
            <w:proofErr w:type="gramStart"/>
            <w:r w:rsidRPr="006C59B6">
              <w:rPr>
                <w:iCs/>
                <w:szCs w:val="24"/>
                <w:lang w:eastAsia="en-AU"/>
              </w:rPr>
              <w:t>I</w:t>
            </w:r>
            <w:r w:rsidRPr="006C59B6">
              <w:rPr>
                <w:iCs/>
              </w:rPr>
              <w:t>s able to</w:t>
            </w:r>
            <w:proofErr w:type="gramEnd"/>
            <w:r w:rsidRPr="006C59B6">
              <w:rPr>
                <w:iCs/>
              </w:rPr>
              <w:t xml:space="preserve"> develop dynamic web pages according to the </w:t>
            </w:r>
            <w:r w:rsidR="00021D8D" w:rsidRPr="006C59B6">
              <w:rPr>
                <w:iCs/>
              </w:rPr>
              <w:t>clien</w:t>
            </w:r>
            <w:r w:rsidR="00021D8D">
              <w:rPr>
                <w:iCs/>
              </w:rPr>
              <w:t>t</w:t>
            </w:r>
            <w:r w:rsidR="00021D8D" w:rsidRPr="006C59B6">
              <w:rPr>
                <w:iCs/>
              </w:rPr>
              <w:t xml:space="preserve"> requirements</w:t>
            </w:r>
            <w:r w:rsidRPr="006C59B6">
              <w:rPr>
                <w:iCs/>
              </w:rPr>
              <w:t xml:space="preserve">, incorporating standards associated with programming and </w:t>
            </w:r>
            <w:r w:rsidRPr="006C59B6">
              <w:rPr>
                <w:iCs/>
                <w:szCs w:val="24"/>
                <w:lang w:eastAsia="en-AU"/>
              </w:rPr>
              <w:t>considers accessibility of web page</w:t>
            </w:r>
            <w:r>
              <w:rPr>
                <w:iCs/>
                <w:szCs w:val="24"/>
                <w:lang w:eastAsia="en-AU"/>
              </w:rPr>
              <w:t>s</w:t>
            </w:r>
            <w:r w:rsidRPr="006C59B6">
              <w:rPr>
                <w:iCs/>
                <w:szCs w:val="24"/>
                <w:lang w:eastAsia="en-AU"/>
              </w:rPr>
              <w:t>.</w:t>
            </w:r>
          </w:p>
        </w:tc>
        <w:sdt>
          <w:sdtPr>
            <w:rPr>
              <w:iCs/>
              <w:szCs w:val="24"/>
              <w:lang w:eastAsia="en-AU"/>
            </w:rPr>
            <w:id w:val="799886136"/>
            <w14:checkbox>
              <w14:checked w14:val="0"/>
              <w14:checkedState w14:val="2612" w14:font="MS Gothic"/>
              <w14:uncheckedState w14:val="2610" w14:font="MS Gothic"/>
            </w14:checkbox>
          </w:sdtPr>
          <w:sdtContent>
            <w:tc>
              <w:tcPr>
                <w:tcW w:w="312" w:type="pct"/>
                <w:vAlign w:val="top"/>
              </w:tcPr>
              <w:p w14:paraId="6E52C908" w14:textId="77777777" w:rsidR="000F339A" w:rsidRPr="004105FC" w:rsidRDefault="000F339A">
                <w:pPr>
                  <w:pStyle w:val="Body"/>
                  <w:jc w:val="center"/>
                  <w:rPr>
                    <w:iCs/>
                    <w:color w:val="808080" w:themeColor="background1" w:themeShade="80"/>
                    <w:szCs w:val="24"/>
                    <w:lang w:eastAsia="en-AU"/>
                  </w:rPr>
                </w:pPr>
                <w:r>
                  <w:rPr>
                    <w:rFonts w:ascii="MS Gothic" w:eastAsia="MS Gothic" w:hAnsi="MS Gothic" w:hint="eastAsia"/>
                    <w:iCs/>
                    <w:szCs w:val="24"/>
                    <w:lang w:eastAsia="en-AU"/>
                  </w:rPr>
                  <w:t>☐</w:t>
                </w:r>
              </w:p>
            </w:tc>
          </w:sdtContent>
        </w:sdt>
        <w:sdt>
          <w:sdtPr>
            <w:rPr>
              <w:iCs/>
              <w:szCs w:val="24"/>
              <w:lang w:eastAsia="en-AU"/>
            </w:rPr>
            <w:id w:val="2073232822"/>
            <w14:checkbox>
              <w14:checked w14:val="0"/>
              <w14:checkedState w14:val="2612" w14:font="MS Gothic"/>
              <w14:uncheckedState w14:val="2610" w14:font="MS Gothic"/>
            </w14:checkbox>
          </w:sdtPr>
          <w:sdtContent>
            <w:tc>
              <w:tcPr>
                <w:tcW w:w="328" w:type="pct"/>
                <w:vAlign w:val="top"/>
              </w:tcPr>
              <w:p w14:paraId="78F724D9" w14:textId="77777777" w:rsidR="000F339A" w:rsidRPr="004105FC" w:rsidRDefault="000F339A">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545" w:type="pct"/>
          </w:tcPr>
          <w:p w14:paraId="3C4D9D3B" w14:textId="77777777" w:rsidR="000F339A" w:rsidRPr="00643B8E" w:rsidRDefault="000F339A">
            <w:pPr>
              <w:pStyle w:val="Body"/>
              <w:rPr>
                <w:i/>
                <w:color w:val="595959"/>
                <w:szCs w:val="24"/>
                <w:lang w:eastAsia="en-AU"/>
              </w:rPr>
            </w:pPr>
            <w:r w:rsidRPr="00643B8E">
              <w:rPr>
                <w:i/>
                <w:color w:val="595959"/>
                <w:szCs w:val="24"/>
                <w:lang w:eastAsia="en-AU"/>
              </w:rPr>
              <w:t>Date of observation:</w:t>
            </w:r>
          </w:p>
          <w:p w14:paraId="0895B8C7" w14:textId="7BE6D54E" w:rsidR="000F339A" w:rsidRPr="00643B8E" w:rsidRDefault="000F339A">
            <w:pPr>
              <w:pStyle w:val="Body"/>
              <w:rPr>
                <w:i/>
                <w:color w:val="595959"/>
                <w:szCs w:val="24"/>
                <w:lang w:eastAsia="en-AU"/>
              </w:rPr>
            </w:pPr>
            <w:r w:rsidRPr="00643B8E">
              <w:rPr>
                <w:i/>
                <w:color w:val="595959"/>
                <w:szCs w:val="24"/>
                <w:lang w:eastAsia="en-AU"/>
              </w:rPr>
              <w:t xml:space="preserve">Assessors are to record their observations in </w:t>
            </w:r>
            <w:r>
              <w:rPr>
                <w:i/>
                <w:color w:val="595959"/>
                <w:szCs w:val="24"/>
                <w:lang w:eastAsia="en-AU"/>
              </w:rPr>
              <w:t>enough</w:t>
            </w:r>
            <w:r w:rsidRPr="00643B8E">
              <w:rPr>
                <w:i/>
                <w:color w:val="595959"/>
                <w:szCs w:val="24"/>
                <w:lang w:eastAsia="en-AU"/>
              </w:rPr>
              <w:t xml:space="preserve"> detail to demonstrate their judgement of the </w:t>
            </w:r>
            <w:r w:rsidR="007E4725" w:rsidRPr="00643B8E">
              <w:rPr>
                <w:i/>
                <w:color w:val="595959"/>
                <w:szCs w:val="24"/>
                <w:lang w:eastAsia="en-AU"/>
              </w:rPr>
              <w:t>student</w:t>
            </w:r>
            <w:r w:rsidR="007E4725">
              <w:rPr>
                <w:i/>
                <w:color w:val="595959"/>
                <w:szCs w:val="24"/>
                <w:lang w:eastAsia="en-AU"/>
              </w:rPr>
              <w:t>'s</w:t>
            </w:r>
            <w:r w:rsidR="007E4725" w:rsidRPr="00643B8E">
              <w:rPr>
                <w:i/>
                <w:color w:val="595959"/>
                <w:szCs w:val="24"/>
                <w:lang w:eastAsia="en-AU"/>
              </w:rPr>
              <w:t xml:space="preserve"> </w:t>
            </w:r>
            <w:r w:rsidRPr="00643B8E">
              <w:rPr>
                <w:i/>
                <w:color w:val="595959"/>
                <w:szCs w:val="24"/>
                <w:lang w:eastAsia="en-AU"/>
              </w:rPr>
              <w:t>performance against the criteria.</w:t>
            </w:r>
          </w:p>
        </w:tc>
      </w:tr>
      <w:tr w:rsidR="000F339A" w14:paraId="46E00924" w14:textId="77777777">
        <w:tc>
          <w:tcPr>
            <w:tcW w:w="302" w:type="pct"/>
            <w:vAlign w:val="top"/>
          </w:tcPr>
          <w:p w14:paraId="58A33605" w14:textId="77777777" w:rsidR="000F339A" w:rsidRPr="00643B8E" w:rsidRDefault="000F339A">
            <w:pPr>
              <w:pStyle w:val="Body"/>
              <w:jc w:val="center"/>
              <w:rPr>
                <w:bCs/>
                <w:szCs w:val="24"/>
                <w:lang w:eastAsia="en-AU"/>
              </w:rPr>
            </w:pPr>
            <w:r>
              <w:rPr>
                <w:bCs/>
                <w:szCs w:val="24"/>
                <w:lang w:eastAsia="en-AU"/>
              </w:rPr>
              <w:t>Part 2 Task 2</w:t>
            </w:r>
          </w:p>
        </w:tc>
        <w:tc>
          <w:tcPr>
            <w:tcW w:w="2513" w:type="pct"/>
            <w:vAlign w:val="top"/>
          </w:tcPr>
          <w:p w14:paraId="085C4AFE" w14:textId="77777777" w:rsidR="000F339A" w:rsidRDefault="000F339A">
            <w:pPr>
              <w:pStyle w:val="Body"/>
              <w:rPr>
                <w:iCs/>
                <w:color w:val="8B0000"/>
                <w:szCs w:val="24"/>
                <w:lang w:eastAsia="en-AU"/>
              </w:rPr>
            </w:pPr>
            <w:r>
              <w:t>Design and produce scripts according to web page functionality and client requirements.</w:t>
            </w:r>
          </w:p>
        </w:tc>
        <w:sdt>
          <w:sdtPr>
            <w:rPr>
              <w:iCs/>
              <w:szCs w:val="24"/>
              <w:lang w:eastAsia="en-AU"/>
            </w:rPr>
            <w:id w:val="-964655172"/>
            <w14:checkbox>
              <w14:checked w14:val="0"/>
              <w14:checkedState w14:val="2612" w14:font="MS Gothic"/>
              <w14:uncheckedState w14:val="2610" w14:font="MS Gothic"/>
            </w14:checkbox>
          </w:sdtPr>
          <w:sdtContent>
            <w:tc>
              <w:tcPr>
                <w:tcW w:w="312" w:type="pct"/>
                <w:vAlign w:val="top"/>
              </w:tcPr>
              <w:p w14:paraId="57B59856" w14:textId="77777777" w:rsidR="000F339A" w:rsidRDefault="000F339A">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897121720"/>
            <w14:checkbox>
              <w14:checked w14:val="0"/>
              <w14:checkedState w14:val="2612" w14:font="MS Gothic"/>
              <w14:uncheckedState w14:val="2610" w14:font="MS Gothic"/>
            </w14:checkbox>
          </w:sdtPr>
          <w:sdtContent>
            <w:tc>
              <w:tcPr>
                <w:tcW w:w="328" w:type="pct"/>
                <w:vAlign w:val="top"/>
              </w:tcPr>
              <w:p w14:paraId="6CA1FF92" w14:textId="77777777" w:rsidR="000F339A" w:rsidRDefault="000F339A">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1DD66633" w14:textId="77777777" w:rsidR="000F339A" w:rsidRPr="00643B8E" w:rsidRDefault="000F339A">
            <w:pPr>
              <w:pStyle w:val="Body"/>
              <w:rPr>
                <w:i/>
                <w:color w:val="595959"/>
                <w:szCs w:val="24"/>
                <w:lang w:eastAsia="en-AU"/>
              </w:rPr>
            </w:pPr>
            <w:r w:rsidRPr="00643B8E">
              <w:rPr>
                <w:i/>
                <w:color w:val="595959"/>
                <w:szCs w:val="24"/>
                <w:lang w:eastAsia="en-AU"/>
              </w:rPr>
              <w:t>Date of observation:</w:t>
            </w:r>
          </w:p>
          <w:p w14:paraId="451B6434" w14:textId="63A546DF" w:rsidR="000F339A" w:rsidRPr="00643B8E" w:rsidRDefault="000F339A">
            <w:pPr>
              <w:pStyle w:val="Body"/>
              <w:rPr>
                <w:i/>
                <w:color w:val="595959"/>
                <w:szCs w:val="24"/>
                <w:lang w:eastAsia="en-AU"/>
              </w:rPr>
            </w:pPr>
            <w:r w:rsidRPr="00643B8E">
              <w:rPr>
                <w:i/>
                <w:color w:val="595959"/>
                <w:szCs w:val="24"/>
                <w:lang w:eastAsia="en-AU"/>
              </w:rPr>
              <w:t xml:space="preserve">Assessors are to record their observations in </w:t>
            </w:r>
            <w:r>
              <w:rPr>
                <w:i/>
                <w:color w:val="595959"/>
                <w:szCs w:val="24"/>
                <w:lang w:eastAsia="en-AU"/>
              </w:rPr>
              <w:t>enough</w:t>
            </w:r>
            <w:r w:rsidRPr="00643B8E">
              <w:rPr>
                <w:i/>
                <w:color w:val="595959"/>
                <w:szCs w:val="24"/>
                <w:lang w:eastAsia="en-AU"/>
              </w:rPr>
              <w:t xml:space="preserve"> detail to demonstrate their judgement of the </w:t>
            </w:r>
            <w:r w:rsidR="007E4725" w:rsidRPr="00643B8E">
              <w:rPr>
                <w:i/>
                <w:color w:val="595959"/>
                <w:szCs w:val="24"/>
                <w:lang w:eastAsia="en-AU"/>
              </w:rPr>
              <w:t>student</w:t>
            </w:r>
            <w:r w:rsidR="007E4725">
              <w:rPr>
                <w:i/>
                <w:color w:val="595959"/>
                <w:szCs w:val="24"/>
                <w:lang w:eastAsia="en-AU"/>
              </w:rPr>
              <w:t>'s</w:t>
            </w:r>
            <w:r w:rsidR="007E4725" w:rsidRPr="00643B8E">
              <w:rPr>
                <w:i/>
                <w:color w:val="595959"/>
                <w:szCs w:val="24"/>
                <w:lang w:eastAsia="en-AU"/>
              </w:rPr>
              <w:t xml:space="preserve"> </w:t>
            </w:r>
            <w:r w:rsidRPr="00643B8E">
              <w:rPr>
                <w:i/>
                <w:color w:val="595959"/>
                <w:szCs w:val="24"/>
                <w:lang w:eastAsia="en-AU"/>
              </w:rPr>
              <w:t>performance against the criteria.</w:t>
            </w:r>
          </w:p>
        </w:tc>
      </w:tr>
      <w:tr w:rsidR="000F339A" w14:paraId="703F8FC0" w14:textId="77777777">
        <w:tc>
          <w:tcPr>
            <w:tcW w:w="302" w:type="pct"/>
            <w:vAlign w:val="top"/>
          </w:tcPr>
          <w:p w14:paraId="1BCB7349" w14:textId="77777777" w:rsidR="000F339A" w:rsidRDefault="000F339A">
            <w:pPr>
              <w:pStyle w:val="Body"/>
              <w:jc w:val="center"/>
              <w:rPr>
                <w:bCs/>
                <w:szCs w:val="24"/>
                <w:lang w:eastAsia="en-AU"/>
              </w:rPr>
            </w:pPr>
            <w:r>
              <w:rPr>
                <w:bCs/>
                <w:szCs w:val="24"/>
                <w:lang w:eastAsia="en-AU"/>
              </w:rPr>
              <w:lastRenderedPageBreak/>
              <w:t>Part 3</w:t>
            </w:r>
          </w:p>
          <w:p w14:paraId="67127CC0" w14:textId="77777777" w:rsidR="000F339A" w:rsidRPr="00643B8E" w:rsidRDefault="000F339A">
            <w:pPr>
              <w:pStyle w:val="Body"/>
              <w:jc w:val="center"/>
              <w:rPr>
                <w:bCs/>
                <w:szCs w:val="24"/>
                <w:lang w:eastAsia="en-AU"/>
              </w:rPr>
            </w:pPr>
          </w:p>
        </w:tc>
        <w:tc>
          <w:tcPr>
            <w:tcW w:w="2513" w:type="pct"/>
            <w:vAlign w:val="top"/>
          </w:tcPr>
          <w:p w14:paraId="4B48CBA8" w14:textId="77777777" w:rsidR="000F339A" w:rsidRPr="001B07FB" w:rsidRDefault="000F339A">
            <w:pPr>
              <w:pStyle w:val="Body"/>
              <w:rPr>
                <w:iCs/>
                <w:color w:val="8B0000"/>
                <w:szCs w:val="24"/>
                <w:lang w:eastAsia="en-AU"/>
              </w:rPr>
            </w:pPr>
            <w:r>
              <w:t>Tests web page functionality and confirm web pages are secure.</w:t>
            </w:r>
          </w:p>
        </w:tc>
        <w:sdt>
          <w:sdtPr>
            <w:rPr>
              <w:iCs/>
              <w:szCs w:val="24"/>
              <w:lang w:eastAsia="en-AU"/>
            </w:rPr>
            <w:id w:val="-662541981"/>
            <w14:checkbox>
              <w14:checked w14:val="0"/>
              <w14:checkedState w14:val="2612" w14:font="MS Gothic"/>
              <w14:uncheckedState w14:val="2610" w14:font="MS Gothic"/>
            </w14:checkbox>
          </w:sdtPr>
          <w:sdtContent>
            <w:tc>
              <w:tcPr>
                <w:tcW w:w="312" w:type="pct"/>
                <w:vAlign w:val="top"/>
              </w:tcPr>
              <w:p w14:paraId="42B9DA2D" w14:textId="77777777" w:rsidR="000F339A" w:rsidRDefault="000F339A">
                <w:pPr>
                  <w:pStyle w:val="Body"/>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2038619056"/>
            <w14:checkbox>
              <w14:checked w14:val="0"/>
              <w14:checkedState w14:val="2612" w14:font="MS Gothic"/>
              <w14:uncheckedState w14:val="2610" w14:font="MS Gothic"/>
            </w14:checkbox>
          </w:sdtPr>
          <w:sdtContent>
            <w:tc>
              <w:tcPr>
                <w:tcW w:w="328" w:type="pct"/>
                <w:vAlign w:val="top"/>
              </w:tcPr>
              <w:p w14:paraId="6EF3CAA2" w14:textId="77777777" w:rsidR="000F339A" w:rsidRDefault="000F339A">
                <w:pPr>
                  <w:pStyle w:val="Body"/>
                  <w:jc w:val="center"/>
                  <w:rPr>
                    <w:iCs/>
                    <w:szCs w:val="24"/>
                    <w:lang w:eastAsia="en-AU"/>
                  </w:rPr>
                </w:pPr>
                <w:r>
                  <w:rPr>
                    <w:rFonts w:ascii="MS Gothic" w:eastAsia="MS Gothic" w:hAnsi="MS Gothic" w:hint="eastAsia"/>
                    <w:iCs/>
                    <w:szCs w:val="24"/>
                    <w:lang w:eastAsia="en-AU"/>
                  </w:rPr>
                  <w:t>☐</w:t>
                </w:r>
              </w:p>
            </w:tc>
          </w:sdtContent>
        </w:sdt>
        <w:tc>
          <w:tcPr>
            <w:tcW w:w="1545" w:type="pct"/>
          </w:tcPr>
          <w:p w14:paraId="19B1A456" w14:textId="77777777" w:rsidR="000F339A" w:rsidRPr="00643B8E" w:rsidRDefault="000F339A">
            <w:pPr>
              <w:pStyle w:val="Body"/>
              <w:rPr>
                <w:i/>
                <w:color w:val="595959"/>
                <w:szCs w:val="24"/>
                <w:lang w:eastAsia="en-AU"/>
              </w:rPr>
            </w:pPr>
            <w:r w:rsidRPr="00643B8E">
              <w:rPr>
                <w:i/>
                <w:color w:val="595959"/>
                <w:szCs w:val="24"/>
                <w:lang w:eastAsia="en-AU"/>
              </w:rPr>
              <w:t>Date of observation:</w:t>
            </w:r>
          </w:p>
          <w:p w14:paraId="4EFA37E8" w14:textId="18C185FA" w:rsidR="000F339A" w:rsidRPr="00643B8E" w:rsidRDefault="000F339A">
            <w:pPr>
              <w:pStyle w:val="Body"/>
              <w:rPr>
                <w:i/>
                <w:color w:val="595959"/>
                <w:szCs w:val="24"/>
                <w:lang w:eastAsia="en-AU"/>
              </w:rPr>
            </w:pPr>
            <w:r w:rsidRPr="00643B8E">
              <w:rPr>
                <w:i/>
                <w:color w:val="595959"/>
                <w:szCs w:val="24"/>
                <w:lang w:eastAsia="en-AU"/>
              </w:rPr>
              <w:t xml:space="preserve">Assessors are to record their observations in </w:t>
            </w:r>
            <w:r>
              <w:rPr>
                <w:i/>
                <w:color w:val="595959"/>
                <w:szCs w:val="24"/>
                <w:lang w:eastAsia="en-AU"/>
              </w:rPr>
              <w:t>enough</w:t>
            </w:r>
            <w:r w:rsidRPr="00643B8E">
              <w:rPr>
                <w:i/>
                <w:color w:val="595959"/>
                <w:szCs w:val="24"/>
                <w:lang w:eastAsia="en-AU"/>
              </w:rPr>
              <w:t xml:space="preserve"> detail to demonstrate their judgement of the </w:t>
            </w:r>
            <w:r w:rsidR="00631DBE" w:rsidRPr="00643B8E">
              <w:rPr>
                <w:i/>
                <w:color w:val="595959"/>
                <w:szCs w:val="24"/>
                <w:lang w:eastAsia="en-AU"/>
              </w:rPr>
              <w:t>student</w:t>
            </w:r>
            <w:r w:rsidR="00631DBE">
              <w:rPr>
                <w:i/>
                <w:color w:val="595959"/>
                <w:szCs w:val="24"/>
                <w:lang w:eastAsia="en-AU"/>
              </w:rPr>
              <w:t>'s</w:t>
            </w:r>
            <w:r w:rsidR="00631DBE" w:rsidRPr="00643B8E">
              <w:rPr>
                <w:i/>
                <w:color w:val="595959"/>
                <w:szCs w:val="24"/>
                <w:lang w:eastAsia="en-AU"/>
              </w:rPr>
              <w:t xml:space="preserve"> </w:t>
            </w:r>
            <w:r w:rsidRPr="00643B8E">
              <w:rPr>
                <w:i/>
                <w:color w:val="595959"/>
                <w:szCs w:val="24"/>
                <w:lang w:eastAsia="en-AU"/>
              </w:rPr>
              <w:t>performance against the criteria.</w:t>
            </w:r>
          </w:p>
        </w:tc>
      </w:tr>
    </w:tbl>
    <w:p w14:paraId="32515727" w14:textId="77777777" w:rsidR="004E621B" w:rsidRDefault="004E621B">
      <w:pPr>
        <w:tabs>
          <w:tab w:val="clear" w:pos="284"/>
        </w:tabs>
        <w:spacing w:before="0" w:after="200" w:line="276" w:lineRule="auto"/>
      </w:pPr>
    </w:p>
    <w:p w14:paraId="32515728" w14:textId="77777777" w:rsidR="004E621B" w:rsidRDefault="004E621B">
      <w:pPr>
        <w:tabs>
          <w:tab w:val="clear" w:pos="284"/>
        </w:tabs>
        <w:spacing w:before="0" w:after="200" w:line="276" w:lineRule="auto"/>
        <w:sectPr w:rsidR="004E621B">
          <w:pgSz w:w="16838" w:h="11906" w:orient="landscape"/>
          <w:pgMar w:top="1418" w:right="1418" w:bottom="1418" w:left="1418" w:header="567" w:footer="454" w:gutter="0"/>
          <w:cols w:space="4253"/>
          <w:docGrid w:linePitch="360"/>
        </w:sectPr>
      </w:pPr>
    </w:p>
    <w:p w14:paraId="32515729" w14:textId="77777777" w:rsidR="004E621B" w:rsidRDefault="00BC2B9E">
      <w:pPr>
        <w:pStyle w:val="Heading2"/>
      </w:pPr>
      <w:r w:rsidRPr="008F6497">
        <w:lastRenderedPageBreak/>
        <w:t>Assessment feedback</w:t>
      </w:r>
    </w:p>
    <w:p w14:paraId="3251572A" w14:textId="5063BFE1" w:rsidR="004E621B" w:rsidRPr="00F23011" w:rsidRDefault="00BC2B9E">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w:t>
      </w:r>
      <w:r w:rsidR="000A2B1B">
        <w:rPr>
          <w:i/>
          <w:color w:val="595959"/>
          <w:szCs w:val="24"/>
          <w:lang w:eastAsia="en-AU"/>
        </w:rPr>
        <w:t>the</w:t>
      </w:r>
      <w:r w:rsidRPr="00F23011">
        <w:rPr>
          <w:i/>
          <w:color w:val="595959"/>
          <w:szCs w:val="24"/>
          <w:lang w:eastAsia="en-AU"/>
        </w:rPr>
        <w:t xml:space="preserve"> student</w:t>
      </w:r>
      <w:r w:rsidR="00EA291C">
        <w:rPr>
          <w:i/>
          <w:color w:val="595959"/>
          <w:szCs w:val="24"/>
          <w:lang w:eastAsia="en-AU"/>
        </w:rPr>
        <w:t>'s</w:t>
      </w:r>
      <w:r w:rsidRPr="00F23011">
        <w:rPr>
          <w:i/>
          <w:color w:val="595959"/>
          <w:szCs w:val="24"/>
          <w:lang w:eastAsia="en-AU"/>
        </w:rPr>
        <w:t xml:space="preserve"> signature to complete the feedback. If you are submitting through the TAFE NSW online learning platform, your Teacher/Assessor will give you feedback via the platform.</w:t>
      </w:r>
    </w:p>
    <w:p w14:paraId="3251572B" w14:textId="77777777" w:rsidR="004E621B" w:rsidRDefault="00BC2B9E">
      <w:pPr>
        <w:pStyle w:val="Heading3"/>
      </w:pPr>
      <w:r>
        <w:t>Assessment outcome</w:t>
      </w:r>
    </w:p>
    <w:p w14:paraId="3251572C" w14:textId="77777777" w:rsidR="004E621B" w:rsidRDefault="00000000">
      <w:sdt>
        <w:sdtPr>
          <w:id w:val="-231164987"/>
          <w14:checkbox>
            <w14:checked w14:val="0"/>
            <w14:checkedState w14:val="2612" w14:font="MS Gothic"/>
            <w14:uncheckedState w14:val="2610" w14:font="MS Gothic"/>
          </w14:checkbox>
        </w:sdtPr>
        <w:sdtContent>
          <w:r w:rsidR="00BC2B9E">
            <w:rPr>
              <w:rFonts w:ascii="MS Gothic" w:eastAsia="MS Gothic" w:hAnsi="MS Gothic" w:hint="eastAsia"/>
            </w:rPr>
            <w:t>☐</w:t>
          </w:r>
        </w:sdtContent>
      </w:sdt>
      <w:r w:rsidR="00BC2B9E">
        <w:t xml:space="preserve"> Satisfactory</w:t>
      </w:r>
    </w:p>
    <w:p w14:paraId="3251572D" w14:textId="77777777" w:rsidR="004E621B" w:rsidRPr="00A7239E" w:rsidRDefault="00000000">
      <w:pPr>
        <w:rPr>
          <w:lang w:eastAsia="en-AU"/>
        </w:rPr>
      </w:pPr>
      <w:sdt>
        <w:sdtPr>
          <w:id w:val="356084546"/>
          <w14:checkbox>
            <w14:checked w14:val="0"/>
            <w14:checkedState w14:val="2612" w14:font="MS Gothic"/>
            <w14:uncheckedState w14:val="2610" w14:font="MS Gothic"/>
          </w14:checkbox>
        </w:sdtPr>
        <w:sdtContent>
          <w:r w:rsidR="00BC2B9E">
            <w:rPr>
              <w:rFonts w:ascii="MS Gothic" w:eastAsia="MS Gothic" w:hAnsi="MS Gothic" w:hint="eastAsia"/>
            </w:rPr>
            <w:t>☐</w:t>
          </w:r>
        </w:sdtContent>
      </w:sdt>
      <w:r w:rsidR="00BC2B9E">
        <w:t xml:space="preserve"> Unsatisfactory</w:t>
      </w:r>
    </w:p>
    <w:p w14:paraId="3251572E" w14:textId="77777777" w:rsidR="004E621B" w:rsidRPr="00FB763C" w:rsidRDefault="00BC2B9E">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3251572F" w14:textId="77777777" w:rsidR="004E621B" w:rsidRPr="00FB763C" w:rsidRDefault="00000000">
      <w:pPr>
        <w:tabs>
          <w:tab w:val="clear" w:pos="284"/>
        </w:tabs>
        <w:ind w:left="426" w:hanging="426"/>
      </w:pPr>
      <w:sdt>
        <w:sdtPr>
          <w:id w:val="-846703197"/>
          <w14:checkbox>
            <w14:checked w14:val="0"/>
            <w14:checkedState w14:val="2612" w14:font="MS Gothic"/>
            <w14:uncheckedState w14:val="2610" w14:font="MS Gothic"/>
          </w14:checkbox>
        </w:sdtPr>
        <w:sdtContent>
          <w:r w:rsidR="00BC2B9E" w:rsidRPr="00FB763C">
            <w:rPr>
              <w:rFonts w:ascii="Segoe UI Symbol" w:hAnsi="Segoe UI Symbol" w:cs="Segoe UI Symbol"/>
            </w:rPr>
            <w:t>☐</w:t>
          </w:r>
        </w:sdtContent>
      </w:sdt>
      <w:r w:rsidR="00BC2B9E" w:rsidRPr="00FB763C">
        <w:t xml:space="preserve"> </w:t>
      </w:r>
      <w:r w:rsidR="00BC2B9E" w:rsidRPr="00FB763C">
        <w:tab/>
        <w:t>Has th</w:t>
      </w:r>
      <w:r w:rsidR="00BC2B9E">
        <w:t>e a</w:t>
      </w:r>
      <w:r w:rsidR="00BC2B9E" w:rsidRPr="00FB763C">
        <w:t>ssessment declaration for this assessment event been signed and dated by the student?</w:t>
      </w:r>
    </w:p>
    <w:p w14:paraId="32515730" w14:textId="19741CC7" w:rsidR="004E621B" w:rsidRPr="00FB763C" w:rsidRDefault="00000000">
      <w:pPr>
        <w:tabs>
          <w:tab w:val="clear" w:pos="284"/>
        </w:tabs>
        <w:ind w:left="426" w:hanging="426"/>
      </w:pPr>
      <w:sdt>
        <w:sdtPr>
          <w:id w:val="-1574195328"/>
          <w14:checkbox>
            <w14:checked w14:val="0"/>
            <w14:checkedState w14:val="2612" w14:font="MS Gothic"/>
            <w14:uncheckedState w14:val="2610" w14:font="MS Gothic"/>
          </w14:checkbox>
        </w:sdtPr>
        <w:sdtContent>
          <w:r w:rsidR="00BC2B9E" w:rsidRPr="00FB763C">
            <w:rPr>
              <w:rFonts w:ascii="Segoe UI Symbol" w:hAnsi="Segoe UI Symbol" w:cs="Segoe UI Symbol"/>
            </w:rPr>
            <w:t>☐</w:t>
          </w:r>
        </w:sdtContent>
      </w:sdt>
      <w:r w:rsidR="00BC2B9E" w:rsidRPr="00FB763C">
        <w:t xml:space="preserve"> </w:t>
      </w:r>
      <w:r w:rsidR="00BC2B9E" w:rsidRPr="00FB763C">
        <w:tab/>
        <w:t xml:space="preserve">Are you </w:t>
      </w:r>
      <w:r w:rsidR="00B71E12">
        <w:t>satisfied</w:t>
      </w:r>
      <w:r w:rsidR="00B71E12" w:rsidRPr="00FB763C">
        <w:t xml:space="preserve"> </w:t>
      </w:r>
      <w:r w:rsidR="00BC2B9E" w:rsidRPr="00FB763C">
        <w:t>that the evidence presented for assessment is the student’s own work?</w:t>
      </w:r>
    </w:p>
    <w:p w14:paraId="32515731" w14:textId="26B1D9C8" w:rsidR="004E621B" w:rsidRPr="00FB763C" w:rsidRDefault="00000000">
      <w:pPr>
        <w:tabs>
          <w:tab w:val="clear" w:pos="284"/>
        </w:tabs>
        <w:ind w:left="426" w:hanging="426"/>
      </w:pPr>
      <w:sdt>
        <w:sdtPr>
          <w:id w:val="895165457"/>
          <w14:checkbox>
            <w14:checked w14:val="0"/>
            <w14:checkedState w14:val="2612" w14:font="MS Gothic"/>
            <w14:uncheckedState w14:val="2610" w14:font="MS Gothic"/>
          </w14:checkbox>
        </w:sdtPr>
        <w:sdtContent>
          <w:r w:rsidR="00BC2B9E" w:rsidRPr="00FB763C">
            <w:rPr>
              <w:rFonts w:ascii="Segoe UI Symbol" w:hAnsi="Segoe UI Symbol" w:cs="Segoe UI Symbol"/>
            </w:rPr>
            <w:t>☐</w:t>
          </w:r>
        </w:sdtContent>
      </w:sdt>
      <w:r w:rsidR="00BC2B9E" w:rsidRPr="00FB763C">
        <w:t xml:space="preserve"> </w:t>
      </w:r>
      <w:r w:rsidR="00BC2B9E" w:rsidRPr="00FB763C">
        <w:tab/>
        <w:t xml:space="preserve">Was </w:t>
      </w:r>
      <w:r w:rsidR="003958C8">
        <w:t xml:space="preserve">a </w:t>
      </w:r>
      <w:r w:rsidR="00BC2B9E" w:rsidRPr="00FB763C">
        <w:t>reasonable adjustment in place for this assessment event?</w:t>
      </w:r>
    </w:p>
    <w:p w14:paraId="32515732" w14:textId="77777777" w:rsidR="004E621B" w:rsidRPr="00A7239E" w:rsidRDefault="00BC2B9E">
      <w:r w:rsidRPr="00577417">
        <w:rPr>
          <w:i/>
          <w:color w:val="595959"/>
          <w:szCs w:val="24"/>
          <w:lang w:eastAsia="en-AU"/>
        </w:rPr>
        <w:t>If yes, ensure it is detailed on the assessment document.</w:t>
      </w:r>
    </w:p>
    <w:p w14:paraId="32515733" w14:textId="77777777" w:rsidR="004E621B" w:rsidRDefault="00BC2B9E">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2515734" w14:textId="77777777" w:rsidR="004E621B" w:rsidRPr="00995CEA" w:rsidRDefault="004E621B">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32515735" w14:textId="77777777" w:rsidR="004E621B" w:rsidRDefault="00BC2B9E">
      <w:pPr>
        <w:pStyle w:val="Heading3"/>
        <w:rPr>
          <w:i/>
          <w:color w:val="808080" w:themeColor="background1" w:themeShade="80"/>
        </w:rPr>
      </w:pPr>
      <w:r>
        <w:t>Assessor name, signature and date</w:t>
      </w:r>
    </w:p>
    <w:p w14:paraId="32515736" w14:textId="77777777" w:rsidR="004E621B" w:rsidRDefault="004E621B">
      <w:pPr>
        <w:pBdr>
          <w:top w:val="single" w:sz="4" w:space="1" w:color="2D739F"/>
          <w:left w:val="single" w:sz="4" w:space="4" w:color="2D739F"/>
          <w:bottom w:val="single" w:sz="4" w:space="1" w:color="2D739F"/>
          <w:right w:val="single" w:sz="4" w:space="4" w:color="2D739F"/>
        </w:pBdr>
        <w:rPr>
          <w:sz w:val="22"/>
          <w:szCs w:val="22"/>
          <w:lang w:eastAsia="en-AU"/>
        </w:rPr>
      </w:pPr>
    </w:p>
    <w:p w14:paraId="32515737" w14:textId="77777777" w:rsidR="004E621B" w:rsidRPr="00A7239E" w:rsidRDefault="004E621B">
      <w:pPr>
        <w:pBdr>
          <w:top w:val="single" w:sz="4" w:space="1" w:color="2D739F"/>
          <w:left w:val="single" w:sz="4" w:space="4" w:color="2D739F"/>
          <w:bottom w:val="single" w:sz="4" w:space="1" w:color="2D739F"/>
          <w:right w:val="single" w:sz="4" w:space="4" w:color="2D739F"/>
        </w:pBdr>
        <w:rPr>
          <w:sz w:val="22"/>
          <w:szCs w:val="22"/>
          <w:lang w:eastAsia="en-AU"/>
        </w:rPr>
      </w:pPr>
    </w:p>
    <w:p w14:paraId="32515738" w14:textId="77777777" w:rsidR="004E621B" w:rsidRDefault="00BC2B9E">
      <w:pPr>
        <w:pStyle w:val="Heading3"/>
        <w:rPr>
          <w:i/>
          <w:color w:val="808080" w:themeColor="background1" w:themeShade="80"/>
        </w:rPr>
      </w:pPr>
      <w:r w:rsidRPr="00492E16">
        <w:t>Student acknowledgement of assessment outcome</w:t>
      </w:r>
    </w:p>
    <w:p w14:paraId="32515739" w14:textId="77777777" w:rsidR="004E621B" w:rsidRPr="00123F75" w:rsidRDefault="00BC2B9E">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3251573A" w14:textId="77777777" w:rsidR="004E621B" w:rsidRPr="00A7239E" w:rsidRDefault="004E621B">
      <w:pPr>
        <w:pBdr>
          <w:top w:val="single" w:sz="4" w:space="1" w:color="2D739F"/>
          <w:left w:val="single" w:sz="4" w:space="4" w:color="2D739F"/>
          <w:bottom w:val="single" w:sz="4" w:space="1" w:color="2D739F"/>
          <w:right w:val="single" w:sz="4" w:space="4" w:color="2D739F"/>
        </w:pBdr>
        <w:rPr>
          <w:sz w:val="22"/>
          <w:szCs w:val="22"/>
          <w:lang w:eastAsia="en-AU"/>
        </w:rPr>
      </w:pPr>
    </w:p>
    <w:p w14:paraId="3251573B" w14:textId="77777777" w:rsidR="004E621B" w:rsidRDefault="00BC2B9E">
      <w:pPr>
        <w:pStyle w:val="Heading3"/>
        <w:rPr>
          <w:i/>
          <w:color w:val="808080" w:themeColor="background1" w:themeShade="80"/>
        </w:rPr>
      </w:pPr>
      <w:r w:rsidRPr="00492E16">
        <w:t>Student name, signature and date</w:t>
      </w:r>
    </w:p>
    <w:p w14:paraId="3251573C" w14:textId="77777777" w:rsidR="004E621B" w:rsidRDefault="004E621B">
      <w:pPr>
        <w:pBdr>
          <w:top w:val="single" w:sz="4" w:space="1" w:color="2D739F"/>
          <w:left w:val="single" w:sz="4" w:space="4" w:color="2D739F"/>
          <w:bottom w:val="single" w:sz="4" w:space="1" w:color="2D739F"/>
          <w:right w:val="single" w:sz="4" w:space="4" w:color="2D739F"/>
        </w:pBdr>
        <w:rPr>
          <w:sz w:val="22"/>
          <w:szCs w:val="22"/>
          <w:lang w:eastAsia="en-AU"/>
        </w:rPr>
      </w:pPr>
    </w:p>
    <w:p w14:paraId="3251573D" w14:textId="77777777" w:rsidR="004E621B" w:rsidRDefault="004E621B">
      <w:pPr>
        <w:pBdr>
          <w:top w:val="single" w:sz="4" w:space="1" w:color="2D739F"/>
          <w:left w:val="single" w:sz="4" w:space="4" w:color="2D739F"/>
          <w:bottom w:val="single" w:sz="4" w:space="1" w:color="2D739F"/>
          <w:right w:val="single" w:sz="4" w:space="4" w:color="2D739F"/>
        </w:pBdr>
        <w:rPr>
          <w:sz w:val="22"/>
          <w:szCs w:val="22"/>
          <w:lang w:eastAsia="en-AU"/>
        </w:rPr>
      </w:pPr>
    </w:p>
    <w:p w14:paraId="3251573E" w14:textId="77777777" w:rsidR="004E621B" w:rsidRPr="000D179A" w:rsidRDefault="004E621B">
      <w:pPr>
        <w:rPr>
          <w:b/>
          <w:i/>
          <w:lang w:eastAsia="en-AU"/>
        </w:rPr>
      </w:pPr>
    </w:p>
    <w:sectPr w:rsidR="004E621B" w:rsidRPr="000D179A">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433AC" w14:textId="77777777" w:rsidR="008E5F31" w:rsidRDefault="008E5F31">
      <w:pPr>
        <w:spacing w:before="0" w:after="0" w:line="240" w:lineRule="auto"/>
      </w:pPr>
      <w:r>
        <w:separator/>
      </w:r>
    </w:p>
  </w:endnote>
  <w:endnote w:type="continuationSeparator" w:id="0">
    <w:p w14:paraId="7ECA1C02" w14:textId="77777777" w:rsidR="008E5F31" w:rsidRDefault="008E5F31">
      <w:pPr>
        <w:spacing w:before="0" w:after="0" w:line="240" w:lineRule="auto"/>
      </w:pPr>
      <w:r>
        <w:continuationSeparator/>
      </w:r>
    </w:p>
  </w:endnote>
  <w:endnote w:type="continuationNotice" w:id="1">
    <w:p w14:paraId="0FCB92A9" w14:textId="77777777" w:rsidR="008E5F31" w:rsidRDefault="008E5F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42" w14:textId="77777777" w:rsidR="004E621B" w:rsidRPr="004820C4" w:rsidRDefault="004E621B">
    <w:pPr>
      <w:pStyle w:val="Footer-DocumentTitleLeft"/>
    </w:pPr>
  </w:p>
  <w:p w14:paraId="32515743" w14:textId="77777777" w:rsidR="004E621B" w:rsidRDefault="00BC2B9E">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2515744" w14:textId="77777777" w:rsidR="004E621B" w:rsidRPr="0006452B" w:rsidRDefault="004E621B"/>
  <w:p w14:paraId="32515745" w14:textId="77777777" w:rsidR="004E621B" w:rsidRDefault="004E62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48" w14:textId="76921476" w:rsidR="004E621B" w:rsidRPr="00E10DFA" w:rsidRDefault="00BC2B9E" w:rsidP="00E10DFA">
    <w:pPr>
      <w:pStyle w:val="Bodyfooter"/>
      <w:tabs>
        <w:tab w:val="clear" w:pos="4536"/>
        <w:tab w:val="clear" w:pos="9554"/>
        <w:tab w:val="right" w:pos="9781"/>
      </w:tabs>
      <w:rPr>
        <w:noProof/>
        <w:color w:val="auto"/>
      </w:rPr>
    </w:pPr>
    <w:r w:rsidRPr="008D467A">
      <w:t>Document title</w:t>
    </w:r>
    <w:r>
      <w:t xml:space="preserve">: </w:t>
    </w:r>
    <w:r w:rsidRPr="00B9790E">
      <w:rPr>
        <w:noProof/>
        <w:color w:val="auto"/>
      </w:rPr>
      <w:t>ICTWEB441</w:t>
    </w:r>
    <w:r w:rsidRPr="001B702C">
      <w:rPr>
        <w:color w:val="auto"/>
      </w:rPr>
      <w:t>_</w:t>
    </w:r>
    <w:r>
      <w:t>AE_Pro</w:t>
    </w:r>
    <w:r w:rsidR="00E10DFA">
      <w:t>2of2</w:t>
    </w:r>
    <w:r w:rsidRPr="000F339A">
      <w:rPr>
        <w:color w:val="auto"/>
      </w:rPr>
      <w:ptab w:relativeTo="margin" w:alignment="right" w:leader="none"/>
    </w:r>
    <w:r w:rsidRPr="000F339A">
      <w:rPr>
        <w:color w:val="auto"/>
      </w:rPr>
      <w:t xml:space="preserve">Page </w:t>
    </w:r>
    <w:r w:rsidRPr="000F339A">
      <w:rPr>
        <w:color w:val="auto"/>
      </w:rPr>
      <w:fldChar w:fldCharType="begin"/>
    </w:r>
    <w:r w:rsidRPr="000F339A">
      <w:rPr>
        <w:color w:val="auto"/>
      </w:rPr>
      <w:instrText xml:space="preserve"> PAGE  \* Arabic  \* MERGEFORMAT </w:instrText>
    </w:r>
    <w:r w:rsidRPr="000F339A">
      <w:rPr>
        <w:color w:val="auto"/>
      </w:rPr>
      <w:fldChar w:fldCharType="separate"/>
    </w:r>
    <w:r w:rsidRPr="000F339A">
      <w:rPr>
        <w:noProof/>
        <w:color w:val="auto"/>
      </w:rPr>
      <w:t>12</w:t>
    </w:r>
    <w:r w:rsidRPr="000F339A">
      <w:rPr>
        <w:color w:val="auto"/>
      </w:rPr>
      <w:fldChar w:fldCharType="end"/>
    </w:r>
    <w:r w:rsidRPr="000F339A">
      <w:rPr>
        <w:color w:val="auto"/>
      </w:rPr>
      <w:t xml:space="preserve"> of </w:t>
    </w:r>
    <w:r w:rsidRPr="000F339A">
      <w:rPr>
        <w:noProof/>
        <w:color w:val="auto"/>
      </w:rPr>
      <w:fldChar w:fldCharType="begin"/>
    </w:r>
    <w:r w:rsidRPr="000F339A">
      <w:rPr>
        <w:noProof/>
        <w:color w:val="auto"/>
      </w:rPr>
      <w:instrText xml:space="preserve"> NUMPAGES  \* Arabic  \* MERGEFORMAT </w:instrText>
    </w:r>
    <w:r w:rsidRPr="000F339A">
      <w:rPr>
        <w:noProof/>
        <w:color w:val="auto"/>
      </w:rPr>
      <w:fldChar w:fldCharType="separate"/>
    </w:r>
    <w:r w:rsidRPr="000F339A">
      <w:rPr>
        <w:noProof/>
        <w:color w:val="auto"/>
      </w:rPr>
      <w:t>13</w:t>
    </w:r>
    <w:r w:rsidRPr="000F339A">
      <w:rPr>
        <w:noProof/>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4B" w14:textId="77777777" w:rsidR="004E621B" w:rsidRPr="008D467A" w:rsidRDefault="00BC2B9E">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251574C" w14:textId="77777777" w:rsidR="004E621B" w:rsidRPr="008948B1" w:rsidRDefault="00BC2B9E">
    <w:pPr>
      <w:pStyle w:val="Bodyfooter"/>
    </w:pPr>
    <w:r w:rsidRPr="008D467A">
      <w:t>Disclaimer:  Printed copies of this document are regarded as uncontrolled.</w:t>
    </w:r>
    <w:r>
      <w:t xml:space="preserve"> </w:t>
    </w:r>
    <w:r w:rsidRPr="008D467A">
      <w:t>Please check to ensure this is the latest version.</w:t>
    </w:r>
  </w:p>
  <w:p w14:paraId="3251574D" w14:textId="77777777" w:rsidR="004E621B" w:rsidRPr="00AA3155" w:rsidRDefault="004E621B">
    <w:pPr>
      <w:pStyle w:val="Footer"/>
    </w:pPr>
  </w:p>
  <w:p w14:paraId="3251574E" w14:textId="77777777" w:rsidR="004E621B" w:rsidRDefault="004E621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51" w14:textId="77777777" w:rsidR="004E621B" w:rsidRPr="004820C4" w:rsidRDefault="004E621B">
    <w:pPr>
      <w:pStyle w:val="Footer-DocumentTitleLeft"/>
    </w:pPr>
  </w:p>
  <w:p w14:paraId="32515752" w14:textId="77777777" w:rsidR="004E621B" w:rsidRDefault="00BC2B9E">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2515753" w14:textId="77777777" w:rsidR="004E621B" w:rsidRPr="0006452B" w:rsidRDefault="004E621B"/>
  <w:p w14:paraId="32515754" w14:textId="77777777" w:rsidR="004E621B" w:rsidRDefault="004E621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57" w14:textId="77777777" w:rsidR="004E621B" w:rsidRPr="008D467A" w:rsidRDefault="00BC2B9E">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2515758" w14:textId="77777777" w:rsidR="004E621B" w:rsidRPr="008948B1" w:rsidRDefault="00BC2B9E">
    <w:pPr>
      <w:pStyle w:val="Bodyfooter"/>
    </w:pPr>
    <w:r w:rsidRPr="008D467A">
      <w:t>Disclaimer:  Printed copies of this document are regarded as uncontrolled.</w:t>
    </w:r>
    <w:r>
      <w:t xml:space="preserve"> </w:t>
    </w:r>
    <w:r w:rsidRPr="008D467A">
      <w:t>Please check to ensure this is the latest version.</w:t>
    </w:r>
  </w:p>
  <w:p w14:paraId="32515759" w14:textId="77777777" w:rsidR="004E621B" w:rsidRPr="00AA3155" w:rsidRDefault="004E621B">
    <w:pPr>
      <w:pStyle w:val="Footer"/>
    </w:pPr>
  </w:p>
  <w:p w14:paraId="3251575A" w14:textId="77777777" w:rsidR="004E621B" w:rsidRDefault="004E6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2FC05" w14:textId="77777777" w:rsidR="008E5F31" w:rsidRDefault="008E5F31">
      <w:pPr>
        <w:spacing w:before="0" w:after="0" w:line="240" w:lineRule="auto"/>
      </w:pPr>
      <w:r>
        <w:separator/>
      </w:r>
    </w:p>
  </w:footnote>
  <w:footnote w:type="continuationSeparator" w:id="0">
    <w:p w14:paraId="2DA8271D" w14:textId="77777777" w:rsidR="008E5F31" w:rsidRDefault="008E5F31">
      <w:pPr>
        <w:spacing w:before="0" w:after="0" w:line="240" w:lineRule="auto"/>
      </w:pPr>
      <w:r>
        <w:continuationSeparator/>
      </w:r>
    </w:p>
  </w:footnote>
  <w:footnote w:type="continuationNotice" w:id="1">
    <w:p w14:paraId="1156630E" w14:textId="77777777" w:rsidR="008E5F31" w:rsidRDefault="008E5F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3F" w14:textId="77777777" w:rsidR="004E621B" w:rsidRDefault="00BC2B9E">
    <w:r>
      <w:rPr>
        <w:noProof/>
        <w:lang w:eastAsia="en-AU"/>
      </w:rPr>
      <mc:AlternateContent>
        <mc:Choice Requires="wps">
          <w:drawing>
            <wp:inline distT="0" distB="0" distL="0" distR="0" wp14:anchorId="3251575B" wp14:editId="3251575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15761" w14:textId="77777777" w:rsidR="004E621B" w:rsidRDefault="00BC2B9E">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251575B"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32515761" w14:textId="77777777" w:rsidR="004E621B" w:rsidRDefault="00BC2B9E">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2515740" w14:textId="77777777" w:rsidR="004E621B" w:rsidRDefault="004E62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41" w14:textId="77777777" w:rsidR="004E621B" w:rsidRDefault="00BC2B9E">
    <w:pPr>
      <w:pStyle w:val="Header-SectionTitle"/>
    </w:pPr>
    <w:r>
      <w:rPr>
        <w:noProof/>
        <w:lang w:eastAsia="en-AU"/>
      </w:rPr>
      <w:tab/>
    </w:r>
    <w:r>
      <w:rPr>
        <w:noProof/>
        <w:lang w:eastAsia="en-AU"/>
      </w:rPr>
      <w:drawing>
        <wp:inline distT="0" distB="0" distL="0" distR="0" wp14:anchorId="3251575D" wp14:editId="3251575E">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49" w14:textId="77777777" w:rsidR="004E621B" w:rsidRDefault="00BC2B9E">
    <w:pPr>
      <w:pStyle w:val="Header"/>
    </w:pPr>
    <w:r>
      <w:rPr>
        <w:noProof/>
        <w:lang w:eastAsia="en-AU"/>
      </w:rPr>
      <mc:AlternateContent>
        <mc:Choice Requires="wps">
          <w:drawing>
            <wp:inline distT="0" distB="0" distL="0" distR="0" wp14:anchorId="3251575F" wp14:editId="32515760">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15762" w14:textId="77777777" w:rsidR="004E621B" w:rsidRDefault="00BC2B9E">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251575F"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2515762" w14:textId="77777777" w:rsidR="004E621B" w:rsidRDefault="00BC2B9E">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251574A" w14:textId="77777777" w:rsidR="004E621B" w:rsidRDefault="004E621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4F" w14:textId="77777777" w:rsidR="004E621B" w:rsidRDefault="004E621B"/>
  <w:p w14:paraId="32515750" w14:textId="77777777" w:rsidR="004E621B" w:rsidRDefault="004E621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5755" w14:textId="77777777" w:rsidR="004E621B" w:rsidRDefault="004E621B">
    <w:pPr>
      <w:pStyle w:val="Header"/>
    </w:pPr>
  </w:p>
  <w:p w14:paraId="32515756" w14:textId="77777777" w:rsidR="004E621B" w:rsidRDefault="004E62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B2B"/>
    <w:multiLevelType w:val="multilevel"/>
    <w:tmpl w:val="FD9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F3D1B"/>
    <w:multiLevelType w:val="multilevel"/>
    <w:tmpl w:val="E59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1C59"/>
    <w:multiLevelType w:val="multilevel"/>
    <w:tmpl w:val="982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7F3"/>
    <w:multiLevelType w:val="hybridMultilevel"/>
    <w:tmpl w:val="13E6B3EE"/>
    <w:lvl w:ilvl="0" w:tplc="FADA4ABC">
      <w:start w:val="1"/>
      <w:numFmt w:val="decimal"/>
      <w:lvlText w:val="%1."/>
      <w:lvlJc w:val="left"/>
      <w:pPr>
        <w:ind w:left="720" w:hanging="360"/>
      </w:pPr>
    </w:lvl>
    <w:lvl w:ilvl="1" w:tplc="7506DCA6" w:tentative="1">
      <w:start w:val="1"/>
      <w:numFmt w:val="lowerLetter"/>
      <w:lvlText w:val="%2."/>
      <w:lvlJc w:val="left"/>
      <w:pPr>
        <w:ind w:left="1440" w:hanging="360"/>
      </w:pPr>
    </w:lvl>
    <w:lvl w:ilvl="2" w:tplc="5636EFCA" w:tentative="1">
      <w:start w:val="1"/>
      <w:numFmt w:val="lowerRoman"/>
      <w:lvlText w:val="%3."/>
      <w:lvlJc w:val="right"/>
      <w:pPr>
        <w:ind w:left="2160" w:hanging="180"/>
      </w:pPr>
    </w:lvl>
    <w:lvl w:ilvl="3" w:tplc="DD30F3F0" w:tentative="1">
      <w:start w:val="1"/>
      <w:numFmt w:val="decimal"/>
      <w:lvlText w:val="%4."/>
      <w:lvlJc w:val="left"/>
      <w:pPr>
        <w:ind w:left="2880" w:hanging="360"/>
      </w:pPr>
    </w:lvl>
    <w:lvl w:ilvl="4" w:tplc="E2D81EEC" w:tentative="1">
      <w:start w:val="1"/>
      <w:numFmt w:val="lowerLetter"/>
      <w:lvlText w:val="%5."/>
      <w:lvlJc w:val="left"/>
      <w:pPr>
        <w:ind w:left="3600" w:hanging="360"/>
      </w:pPr>
    </w:lvl>
    <w:lvl w:ilvl="5" w:tplc="A23074B0" w:tentative="1">
      <w:start w:val="1"/>
      <w:numFmt w:val="lowerRoman"/>
      <w:lvlText w:val="%6."/>
      <w:lvlJc w:val="right"/>
      <w:pPr>
        <w:ind w:left="4320" w:hanging="180"/>
      </w:pPr>
    </w:lvl>
    <w:lvl w:ilvl="6" w:tplc="EF760072" w:tentative="1">
      <w:start w:val="1"/>
      <w:numFmt w:val="decimal"/>
      <w:lvlText w:val="%7."/>
      <w:lvlJc w:val="left"/>
      <w:pPr>
        <w:ind w:left="5040" w:hanging="360"/>
      </w:pPr>
    </w:lvl>
    <w:lvl w:ilvl="7" w:tplc="68645C9A" w:tentative="1">
      <w:start w:val="1"/>
      <w:numFmt w:val="lowerLetter"/>
      <w:lvlText w:val="%8."/>
      <w:lvlJc w:val="left"/>
      <w:pPr>
        <w:ind w:left="5760" w:hanging="360"/>
      </w:pPr>
    </w:lvl>
    <w:lvl w:ilvl="8" w:tplc="E60AD236" w:tentative="1">
      <w:start w:val="1"/>
      <w:numFmt w:val="lowerRoman"/>
      <w:lvlText w:val="%9."/>
      <w:lvlJc w:val="right"/>
      <w:pPr>
        <w:ind w:left="6480" w:hanging="180"/>
      </w:pPr>
    </w:lvl>
  </w:abstractNum>
  <w:abstractNum w:abstractNumId="4" w15:restartNumberingAfterBreak="0">
    <w:nsid w:val="0BB83EEB"/>
    <w:multiLevelType w:val="multilevel"/>
    <w:tmpl w:val="F238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509D"/>
    <w:multiLevelType w:val="hybridMultilevel"/>
    <w:tmpl w:val="F380F50E"/>
    <w:lvl w:ilvl="0" w:tplc="8AB4B3BE">
      <w:start w:val="1"/>
      <w:numFmt w:val="bullet"/>
      <w:pStyle w:val="Bulletlist"/>
      <w:lvlText w:val=""/>
      <w:lvlJc w:val="left"/>
      <w:pPr>
        <w:ind w:left="720" w:hanging="360"/>
      </w:pPr>
      <w:rPr>
        <w:rFonts w:ascii="Symbol" w:hAnsi="Symbol" w:hint="default"/>
      </w:rPr>
    </w:lvl>
    <w:lvl w:ilvl="1" w:tplc="0A885420">
      <w:start w:val="1"/>
      <w:numFmt w:val="bullet"/>
      <w:lvlText w:val="o"/>
      <w:lvlJc w:val="left"/>
      <w:pPr>
        <w:ind w:left="1440" w:hanging="360"/>
      </w:pPr>
      <w:rPr>
        <w:rFonts w:ascii="Courier New" w:hAnsi="Courier New" w:cs="Courier New" w:hint="default"/>
      </w:rPr>
    </w:lvl>
    <w:lvl w:ilvl="2" w:tplc="BE28A44A">
      <w:start w:val="1"/>
      <w:numFmt w:val="bullet"/>
      <w:lvlText w:val=""/>
      <w:lvlJc w:val="left"/>
      <w:pPr>
        <w:ind w:left="2160" w:hanging="360"/>
      </w:pPr>
      <w:rPr>
        <w:rFonts w:ascii="Wingdings" w:hAnsi="Wingdings" w:hint="default"/>
      </w:rPr>
    </w:lvl>
    <w:lvl w:ilvl="3" w:tplc="53D0CF2A" w:tentative="1">
      <w:start w:val="1"/>
      <w:numFmt w:val="bullet"/>
      <w:lvlText w:val=""/>
      <w:lvlJc w:val="left"/>
      <w:pPr>
        <w:ind w:left="2880" w:hanging="360"/>
      </w:pPr>
      <w:rPr>
        <w:rFonts w:ascii="Symbol" w:hAnsi="Symbol" w:hint="default"/>
      </w:rPr>
    </w:lvl>
    <w:lvl w:ilvl="4" w:tplc="122A14A2" w:tentative="1">
      <w:start w:val="1"/>
      <w:numFmt w:val="bullet"/>
      <w:lvlText w:val="o"/>
      <w:lvlJc w:val="left"/>
      <w:pPr>
        <w:ind w:left="3600" w:hanging="360"/>
      </w:pPr>
      <w:rPr>
        <w:rFonts w:ascii="Courier New" w:hAnsi="Courier New" w:cs="Courier New" w:hint="default"/>
      </w:rPr>
    </w:lvl>
    <w:lvl w:ilvl="5" w:tplc="0DEEDCAA" w:tentative="1">
      <w:start w:val="1"/>
      <w:numFmt w:val="bullet"/>
      <w:lvlText w:val=""/>
      <w:lvlJc w:val="left"/>
      <w:pPr>
        <w:ind w:left="4320" w:hanging="360"/>
      </w:pPr>
      <w:rPr>
        <w:rFonts w:ascii="Wingdings" w:hAnsi="Wingdings" w:hint="default"/>
      </w:rPr>
    </w:lvl>
    <w:lvl w:ilvl="6" w:tplc="FB7A17E8" w:tentative="1">
      <w:start w:val="1"/>
      <w:numFmt w:val="bullet"/>
      <w:lvlText w:val=""/>
      <w:lvlJc w:val="left"/>
      <w:pPr>
        <w:ind w:left="5040" w:hanging="360"/>
      </w:pPr>
      <w:rPr>
        <w:rFonts w:ascii="Symbol" w:hAnsi="Symbol" w:hint="default"/>
      </w:rPr>
    </w:lvl>
    <w:lvl w:ilvl="7" w:tplc="996068DA" w:tentative="1">
      <w:start w:val="1"/>
      <w:numFmt w:val="bullet"/>
      <w:lvlText w:val="o"/>
      <w:lvlJc w:val="left"/>
      <w:pPr>
        <w:ind w:left="5760" w:hanging="360"/>
      </w:pPr>
      <w:rPr>
        <w:rFonts w:ascii="Courier New" w:hAnsi="Courier New" w:cs="Courier New" w:hint="default"/>
      </w:rPr>
    </w:lvl>
    <w:lvl w:ilvl="8" w:tplc="CBE8FB3E" w:tentative="1">
      <w:start w:val="1"/>
      <w:numFmt w:val="bullet"/>
      <w:lvlText w:val=""/>
      <w:lvlJc w:val="left"/>
      <w:pPr>
        <w:ind w:left="6480" w:hanging="360"/>
      </w:pPr>
      <w:rPr>
        <w:rFonts w:ascii="Wingdings" w:hAnsi="Wingdings" w:hint="default"/>
      </w:rPr>
    </w:lvl>
  </w:abstractNum>
  <w:abstractNum w:abstractNumId="6" w15:restartNumberingAfterBreak="0">
    <w:nsid w:val="12D22422"/>
    <w:multiLevelType w:val="hybridMultilevel"/>
    <w:tmpl w:val="EDA68AD4"/>
    <w:lvl w:ilvl="0" w:tplc="E9EA53FA">
      <w:start w:val="1"/>
      <w:numFmt w:val="bullet"/>
      <w:lvlText w:val=""/>
      <w:lvlJc w:val="left"/>
      <w:pPr>
        <w:ind w:left="720" w:hanging="360"/>
      </w:pPr>
      <w:rPr>
        <w:rFonts w:ascii="Symbol" w:hAnsi="Symbol" w:hint="default"/>
        <w:color w:val="auto"/>
        <w:sz w:val="20"/>
        <w:szCs w:val="20"/>
      </w:rPr>
    </w:lvl>
    <w:lvl w:ilvl="1" w:tplc="F594B172" w:tentative="1">
      <w:start w:val="1"/>
      <w:numFmt w:val="bullet"/>
      <w:lvlText w:val="o"/>
      <w:lvlJc w:val="left"/>
      <w:pPr>
        <w:ind w:left="1440" w:hanging="360"/>
      </w:pPr>
      <w:rPr>
        <w:rFonts w:ascii="Courier New" w:hAnsi="Courier New" w:cs="Courier New" w:hint="default"/>
      </w:rPr>
    </w:lvl>
    <w:lvl w:ilvl="2" w:tplc="E93E6FB6" w:tentative="1">
      <w:start w:val="1"/>
      <w:numFmt w:val="bullet"/>
      <w:lvlText w:val=""/>
      <w:lvlJc w:val="left"/>
      <w:pPr>
        <w:ind w:left="2160" w:hanging="360"/>
      </w:pPr>
      <w:rPr>
        <w:rFonts w:ascii="Wingdings" w:hAnsi="Wingdings" w:hint="default"/>
      </w:rPr>
    </w:lvl>
    <w:lvl w:ilvl="3" w:tplc="07BAE228" w:tentative="1">
      <w:start w:val="1"/>
      <w:numFmt w:val="bullet"/>
      <w:lvlText w:val=""/>
      <w:lvlJc w:val="left"/>
      <w:pPr>
        <w:ind w:left="2880" w:hanging="360"/>
      </w:pPr>
      <w:rPr>
        <w:rFonts w:ascii="Symbol" w:hAnsi="Symbol" w:hint="default"/>
      </w:rPr>
    </w:lvl>
    <w:lvl w:ilvl="4" w:tplc="9C8AEBB6" w:tentative="1">
      <w:start w:val="1"/>
      <w:numFmt w:val="bullet"/>
      <w:lvlText w:val="o"/>
      <w:lvlJc w:val="left"/>
      <w:pPr>
        <w:ind w:left="3600" w:hanging="360"/>
      </w:pPr>
      <w:rPr>
        <w:rFonts w:ascii="Courier New" w:hAnsi="Courier New" w:cs="Courier New" w:hint="default"/>
      </w:rPr>
    </w:lvl>
    <w:lvl w:ilvl="5" w:tplc="5C189D5C" w:tentative="1">
      <w:start w:val="1"/>
      <w:numFmt w:val="bullet"/>
      <w:lvlText w:val=""/>
      <w:lvlJc w:val="left"/>
      <w:pPr>
        <w:ind w:left="4320" w:hanging="360"/>
      </w:pPr>
      <w:rPr>
        <w:rFonts w:ascii="Wingdings" w:hAnsi="Wingdings" w:hint="default"/>
      </w:rPr>
    </w:lvl>
    <w:lvl w:ilvl="6" w:tplc="689A364C" w:tentative="1">
      <w:start w:val="1"/>
      <w:numFmt w:val="bullet"/>
      <w:lvlText w:val=""/>
      <w:lvlJc w:val="left"/>
      <w:pPr>
        <w:ind w:left="5040" w:hanging="360"/>
      </w:pPr>
      <w:rPr>
        <w:rFonts w:ascii="Symbol" w:hAnsi="Symbol" w:hint="default"/>
      </w:rPr>
    </w:lvl>
    <w:lvl w:ilvl="7" w:tplc="8E8C03A8" w:tentative="1">
      <w:start w:val="1"/>
      <w:numFmt w:val="bullet"/>
      <w:lvlText w:val="o"/>
      <w:lvlJc w:val="left"/>
      <w:pPr>
        <w:ind w:left="5760" w:hanging="360"/>
      </w:pPr>
      <w:rPr>
        <w:rFonts w:ascii="Courier New" w:hAnsi="Courier New" w:cs="Courier New" w:hint="default"/>
      </w:rPr>
    </w:lvl>
    <w:lvl w:ilvl="8" w:tplc="884ADE28" w:tentative="1">
      <w:start w:val="1"/>
      <w:numFmt w:val="bullet"/>
      <w:lvlText w:val=""/>
      <w:lvlJc w:val="left"/>
      <w:pPr>
        <w:ind w:left="6480" w:hanging="360"/>
      </w:pPr>
      <w:rPr>
        <w:rFonts w:ascii="Wingdings" w:hAnsi="Wingdings" w:hint="default"/>
      </w:rPr>
    </w:lvl>
  </w:abstractNum>
  <w:abstractNum w:abstractNumId="7" w15:restartNumberingAfterBreak="0">
    <w:nsid w:val="198950BC"/>
    <w:multiLevelType w:val="hybridMultilevel"/>
    <w:tmpl w:val="18749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931694"/>
    <w:multiLevelType w:val="multilevel"/>
    <w:tmpl w:val="D28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71292"/>
    <w:multiLevelType w:val="hybridMultilevel"/>
    <w:tmpl w:val="1F963008"/>
    <w:lvl w:ilvl="0" w:tplc="E9EA53FA">
      <w:start w:val="1"/>
      <w:numFmt w:val="bullet"/>
      <w:lvlText w:val=""/>
      <w:lvlJc w:val="left"/>
      <w:pPr>
        <w:ind w:left="720" w:hanging="360"/>
      </w:pPr>
      <w:rPr>
        <w:rFonts w:ascii="Symbol" w:hAnsi="Symbol" w:hint="default"/>
        <w:color w:val="auto"/>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582B19"/>
    <w:multiLevelType w:val="multilevel"/>
    <w:tmpl w:val="0F2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5777E"/>
    <w:multiLevelType w:val="multilevel"/>
    <w:tmpl w:val="CF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475F2"/>
    <w:multiLevelType w:val="hybridMultilevel"/>
    <w:tmpl w:val="55982E0E"/>
    <w:lvl w:ilvl="0" w:tplc="0BEA7E48">
      <w:numFmt w:val="bullet"/>
      <w:lvlText w:val="•"/>
      <w:lvlJc w:val="left"/>
      <w:pPr>
        <w:ind w:left="720" w:hanging="360"/>
      </w:pPr>
      <w:rPr>
        <w:rFonts w:ascii="Calibri" w:eastAsiaTheme="minorHAnsi" w:hAnsi="Calibri" w:cs="Calibri" w:hint="default"/>
      </w:rPr>
    </w:lvl>
    <w:lvl w:ilvl="1" w:tplc="FE8C0238" w:tentative="1">
      <w:start w:val="1"/>
      <w:numFmt w:val="bullet"/>
      <w:lvlText w:val="o"/>
      <w:lvlJc w:val="left"/>
      <w:pPr>
        <w:ind w:left="1440" w:hanging="360"/>
      </w:pPr>
      <w:rPr>
        <w:rFonts w:ascii="Courier New" w:hAnsi="Courier New" w:cs="Courier New" w:hint="default"/>
      </w:rPr>
    </w:lvl>
    <w:lvl w:ilvl="2" w:tplc="628E423A" w:tentative="1">
      <w:start w:val="1"/>
      <w:numFmt w:val="bullet"/>
      <w:lvlText w:val=""/>
      <w:lvlJc w:val="left"/>
      <w:pPr>
        <w:ind w:left="2160" w:hanging="360"/>
      </w:pPr>
      <w:rPr>
        <w:rFonts w:ascii="Wingdings" w:hAnsi="Wingdings" w:hint="default"/>
      </w:rPr>
    </w:lvl>
    <w:lvl w:ilvl="3" w:tplc="082CD1C6" w:tentative="1">
      <w:start w:val="1"/>
      <w:numFmt w:val="bullet"/>
      <w:lvlText w:val=""/>
      <w:lvlJc w:val="left"/>
      <w:pPr>
        <w:ind w:left="2880" w:hanging="360"/>
      </w:pPr>
      <w:rPr>
        <w:rFonts w:ascii="Symbol" w:hAnsi="Symbol" w:hint="default"/>
      </w:rPr>
    </w:lvl>
    <w:lvl w:ilvl="4" w:tplc="12D6FFAE" w:tentative="1">
      <w:start w:val="1"/>
      <w:numFmt w:val="bullet"/>
      <w:lvlText w:val="o"/>
      <w:lvlJc w:val="left"/>
      <w:pPr>
        <w:ind w:left="3600" w:hanging="360"/>
      </w:pPr>
      <w:rPr>
        <w:rFonts w:ascii="Courier New" w:hAnsi="Courier New" w:cs="Courier New" w:hint="default"/>
      </w:rPr>
    </w:lvl>
    <w:lvl w:ilvl="5" w:tplc="844839AA" w:tentative="1">
      <w:start w:val="1"/>
      <w:numFmt w:val="bullet"/>
      <w:lvlText w:val=""/>
      <w:lvlJc w:val="left"/>
      <w:pPr>
        <w:ind w:left="4320" w:hanging="360"/>
      </w:pPr>
      <w:rPr>
        <w:rFonts w:ascii="Wingdings" w:hAnsi="Wingdings" w:hint="default"/>
      </w:rPr>
    </w:lvl>
    <w:lvl w:ilvl="6" w:tplc="7756B0C4" w:tentative="1">
      <w:start w:val="1"/>
      <w:numFmt w:val="bullet"/>
      <w:lvlText w:val=""/>
      <w:lvlJc w:val="left"/>
      <w:pPr>
        <w:ind w:left="5040" w:hanging="360"/>
      </w:pPr>
      <w:rPr>
        <w:rFonts w:ascii="Symbol" w:hAnsi="Symbol" w:hint="default"/>
      </w:rPr>
    </w:lvl>
    <w:lvl w:ilvl="7" w:tplc="CCA2E468" w:tentative="1">
      <w:start w:val="1"/>
      <w:numFmt w:val="bullet"/>
      <w:lvlText w:val="o"/>
      <w:lvlJc w:val="left"/>
      <w:pPr>
        <w:ind w:left="5760" w:hanging="360"/>
      </w:pPr>
      <w:rPr>
        <w:rFonts w:ascii="Courier New" w:hAnsi="Courier New" w:cs="Courier New" w:hint="default"/>
      </w:rPr>
    </w:lvl>
    <w:lvl w:ilvl="8" w:tplc="228C9EF6" w:tentative="1">
      <w:start w:val="1"/>
      <w:numFmt w:val="bullet"/>
      <w:lvlText w:val=""/>
      <w:lvlJc w:val="left"/>
      <w:pPr>
        <w:ind w:left="6480" w:hanging="360"/>
      </w:pPr>
      <w:rPr>
        <w:rFonts w:ascii="Wingdings" w:hAnsi="Wingdings" w:hint="default"/>
      </w:rPr>
    </w:lvl>
  </w:abstractNum>
  <w:abstractNum w:abstractNumId="13" w15:restartNumberingAfterBreak="0">
    <w:nsid w:val="2BB615FA"/>
    <w:multiLevelType w:val="hybridMultilevel"/>
    <w:tmpl w:val="F2DA347E"/>
    <w:lvl w:ilvl="0" w:tplc="E0B6348C">
      <w:start w:val="1"/>
      <w:numFmt w:val="decimal"/>
      <w:pStyle w:val="ListNumber"/>
      <w:lvlText w:val="%1."/>
      <w:lvlJc w:val="left"/>
      <w:pPr>
        <w:ind w:left="720" w:hanging="360"/>
      </w:pPr>
      <w:rPr>
        <w:rFonts w:hint="default"/>
      </w:rPr>
    </w:lvl>
    <w:lvl w:ilvl="1" w:tplc="2C34225E">
      <w:start w:val="1"/>
      <w:numFmt w:val="bullet"/>
      <w:lvlText w:val="o"/>
      <w:lvlJc w:val="left"/>
      <w:pPr>
        <w:ind w:left="1440" w:hanging="360"/>
      </w:pPr>
      <w:rPr>
        <w:rFonts w:ascii="Courier New" w:hAnsi="Courier New" w:cs="Courier New" w:hint="default"/>
      </w:rPr>
    </w:lvl>
    <w:lvl w:ilvl="2" w:tplc="EE0CE88C" w:tentative="1">
      <w:start w:val="1"/>
      <w:numFmt w:val="bullet"/>
      <w:lvlText w:val=""/>
      <w:lvlJc w:val="left"/>
      <w:pPr>
        <w:ind w:left="2160" w:hanging="360"/>
      </w:pPr>
      <w:rPr>
        <w:rFonts w:ascii="Wingdings" w:hAnsi="Wingdings" w:hint="default"/>
      </w:rPr>
    </w:lvl>
    <w:lvl w:ilvl="3" w:tplc="C1685C36" w:tentative="1">
      <w:start w:val="1"/>
      <w:numFmt w:val="bullet"/>
      <w:lvlText w:val=""/>
      <w:lvlJc w:val="left"/>
      <w:pPr>
        <w:ind w:left="2880" w:hanging="360"/>
      </w:pPr>
      <w:rPr>
        <w:rFonts w:ascii="Symbol" w:hAnsi="Symbol" w:hint="default"/>
      </w:rPr>
    </w:lvl>
    <w:lvl w:ilvl="4" w:tplc="D5A804B0" w:tentative="1">
      <w:start w:val="1"/>
      <w:numFmt w:val="bullet"/>
      <w:lvlText w:val="o"/>
      <w:lvlJc w:val="left"/>
      <w:pPr>
        <w:ind w:left="3600" w:hanging="360"/>
      </w:pPr>
      <w:rPr>
        <w:rFonts w:ascii="Courier New" w:hAnsi="Courier New" w:cs="Courier New" w:hint="default"/>
      </w:rPr>
    </w:lvl>
    <w:lvl w:ilvl="5" w:tplc="3A18FE2E" w:tentative="1">
      <w:start w:val="1"/>
      <w:numFmt w:val="bullet"/>
      <w:lvlText w:val=""/>
      <w:lvlJc w:val="left"/>
      <w:pPr>
        <w:ind w:left="4320" w:hanging="360"/>
      </w:pPr>
      <w:rPr>
        <w:rFonts w:ascii="Wingdings" w:hAnsi="Wingdings" w:hint="default"/>
      </w:rPr>
    </w:lvl>
    <w:lvl w:ilvl="6" w:tplc="DBF27D6A" w:tentative="1">
      <w:start w:val="1"/>
      <w:numFmt w:val="bullet"/>
      <w:lvlText w:val=""/>
      <w:lvlJc w:val="left"/>
      <w:pPr>
        <w:ind w:left="5040" w:hanging="360"/>
      </w:pPr>
      <w:rPr>
        <w:rFonts w:ascii="Symbol" w:hAnsi="Symbol" w:hint="default"/>
      </w:rPr>
    </w:lvl>
    <w:lvl w:ilvl="7" w:tplc="DE422D60" w:tentative="1">
      <w:start w:val="1"/>
      <w:numFmt w:val="bullet"/>
      <w:lvlText w:val="o"/>
      <w:lvlJc w:val="left"/>
      <w:pPr>
        <w:ind w:left="5760" w:hanging="360"/>
      </w:pPr>
      <w:rPr>
        <w:rFonts w:ascii="Courier New" w:hAnsi="Courier New" w:cs="Courier New" w:hint="default"/>
      </w:rPr>
    </w:lvl>
    <w:lvl w:ilvl="8" w:tplc="1E24ACF0" w:tentative="1">
      <w:start w:val="1"/>
      <w:numFmt w:val="bullet"/>
      <w:lvlText w:val=""/>
      <w:lvlJc w:val="left"/>
      <w:pPr>
        <w:ind w:left="6480" w:hanging="360"/>
      </w:pPr>
      <w:rPr>
        <w:rFonts w:ascii="Wingdings" w:hAnsi="Wingdings" w:hint="default"/>
      </w:rPr>
    </w:lvl>
  </w:abstractNum>
  <w:abstractNum w:abstractNumId="14" w15:restartNumberingAfterBreak="0">
    <w:nsid w:val="2C352165"/>
    <w:multiLevelType w:val="multilevel"/>
    <w:tmpl w:val="A6F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C8760232">
      <w:start w:val="1"/>
      <w:numFmt w:val="bullet"/>
      <w:pStyle w:val="Bulletslist"/>
      <w:lvlText w:val=""/>
      <w:lvlJc w:val="left"/>
      <w:pPr>
        <w:ind w:left="717" w:hanging="360"/>
      </w:pPr>
      <w:rPr>
        <w:rFonts w:ascii="Wingdings" w:hAnsi="Wingdings" w:hint="default"/>
      </w:rPr>
    </w:lvl>
    <w:lvl w:ilvl="1" w:tplc="7A7C6C06">
      <w:start w:val="1"/>
      <w:numFmt w:val="bullet"/>
      <w:lvlText w:val="o"/>
      <w:lvlJc w:val="left"/>
      <w:pPr>
        <w:ind w:left="1440" w:hanging="360"/>
      </w:pPr>
      <w:rPr>
        <w:rFonts w:ascii="Courier New" w:hAnsi="Courier New" w:cs="Courier New" w:hint="default"/>
      </w:rPr>
    </w:lvl>
    <w:lvl w:ilvl="2" w:tplc="B8B2FB34" w:tentative="1">
      <w:start w:val="1"/>
      <w:numFmt w:val="bullet"/>
      <w:lvlText w:val=""/>
      <w:lvlJc w:val="left"/>
      <w:pPr>
        <w:ind w:left="2160" w:hanging="360"/>
      </w:pPr>
      <w:rPr>
        <w:rFonts w:ascii="Wingdings" w:hAnsi="Wingdings" w:hint="default"/>
      </w:rPr>
    </w:lvl>
    <w:lvl w:ilvl="3" w:tplc="889AEA70" w:tentative="1">
      <w:start w:val="1"/>
      <w:numFmt w:val="bullet"/>
      <w:lvlText w:val=""/>
      <w:lvlJc w:val="left"/>
      <w:pPr>
        <w:ind w:left="2880" w:hanging="360"/>
      </w:pPr>
      <w:rPr>
        <w:rFonts w:ascii="Symbol" w:hAnsi="Symbol" w:hint="default"/>
      </w:rPr>
    </w:lvl>
    <w:lvl w:ilvl="4" w:tplc="68CA8004" w:tentative="1">
      <w:start w:val="1"/>
      <w:numFmt w:val="bullet"/>
      <w:lvlText w:val="o"/>
      <w:lvlJc w:val="left"/>
      <w:pPr>
        <w:ind w:left="3600" w:hanging="360"/>
      </w:pPr>
      <w:rPr>
        <w:rFonts w:ascii="Courier New" w:hAnsi="Courier New" w:cs="Courier New" w:hint="default"/>
      </w:rPr>
    </w:lvl>
    <w:lvl w:ilvl="5" w:tplc="A9CECC16" w:tentative="1">
      <w:start w:val="1"/>
      <w:numFmt w:val="bullet"/>
      <w:lvlText w:val=""/>
      <w:lvlJc w:val="left"/>
      <w:pPr>
        <w:ind w:left="4320" w:hanging="360"/>
      </w:pPr>
      <w:rPr>
        <w:rFonts w:ascii="Wingdings" w:hAnsi="Wingdings" w:hint="default"/>
      </w:rPr>
    </w:lvl>
    <w:lvl w:ilvl="6" w:tplc="F986568C" w:tentative="1">
      <w:start w:val="1"/>
      <w:numFmt w:val="bullet"/>
      <w:lvlText w:val=""/>
      <w:lvlJc w:val="left"/>
      <w:pPr>
        <w:ind w:left="5040" w:hanging="360"/>
      </w:pPr>
      <w:rPr>
        <w:rFonts w:ascii="Symbol" w:hAnsi="Symbol" w:hint="default"/>
      </w:rPr>
    </w:lvl>
    <w:lvl w:ilvl="7" w:tplc="AA447728" w:tentative="1">
      <w:start w:val="1"/>
      <w:numFmt w:val="bullet"/>
      <w:lvlText w:val="o"/>
      <w:lvlJc w:val="left"/>
      <w:pPr>
        <w:ind w:left="5760" w:hanging="360"/>
      </w:pPr>
      <w:rPr>
        <w:rFonts w:ascii="Courier New" w:hAnsi="Courier New" w:cs="Courier New" w:hint="default"/>
      </w:rPr>
    </w:lvl>
    <w:lvl w:ilvl="8" w:tplc="D4E03AF6" w:tentative="1">
      <w:start w:val="1"/>
      <w:numFmt w:val="bullet"/>
      <w:lvlText w:val=""/>
      <w:lvlJc w:val="left"/>
      <w:pPr>
        <w:ind w:left="6480" w:hanging="360"/>
      </w:pPr>
      <w:rPr>
        <w:rFonts w:ascii="Wingdings" w:hAnsi="Wingdings" w:hint="default"/>
      </w:rPr>
    </w:lvl>
  </w:abstractNum>
  <w:abstractNum w:abstractNumId="17" w15:restartNumberingAfterBreak="0">
    <w:nsid w:val="34DA4A84"/>
    <w:multiLevelType w:val="hybridMultilevel"/>
    <w:tmpl w:val="F1D2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F741A"/>
    <w:multiLevelType w:val="multilevel"/>
    <w:tmpl w:val="D08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5380A"/>
    <w:multiLevelType w:val="multilevel"/>
    <w:tmpl w:val="403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11306"/>
    <w:multiLevelType w:val="hybridMultilevel"/>
    <w:tmpl w:val="03DC5F10"/>
    <w:lvl w:ilvl="0" w:tplc="E9EA53FA">
      <w:start w:val="1"/>
      <w:numFmt w:val="bullet"/>
      <w:lvlText w:val=""/>
      <w:lvlJc w:val="left"/>
      <w:pPr>
        <w:ind w:left="720" w:hanging="360"/>
      </w:pPr>
      <w:rPr>
        <w:rFonts w:ascii="Symbol" w:hAnsi="Symbol" w:hint="default"/>
        <w:color w:val="auto"/>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B108D4"/>
    <w:multiLevelType w:val="hybridMultilevel"/>
    <w:tmpl w:val="B29E06CE"/>
    <w:lvl w:ilvl="0" w:tplc="4F32AF9A">
      <w:start w:val="1"/>
      <w:numFmt w:val="bullet"/>
      <w:lvlText w:val=""/>
      <w:lvlJc w:val="left"/>
      <w:pPr>
        <w:ind w:left="720" w:hanging="360"/>
      </w:pPr>
      <w:rPr>
        <w:rFonts w:ascii="Symbol" w:hAnsi="Symbol" w:hint="default"/>
      </w:rPr>
    </w:lvl>
    <w:lvl w:ilvl="1" w:tplc="45CE5714" w:tentative="1">
      <w:start w:val="1"/>
      <w:numFmt w:val="lowerLetter"/>
      <w:lvlText w:val="%2."/>
      <w:lvlJc w:val="left"/>
      <w:pPr>
        <w:ind w:left="1440" w:hanging="360"/>
      </w:pPr>
    </w:lvl>
    <w:lvl w:ilvl="2" w:tplc="2788D6F2" w:tentative="1">
      <w:start w:val="1"/>
      <w:numFmt w:val="lowerRoman"/>
      <w:lvlText w:val="%3."/>
      <w:lvlJc w:val="right"/>
      <w:pPr>
        <w:ind w:left="2160" w:hanging="180"/>
      </w:pPr>
    </w:lvl>
    <w:lvl w:ilvl="3" w:tplc="A90A53A0" w:tentative="1">
      <w:start w:val="1"/>
      <w:numFmt w:val="decimal"/>
      <w:lvlText w:val="%4."/>
      <w:lvlJc w:val="left"/>
      <w:pPr>
        <w:ind w:left="2880" w:hanging="360"/>
      </w:pPr>
    </w:lvl>
    <w:lvl w:ilvl="4" w:tplc="72C68908" w:tentative="1">
      <w:start w:val="1"/>
      <w:numFmt w:val="lowerLetter"/>
      <w:lvlText w:val="%5."/>
      <w:lvlJc w:val="left"/>
      <w:pPr>
        <w:ind w:left="3600" w:hanging="360"/>
      </w:pPr>
    </w:lvl>
    <w:lvl w:ilvl="5" w:tplc="A18CE310" w:tentative="1">
      <w:start w:val="1"/>
      <w:numFmt w:val="lowerRoman"/>
      <w:lvlText w:val="%6."/>
      <w:lvlJc w:val="right"/>
      <w:pPr>
        <w:ind w:left="4320" w:hanging="180"/>
      </w:pPr>
    </w:lvl>
    <w:lvl w:ilvl="6" w:tplc="89B45C16" w:tentative="1">
      <w:start w:val="1"/>
      <w:numFmt w:val="decimal"/>
      <w:lvlText w:val="%7."/>
      <w:lvlJc w:val="left"/>
      <w:pPr>
        <w:ind w:left="5040" w:hanging="360"/>
      </w:pPr>
    </w:lvl>
    <w:lvl w:ilvl="7" w:tplc="4642A930" w:tentative="1">
      <w:start w:val="1"/>
      <w:numFmt w:val="lowerLetter"/>
      <w:lvlText w:val="%8."/>
      <w:lvlJc w:val="left"/>
      <w:pPr>
        <w:ind w:left="5760" w:hanging="360"/>
      </w:pPr>
    </w:lvl>
    <w:lvl w:ilvl="8" w:tplc="23AC0AA0" w:tentative="1">
      <w:start w:val="1"/>
      <w:numFmt w:val="lowerRoman"/>
      <w:lvlText w:val="%9."/>
      <w:lvlJc w:val="right"/>
      <w:pPr>
        <w:ind w:left="6480" w:hanging="180"/>
      </w:pPr>
    </w:lvl>
  </w:abstractNum>
  <w:abstractNum w:abstractNumId="22" w15:restartNumberingAfterBreak="0">
    <w:nsid w:val="4C4A0B00"/>
    <w:multiLevelType w:val="hybridMultilevel"/>
    <w:tmpl w:val="85F0C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9C4BEC"/>
    <w:multiLevelType w:val="multilevel"/>
    <w:tmpl w:val="202A38F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033BD"/>
    <w:multiLevelType w:val="hybridMultilevel"/>
    <w:tmpl w:val="17F2E1A4"/>
    <w:lvl w:ilvl="0" w:tplc="E9EA53FA">
      <w:start w:val="1"/>
      <w:numFmt w:val="bullet"/>
      <w:lvlText w:val=""/>
      <w:lvlJc w:val="left"/>
      <w:pPr>
        <w:ind w:left="720" w:hanging="360"/>
      </w:pPr>
      <w:rPr>
        <w:rFonts w:ascii="Symbol" w:hAnsi="Symbol" w:hint="default"/>
        <w:color w:val="auto"/>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ED1293"/>
    <w:multiLevelType w:val="multilevel"/>
    <w:tmpl w:val="8CE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8549A"/>
    <w:multiLevelType w:val="hybridMultilevel"/>
    <w:tmpl w:val="12545D80"/>
    <w:lvl w:ilvl="0" w:tplc="C2F02B24">
      <w:start w:val="1"/>
      <w:numFmt w:val="bullet"/>
      <w:lvlText w:val=""/>
      <w:lvlJc w:val="left"/>
      <w:pPr>
        <w:ind w:left="720" w:hanging="360"/>
      </w:pPr>
      <w:rPr>
        <w:rFonts w:ascii="Symbol" w:hAnsi="Symbol" w:hint="default"/>
      </w:rPr>
    </w:lvl>
    <w:lvl w:ilvl="1" w:tplc="884A138E">
      <w:start w:val="1"/>
      <w:numFmt w:val="bullet"/>
      <w:lvlText w:val="o"/>
      <w:lvlJc w:val="left"/>
      <w:pPr>
        <w:ind w:left="1440" w:hanging="360"/>
      </w:pPr>
      <w:rPr>
        <w:rFonts w:ascii="Courier New" w:hAnsi="Courier New" w:cs="Courier New" w:hint="default"/>
      </w:rPr>
    </w:lvl>
    <w:lvl w:ilvl="2" w:tplc="936C23A6" w:tentative="1">
      <w:start w:val="1"/>
      <w:numFmt w:val="bullet"/>
      <w:lvlText w:val=""/>
      <w:lvlJc w:val="left"/>
      <w:pPr>
        <w:ind w:left="2160" w:hanging="360"/>
      </w:pPr>
      <w:rPr>
        <w:rFonts w:ascii="Wingdings" w:hAnsi="Wingdings" w:hint="default"/>
      </w:rPr>
    </w:lvl>
    <w:lvl w:ilvl="3" w:tplc="234EC07A" w:tentative="1">
      <w:start w:val="1"/>
      <w:numFmt w:val="bullet"/>
      <w:lvlText w:val=""/>
      <w:lvlJc w:val="left"/>
      <w:pPr>
        <w:ind w:left="2880" w:hanging="360"/>
      </w:pPr>
      <w:rPr>
        <w:rFonts w:ascii="Symbol" w:hAnsi="Symbol" w:hint="default"/>
      </w:rPr>
    </w:lvl>
    <w:lvl w:ilvl="4" w:tplc="BB8C6988" w:tentative="1">
      <w:start w:val="1"/>
      <w:numFmt w:val="bullet"/>
      <w:lvlText w:val="o"/>
      <w:lvlJc w:val="left"/>
      <w:pPr>
        <w:ind w:left="3600" w:hanging="360"/>
      </w:pPr>
      <w:rPr>
        <w:rFonts w:ascii="Courier New" w:hAnsi="Courier New" w:cs="Courier New" w:hint="default"/>
      </w:rPr>
    </w:lvl>
    <w:lvl w:ilvl="5" w:tplc="1F9C0E5E" w:tentative="1">
      <w:start w:val="1"/>
      <w:numFmt w:val="bullet"/>
      <w:lvlText w:val=""/>
      <w:lvlJc w:val="left"/>
      <w:pPr>
        <w:ind w:left="4320" w:hanging="360"/>
      </w:pPr>
      <w:rPr>
        <w:rFonts w:ascii="Wingdings" w:hAnsi="Wingdings" w:hint="default"/>
      </w:rPr>
    </w:lvl>
    <w:lvl w:ilvl="6" w:tplc="9FEE1C60" w:tentative="1">
      <w:start w:val="1"/>
      <w:numFmt w:val="bullet"/>
      <w:lvlText w:val=""/>
      <w:lvlJc w:val="left"/>
      <w:pPr>
        <w:ind w:left="5040" w:hanging="360"/>
      </w:pPr>
      <w:rPr>
        <w:rFonts w:ascii="Symbol" w:hAnsi="Symbol" w:hint="default"/>
      </w:rPr>
    </w:lvl>
    <w:lvl w:ilvl="7" w:tplc="EE2CAF10" w:tentative="1">
      <w:start w:val="1"/>
      <w:numFmt w:val="bullet"/>
      <w:lvlText w:val="o"/>
      <w:lvlJc w:val="left"/>
      <w:pPr>
        <w:ind w:left="5760" w:hanging="360"/>
      </w:pPr>
      <w:rPr>
        <w:rFonts w:ascii="Courier New" w:hAnsi="Courier New" w:cs="Courier New" w:hint="default"/>
      </w:rPr>
    </w:lvl>
    <w:lvl w:ilvl="8" w:tplc="87C0450E" w:tentative="1">
      <w:start w:val="1"/>
      <w:numFmt w:val="bullet"/>
      <w:lvlText w:val=""/>
      <w:lvlJc w:val="left"/>
      <w:pPr>
        <w:ind w:left="6480" w:hanging="360"/>
      </w:pPr>
      <w:rPr>
        <w:rFonts w:ascii="Wingdings" w:hAnsi="Wingdings" w:hint="default"/>
      </w:rPr>
    </w:lvl>
  </w:abstractNum>
  <w:abstractNum w:abstractNumId="27" w15:restartNumberingAfterBreak="0">
    <w:nsid w:val="67805593"/>
    <w:multiLevelType w:val="multilevel"/>
    <w:tmpl w:val="867C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156CF"/>
    <w:multiLevelType w:val="multilevel"/>
    <w:tmpl w:val="015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15913"/>
    <w:multiLevelType w:val="multilevel"/>
    <w:tmpl w:val="D866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57A1C"/>
    <w:multiLevelType w:val="multilevel"/>
    <w:tmpl w:val="A13E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21AEC"/>
    <w:multiLevelType w:val="multilevel"/>
    <w:tmpl w:val="EB8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312DB"/>
    <w:multiLevelType w:val="multilevel"/>
    <w:tmpl w:val="202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1616">
    <w:abstractNumId w:val="15"/>
  </w:num>
  <w:num w:numId="2" w16cid:durableId="1691371156">
    <w:abstractNumId w:val="5"/>
  </w:num>
  <w:num w:numId="3" w16cid:durableId="762260048">
    <w:abstractNumId w:val="13"/>
  </w:num>
  <w:num w:numId="4" w16cid:durableId="1523129063">
    <w:abstractNumId w:val="16"/>
  </w:num>
  <w:num w:numId="5" w16cid:durableId="1521509833">
    <w:abstractNumId w:val="12"/>
  </w:num>
  <w:num w:numId="6" w16cid:durableId="621158445">
    <w:abstractNumId w:val="3"/>
  </w:num>
  <w:num w:numId="7" w16cid:durableId="1101299439">
    <w:abstractNumId w:val="21"/>
  </w:num>
  <w:num w:numId="8" w16cid:durableId="2067294958">
    <w:abstractNumId w:val="26"/>
  </w:num>
  <w:num w:numId="9" w16cid:durableId="667950359">
    <w:abstractNumId w:val="6"/>
  </w:num>
  <w:num w:numId="10" w16cid:durableId="364251426">
    <w:abstractNumId w:val="20"/>
  </w:num>
  <w:num w:numId="11" w16cid:durableId="537207294">
    <w:abstractNumId w:val="9"/>
  </w:num>
  <w:num w:numId="12" w16cid:durableId="640236503">
    <w:abstractNumId w:val="24"/>
  </w:num>
  <w:num w:numId="13" w16cid:durableId="1744986161">
    <w:abstractNumId w:val="22"/>
  </w:num>
  <w:num w:numId="14" w16cid:durableId="846864462">
    <w:abstractNumId w:val="7"/>
  </w:num>
  <w:num w:numId="15" w16cid:durableId="1546330527">
    <w:abstractNumId w:val="8"/>
  </w:num>
  <w:num w:numId="16" w16cid:durableId="1030032407">
    <w:abstractNumId w:val="11"/>
  </w:num>
  <w:num w:numId="17" w16cid:durableId="1699546371">
    <w:abstractNumId w:val="30"/>
  </w:num>
  <w:num w:numId="18" w16cid:durableId="1314018652">
    <w:abstractNumId w:val="27"/>
  </w:num>
  <w:num w:numId="19" w16cid:durableId="1525482019">
    <w:abstractNumId w:val="25"/>
  </w:num>
  <w:num w:numId="20" w16cid:durableId="1896547991">
    <w:abstractNumId w:val="0"/>
  </w:num>
  <w:num w:numId="21" w16cid:durableId="938296309">
    <w:abstractNumId w:val="32"/>
  </w:num>
  <w:num w:numId="22" w16cid:durableId="671496083">
    <w:abstractNumId w:val="29"/>
  </w:num>
  <w:num w:numId="23" w16cid:durableId="1871607255">
    <w:abstractNumId w:val="28"/>
  </w:num>
  <w:num w:numId="24" w16cid:durableId="1898663947">
    <w:abstractNumId w:val="31"/>
  </w:num>
  <w:num w:numId="25" w16cid:durableId="1897542451">
    <w:abstractNumId w:val="4"/>
  </w:num>
  <w:num w:numId="26" w16cid:durableId="1330133672">
    <w:abstractNumId w:val="1"/>
  </w:num>
  <w:num w:numId="27" w16cid:durableId="1797986496">
    <w:abstractNumId w:val="2"/>
  </w:num>
  <w:num w:numId="28" w16cid:durableId="2122264979">
    <w:abstractNumId w:val="19"/>
  </w:num>
  <w:num w:numId="29" w16cid:durableId="1141341563">
    <w:abstractNumId w:val="10"/>
  </w:num>
  <w:num w:numId="30" w16cid:durableId="1858276786">
    <w:abstractNumId w:val="14"/>
  </w:num>
  <w:num w:numId="31" w16cid:durableId="774519716">
    <w:abstractNumId w:val="23"/>
  </w:num>
  <w:num w:numId="32" w16cid:durableId="1779059311">
    <w:abstractNumId w:val="18"/>
  </w:num>
  <w:num w:numId="33" w16cid:durableId="1227254488">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gFAEPqmpotAAAA"/>
  </w:docVars>
  <w:rsids>
    <w:rsidRoot w:val="006E58CC"/>
    <w:rsid w:val="00006B4F"/>
    <w:rsid w:val="00010ED8"/>
    <w:rsid w:val="00020772"/>
    <w:rsid w:val="00021D8D"/>
    <w:rsid w:val="00035974"/>
    <w:rsid w:val="00036705"/>
    <w:rsid w:val="000725F6"/>
    <w:rsid w:val="00094ADB"/>
    <w:rsid w:val="00095593"/>
    <w:rsid w:val="000961BF"/>
    <w:rsid w:val="000A2B1B"/>
    <w:rsid w:val="000A4FC1"/>
    <w:rsid w:val="000C695F"/>
    <w:rsid w:val="000F339A"/>
    <w:rsid w:val="000F698D"/>
    <w:rsid w:val="000F7BF6"/>
    <w:rsid w:val="00115E1B"/>
    <w:rsid w:val="0013441A"/>
    <w:rsid w:val="001574F0"/>
    <w:rsid w:val="0016312E"/>
    <w:rsid w:val="0016762F"/>
    <w:rsid w:val="001874D0"/>
    <w:rsid w:val="001B0702"/>
    <w:rsid w:val="001B6230"/>
    <w:rsid w:val="001B78F8"/>
    <w:rsid w:val="001E72BB"/>
    <w:rsid w:val="002151D7"/>
    <w:rsid w:val="002445ED"/>
    <w:rsid w:val="00263980"/>
    <w:rsid w:val="00280C45"/>
    <w:rsid w:val="0028436B"/>
    <w:rsid w:val="00284A4E"/>
    <w:rsid w:val="002A5407"/>
    <w:rsid w:val="002D0C53"/>
    <w:rsid w:val="002D278E"/>
    <w:rsid w:val="002D4D1F"/>
    <w:rsid w:val="003026DD"/>
    <w:rsid w:val="0030411A"/>
    <w:rsid w:val="00317CE6"/>
    <w:rsid w:val="003254B8"/>
    <w:rsid w:val="003262F3"/>
    <w:rsid w:val="00326524"/>
    <w:rsid w:val="003523C1"/>
    <w:rsid w:val="003958C8"/>
    <w:rsid w:val="003C525F"/>
    <w:rsid w:val="003F4799"/>
    <w:rsid w:val="003F725B"/>
    <w:rsid w:val="004072DD"/>
    <w:rsid w:val="00412288"/>
    <w:rsid w:val="00420DC5"/>
    <w:rsid w:val="00447558"/>
    <w:rsid w:val="0048017B"/>
    <w:rsid w:val="004B54C5"/>
    <w:rsid w:val="004C168D"/>
    <w:rsid w:val="004D2B6C"/>
    <w:rsid w:val="004D421C"/>
    <w:rsid w:val="004E621B"/>
    <w:rsid w:val="004F58B2"/>
    <w:rsid w:val="004F73FF"/>
    <w:rsid w:val="00512706"/>
    <w:rsid w:val="0051427B"/>
    <w:rsid w:val="00533780"/>
    <w:rsid w:val="00572DBD"/>
    <w:rsid w:val="005C3F35"/>
    <w:rsid w:val="005D6D51"/>
    <w:rsid w:val="00614266"/>
    <w:rsid w:val="00631DBE"/>
    <w:rsid w:val="00662672"/>
    <w:rsid w:val="006B101D"/>
    <w:rsid w:val="006B73D5"/>
    <w:rsid w:val="006D38B4"/>
    <w:rsid w:val="006E4D7D"/>
    <w:rsid w:val="006E58CC"/>
    <w:rsid w:val="00716B6F"/>
    <w:rsid w:val="007175AB"/>
    <w:rsid w:val="00722DDA"/>
    <w:rsid w:val="00727099"/>
    <w:rsid w:val="007353A0"/>
    <w:rsid w:val="00765BE4"/>
    <w:rsid w:val="00770405"/>
    <w:rsid w:val="00776036"/>
    <w:rsid w:val="007867AA"/>
    <w:rsid w:val="007C4F88"/>
    <w:rsid w:val="007D361F"/>
    <w:rsid w:val="007E0B98"/>
    <w:rsid w:val="007E4725"/>
    <w:rsid w:val="00824561"/>
    <w:rsid w:val="00887B9D"/>
    <w:rsid w:val="008D7AD5"/>
    <w:rsid w:val="008E5F31"/>
    <w:rsid w:val="0093419A"/>
    <w:rsid w:val="00952412"/>
    <w:rsid w:val="0097418A"/>
    <w:rsid w:val="0099239C"/>
    <w:rsid w:val="009A15CB"/>
    <w:rsid w:val="009B3C40"/>
    <w:rsid w:val="009C37D7"/>
    <w:rsid w:val="009E74B7"/>
    <w:rsid w:val="009F0B79"/>
    <w:rsid w:val="009F2D01"/>
    <w:rsid w:val="00A251C1"/>
    <w:rsid w:val="00AA4910"/>
    <w:rsid w:val="00AF133C"/>
    <w:rsid w:val="00AF1F12"/>
    <w:rsid w:val="00AF5EA6"/>
    <w:rsid w:val="00B44FE7"/>
    <w:rsid w:val="00B45E52"/>
    <w:rsid w:val="00B5727F"/>
    <w:rsid w:val="00B71E12"/>
    <w:rsid w:val="00BA344A"/>
    <w:rsid w:val="00BC2B9E"/>
    <w:rsid w:val="00BE0B3A"/>
    <w:rsid w:val="00C22138"/>
    <w:rsid w:val="00C27187"/>
    <w:rsid w:val="00CB6BD7"/>
    <w:rsid w:val="00CD2E26"/>
    <w:rsid w:val="00D03F47"/>
    <w:rsid w:val="00D042E0"/>
    <w:rsid w:val="00D16183"/>
    <w:rsid w:val="00D36AA4"/>
    <w:rsid w:val="00D56863"/>
    <w:rsid w:val="00D75C96"/>
    <w:rsid w:val="00DC083E"/>
    <w:rsid w:val="00DD5566"/>
    <w:rsid w:val="00DE49AA"/>
    <w:rsid w:val="00E10DFA"/>
    <w:rsid w:val="00E2066B"/>
    <w:rsid w:val="00E442BA"/>
    <w:rsid w:val="00E66063"/>
    <w:rsid w:val="00E73FE1"/>
    <w:rsid w:val="00E91C95"/>
    <w:rsid w:val="00E927BA"/>
    <w:rsid w:val="00EA291C"/>
    <w:rsid w:val="00EC3FD7"/>
    <w:rsid w:val="00EC52F3"/>
    <w:rsid w:val="00ED11A2"/>
    <w:rsid w:val="00EF3166"/>
    <w:rsid w:val="00EF70F6"/>
    <w:rsid w:val="00F12346"/>
    <w:rsid w:val="00F35061"/>
    <w:rsid w:val="00F57CD5"/>
    <w:rsid w:val="00F74683"/>
    <w:rsid w:val="00F97D44"/>
    <w:rsid w:val="00FF22CC"/>
    <w:rsid w:val="0D11696E"/>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15658"/>
  <w15:docId w15:val="{523625C7-BA00-4A31-AECB-83E97512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5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ListParagraphChar">
    <w:name w:val="List Paragraph Char"/>
    <w:basedOn w:val="DefaultParagraphFont"/>
    <w:link w:val="ListParagraph"/>
    <w:uiPriority w:val="34"/>
    <w:rsid w:val="00E927BA"/>
    <w:rPr>
      <w:rFonts w:cstheme="minorHAnsi"/>
      <w:sz w:val="24"/>
      <w:szCs w:val="20"/>
    </w:rPr>
  </w:style>
  <w:style w:type="character" w:styleId="PlaceholderText">
    <w:name w:val="Placeholder Text"/>
    <w:basedOn w:val="DefaultParagraphFont"/>
    <w:uiPriority w:val="99"/>
    <w:semiHidden/>
    <w:rsid w:val="000A4FC1"/>
    <w:rPr>
      <w:color w:val="808080"/>
    </w:rPr>
  </w:style>
  <w:style w:type="paragraph" w:customStyle="1" w:styleId="Notebox">
    <w:name w:val="Note box"/>
    <w:basedOn w:val="Normal"/>
    <w:qFormat/>
    <w:rsid w:val="000A4FC1"/>
    <w:pPr>
      <w:framePr w:w="8562" w:vSpace="113"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szCs w:val="24"/>
    </w:rPr>
  </w:style>
  <w:style w:type="character" w:styleId="UnresolvedMention">
    <w:name w:val="Unresolved Mention"/>
    <w:basedOn w:val="DefaultParagraphFont"/>
    <w:uiPriority w:val="99"/>
    <w:rsid w:val="00EF7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4838">
      <w:bodyDiv w:val="1"/>
      <w:marLeft w:val="0"/>
      <w:marRight w:val="0"/>
      <w:marTop w:val="0"/>
      <w:marBottom w:val="0"/>
      <w:divBdr>
        <w:top w:val="none" w:sz="0" w:space="0" w:color="auto"/>
        <w:left w:val="none" w:sz="0" w:space="0" w:color="auto"/>
        <w:bottom w:val="none" w:sz="0" w:space="0" w:color="auto"/>
        <w:right w:val="none" w:sz="0" w:space="0" w:color="auto"/>
      </w:divBdr>
    </w:div>
    <w:div w:id="24838195">
      <w:bodyDiv w:val="1"/>
      <w:marLeft w:val="0"/>
      <w:marRight w:val="0"/>
      <w:marTop w:val="0"/>
      <w:marBottom w:val="0"/>
      <w:divBdr>
        <w:top w:val="none" w:sz="0" w:space="0" w:color="auto"/>
        <w:left w:val="none" w:sz="0" w:space="0" w:color="auto"/>
        <w:bottom w:val="none" w:sz="0" w:space="0" w:color="auto"/>
        <w:right w:val="none" w:sz="0" w:space="0" w:color="auto"/>
      </w:divBdr>
    </w:div>
    <w:div w:id="46035089">
      <w:bodyDiv w:val="1"/>
      <w:marLeft w:val="0"/>
      <w:marRight w:val="0"/>
      <w:marTop w:val="0"/>
      <w:marBottom w:val="0"/>
      <w:divBdr>
        <w:top w:val="none" w:sz="0" w:space="0" w:color="auto"/>
        <w:left w:val="none" w:sz="0" w:space="0" w:color="auto"/>
        <w:bottom w:val="none" w:sz="0" w:space="0" w:color="auto"/>
        <w:right w:val="none" w:sz="0" w:space="0" w:color="auto"/>
      </w:divBdr>
    </w:div>
    <w:div w:id="92631078">
      <w:bodyDiv w:val="1"/>
      <w:marLeft w:val="0"/>
      <w:marRight w:val="0"/>
      <w:marTop w:val="0"/>
      <w:marBottom w:val="0"/>
      <w:divBdr>
        <w:top w:val="none" w:sz="0" w:space="0" w:color="auto"/>
        <w:left w:val="none" w:sz="0" w:space="0" w:color="auto"/>
        <w:bottom w:val="none" w:sz="0" w:space="0" w:color="auto"/>
        <w:right w:val="none" w:sz="0" w:space="0" w:color="auto"/>
      </w:divBdr>
      <w:divsChild>
        <w:div w:id="627668862">
          <w:marLeft w:val="0"/>
          <w:marRight w:val="0"/>
          <w:marTop w:val="0"/>
          <w:marBottom w:val="0"/>
          <w:divBdr>
            <w:top w:val="none" w:sz="0" w:space="0" w:color="auto"/>
            <w:left w:val="none" w:sz="0" w:space="0" w:color="auto"/>
            <w:bottom w:val="none" w:sz="0" w:space="0" w:color="auto"/>
            <w:right w:val="none" w:sz="0" w:space="0" w:color="auto"/>
          </w:divBdr>
          <w:divsChild>
            <w:div w:id="1255360294">
              <w:marLeft w:val="0"/>
              <w:marRight w:val="0"/>
              <w:marTop w:val="0"/>
              <w:marBottom w:val="0"/>
              <w:divBdr>
                <w:top w:val="none" w:sz="0" w:space="0" w:color="auto"/>
                <w:left w:val="none" w:sz="0" w:space="0" w:color="auto"/>
                <w:bottom w:val="none" w:sz="0" w:space="0" w:color="auto"/>
                <w:right w:val="none" w:sz="0" w:space="0" w:color="auto"/>
              </w:divBdr>
              <w:divsChild>
                <w:div w:id="1517839913">
                  <w:marLeft w:val="0"/>
                  <w:marRight w:val="0"/>
                  <w:marTop w:val="0"/>
                  <w:marBottom w:val="0"/>
                  <w:divBdr>
                    <w:top w:val="none" w:sz="0" w:space="0" w:color="auto"/>
                    <w:left w:val="none" w:sz="0" w:space="0" w:color="auto"/>
                    <w:bottom w:val="none" w:sz="0" w:space="0" w:color="auto"/>
                    <w:right w:val="none" w:sz="0" w:space="0" w:color="auto"/>
                  </w:divBdr>
                  <w:divsChild>
                    <w:div w:id="634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59891">
          <w:marLeft w:val="0"/>
          <w:marRight w:val="0"/>
          <w:marTop w:val="0"/>
          <w:marBottom w:val="0"/>
          <w:divBdr>
            <w:top w:val="none" w:sz="0" w:space="0" w:color="auto"/>
            <w:left w:val="none" w:sz="0" w:space="0" w:color="auto"/>
            <w:bottom w:val="none" w:sz="0" w:space="0" w:color="auto"/>
            <w:right w:val="none" w:sz="0" w:space="0" w:color="auto"/>
          </w:divBdr>
          <w:divsChild>
            <w:div w:id="845099628">
              <w:marLeft w:val="0"/>
              <w:marRight w:val="0"/>
              <w:marTop w:val="0"/>
              <w:marBottom w:val="0"/>
              <w:divBdr>
                <w:top w:val="none" w:sz="0" w:space="0" w:color="auto"/>
                <w:left w:val="none" w:sz="0" w:space="0" w:color="auto"/>
                <w:bottom w:val="none" w:sz="0" w:space="0" w:color="auto"/>
                <w:right w:val="none" w:sz="0" w:space="0" w:color="auto"/>
              </w:divBdr>
              <w:divsChild>
                <w:div w:id="1936015669">
                  <w:marLeft w:val="0"/>
                  <w:marRight w:val="0"/>
                  <w:marTop w:val="0"/>
                  <w:marBottom w:val="0"/>
                  <w:divBdr>
                    <w:top w:val="none" w:sz="0" w:space="0" w:color="auto"/>
                    <w:left w:val="none" w:sz="0" w:space="0" w:color="auto"/>
                    <w:bottom w:val="none" w:sz="0" w:space="0" w:color="auto"/>
                    <w:right w:val="none" w:sz="0" w:space="0" w:color="auto"/>
                  </w:divBdr>
                  <w:divsChild>
                    <w:div w:id="13587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6204">
      <w:bodyDiv w:val="1"/>
      <w:marLeft w:val="0"/>
      <w:marRight w:val="0"/>
      <w:marTop w:val="0"/>
      <w:marBottom w:val="0"/>
      <w:divBdr>
        <w:top w:val="none" w:sz="0" w:space="0" w:color="auto"/>
        <w:left w:val="none" w:sz="0" w:space="0" w:color="auto"/>
        <w:bottom w:val="none" w:sz="0" w:space="0" w:color="auto"/>
        <w:right w:val="none" w:sz="0" w:space="0" w:color="auto"/>
      </w:divBdr>
      <w:divsChild>
        <w:div w:id="1140264327">
          <w:marLeft w:val="0"/>
          <w:marRight w:val="0"/>
          <w:marTop w:val="0"/>
          <w:marBottom w:val="0"/>
          <w:divBdr>
            <w:top w:val="none" w:sz="0" w:space="0" w:color="auto"/>
            <w:left w:val="none" w:sz="0" w:space="0" w:color="auto"/>
            <w:bottom w:val="none" w:sz="0" w:space="0" w:color="auto"/>
            <w:right w:val="none" w:sz="0" w:space="0" w:color="auto"/>
          </w:divBdr>
          <w:divsChild>
            <w:div w:id="369693622">
              <w:marLeft w:val="0"/>
              <w:marRight w:val="0"/>
              <w:marTop w:val="0"/>
              <w:marBottom w:val="0"/>
              <w:divBdr>
                <w:top w:val="none" w:sz="0" w:space="0" w:color="auto"/>
                <w:left w:val="none" w:sz="0" w:space="0" w:color="auto"/>
                <w:bottom w:val="none" w:sz="0" w:space="0" w:color="auto"/>
                <w:right w:val="none" w:sz="0" w:space="0" w:color="auto"/>
              </w:divBdr>
              <w:divsChild>
                <w:div w:id="25060550">
                  <w:marLeft w:val="0"/>
                  <w:marRight w:val="0"/>
                  <w:marTop w:val="0"/>
                  <w:marBottom w:val="0"/>
                  <w:divBdr>
                    <w:top w:val="none" w:sz="0" w:space="0" w:color="auto"/>
                    <w:left w:val="none" w:sz="0" w:space="0" w:color="auto"/>
                    <w:bottom w:val="none" w:sz="0" w:space="0" w:color="auto"/>
                    <w:right w:val="none" w:sz="0" w:space="0" w:color="auto"/>
                  </w:divBdr>
                  <w:divsChild>
                    <w:div w:id="14552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53437">
          <w:marLeft w:val="0"/>
          <w:marRight w:val="0"/>
          <w:marTop w:val="0"/>
          <w:marBottom w:val="0"/>
          <w:divBdr>
            <w:top w:val="none" w:sz="0" w:space="0" w:color="auto"/>
            <w:left w:val="none" w:sz="0" w:space="0" w:color="auto"/>
            <w:bottom w:val="none" w:sz="0" w:space="0" w:color="auto"/>
            <w:right w:val="none" w:sz="0" w:space="0" w:color="auto"/>
          </w:divBdr>
          <w:divsChild>
            <w:div w:id="1979845708">
              <w:marLeft w:val="0"/>
              <w:marRight w:val="0"/>
              <w:marTop w:val="0"/>
              <w:marBottom w:val="0"/>
              <w:divBdr>
                <w:top w:val="none" w:sz="0" w:space="0" w:color="auto"/>
                <w:left w:val="none" w:sz="0" w:space="0" w:color="auto"/>
                <w:bottom w:val="none" w:sz="0" w:space="0" w:color="auto"/>
                <w:right w:val="none" w:sz="0" w:space="0" w:color="auto"/>
              </w:divBdr>
              <w:divsChild>
                <w:div w:id="855921296">
                  <w:marLeft w:val="0"/>
                  <w:marRight w:val="0"/>
                  <w:marTop w:val="0"/>
                  <w:marBottom w:val="0"/>
                  <w:divBdr>
                    <w:top w:val="none" w:sz="0" w:space="0" w:color="auto"/>
                    <w:left w:val="none" w:sz="0" w:space="0" w:color="auto"/>
                    <w:bottom w:val="none" w:sz="0" w:space="0" w:color="auto"/>
                    <w:right w:val="none" w:sz="0" w:space="0" w:color="auto"/>
                  </w:divBdr>
                  <w:divsChild>
                    <w:div w:id="20566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4791">
      <w:bodyDiv w:val="1"/>
      <w:marLeft w:val="0"/>
      <w:marRight w:val="0"/>
      <w:marTop w:val="0"/>
      <w:marBottom w:val="0"/>
      <w:divBdr>
        <w:top w:val="none" w:sz="0" w:space="0" w:color="auto"/>
        <w:left w:val="none" w:sz="0" w:space="0" w:color="auto"/>
        <w:bottom w:val="none" w:sz="0" w:space="0" w:color="auto"/>
        <w:right w:val="none" w:sz="0" w:space="0" w:color="auto"/>
      </w:divBdr>
    </w:div>
    <w:div w:id="154344882">
      <w:bodyDiv w:val="1"/>
      <w:marLeft w:val="0"/>
      <w:marRight w:val="0"/>
      <w:marTop w:val="0"/>
      <w:marBottom w:val="0"/>
      <w:divBdr>
        <w:top w:val="none" w:sz="0" w:space="0" w:color="auto"/>
        <w:left w:val="none" w:sz="0" w:space="0" w:color="auto"/>
        <w:bottom w:val="none" w:sz="0" w:space="0" w:color="auto"/>
        <w:right w:val="none" w:sz="0" w:space="0" w:color="auto"/>
      </w:divBdr>
    </w:div>
    <w:div w:id="162674164">
      <w:bodyDiv w:val="1"/>
      <w:marLeft w:val="0"/>
      <w:marRight w:val="0"/>
      <w:marTop w:val="0"/>
      <w:marBottom w:val="0"/>
      <w:divBdr>
        <w:top w:val="none" w:sz="0" w:space="0" w:color="auto"/>
        <w:left w:val="none" w:sz="0" w:space="0" w:color="auto"/>
        <w:bottom w:val="none" w:sz="0" w:space="0" w:color="auto"/>
        <w:right w:val="none" w:sz="0" w:space="0" w:color="auto"/>
      </w:divBdr>
    </w:div>
    <w:div w:id="291719108">
      <w:bodyDiv w:val="1"/>
      <w:marLeft w:val="0"/>
      <w:marRight w:val="0"/>
      <w:marTop w:val="0"/>
      <w:marBottom w:val="0"/>
      <w:divBdr>
        <w:top w:val="none" w:sz="0" w:space="0" w:color="auto"/>
        <w:left w:val="none" w:sz="0" w:space="0" w:color="auto"/>
        <w:bottom w:val="none" w:sz="0" w:space="0" w:color="auto"/>
        <w:right w:val="none" w:sz="0" w:space="0" w:color="auto"/>
      </w:divBdr>
    </w:div>
    <w:div w:id="299263335">
      <w:bodyDiv w:val="1"/>
      <w:marLeft w:val="0"/>
      <w:marRight w:val="0"/>
      <w:marTop w:val="0"/>
      <w:marBottom w:val="0"/>
      <w:divBdr>
        <w:top w:val="none" w:sz="0" w:space="0" w:color="auto"/>
        <w:left w:val="none" w:sz="0" w:space="0" w:color="auto"/>
        <w:bottom w:val="none" w:sz="0" w:space="0" w:color="auto"/>
        <w:right w:val="none" w:sz="0" w:space="0" w:color="auto"/>
      </w:divBdr>
    </w:div>
    <w:div w:id="336422298">
      <w:bodyDiv w:val="1"/>
      <w:marLeft w:val="0"/>
      <w:marRight w:val="0"/>
      <w:marTop w:val="0"/>
      <w:marBottom w:val="0"/>
      <w:divBdr>
        <w:top w:val="none" w:sz="0" w:space="0" w:color="auto"/>
        <w:left w:val="none" w:sz="0" w:space="0" w:color="auto"/>
        <w:bottom w:val="none" w:sz="0" w:space="0" w:color="auto"/>
        <w:right w:val="none" w:sz="0" w:space="0" w:color="auto"/>
      </w:divBdr>
    </w:div>
    <w:div w:id="356934746">
      <w:bodyDiv w:val="1"/>
      <w:marLeft w:val="0"/>
      <w:marRight w:val="0"/>
      <w:marTop w:val="0"/>
      <w:marBottom w:val="0"/>
      <w:divBdr>
        <w:top w:val="none" w:sz="0" w:space="0" w:color="auto"/>
        <w:left w:val="none" w:sz="0" w:space="0" w:color="auto"/>
        <w:bottom w:val="none" w:sz="0" w:space="0" w:color="auto"/>
        <w:right w:val="none" w:sz="0" w:space="0" w:color="auto"/>
      </w:divBdr>
    </w:div>
    <w:div w:id="375618014">
      <w:bodyDiv w:val="1"/>
      <w:marLeft w:val="0"/>
      <w:marRight w:val="0"/>
      <w:marTop w:val="0"/>
      <w:marBottom w:val="0"/>
      <w:divBdr>
        <w:top w:val="none" w:sz="0" w:space="0" w:color="auto"/>
        <w:left w:val="none" w:sz="0" w:space="0" w:color="auto"/>
        <w:bottom w:val="none" w:sz="0" w:space="0" w:color="auto"/>
        <w:right w:val="none" w:sz="0" w:space="0" w:color="auto"/>
      </w:divBdr>
    </w:div>
    <w:div w:id="387151749">
      <w:bodyDiv w:val="1"/>
      <w:marLeft w:val="0"/>
      <w:marRight w:val="0"/>
      <w:marTop w:val="0"/>
      <w:marBottom w:val="0"/>
      <w:divBdr>
        <w:top w:val="none" w:sz="0" w:space="0" w:color="auto"/>
        <w:left w:val="none" w:sz="0" w:space="0" w:color="auto"/>
        <w:bottom w:val="none" w:sz="0" w:space="0" w:color="auto"/>
        <w:right w:val="none" w:sz="0" w:space="0" w:color="auto"/>
      </w:divBdr>
    </w:div>
    <w:div w:id="388698014">
      <w:bodyDiv w:val="1"/>
      <w:marLeft w:val="0"/>
      <w:marRight w:val="0"/>
      <w:marTop w:val="0"/>
      <w:marBottom w:val="0"/>
      <w:divBdr>
        <w:top w:val="none" w:sz="0" w:space="0" w:color="auto"/>
        <w:left w:val="none" w:sz="0" w:space="0" w:color="auto"/>
        <w:bottom w:val="none" w:sz="0" w:space="0" w:color="auto"/>
        <w:right w:val="none" w:sz="0" w:space="0" w:color="auto"/>
      </w:divBdr>
    </w:div>
    <w:div w:id="453137931">
      <w:bodyDiv w:val="1"/>
      <w:marLeft w:val="0"/>
      <w:marRight w:val="0"/>
      <w:marTop w:val="0"/>
      <w:marBottom w:val="0"/>
      <w:divBdr>
        <w:top w:val="none" w:sz="0" w:space="0" w:color="auto"/>
        <w:left w:val="none" w:sz="0" w:space="0" w:color="auto"/>
        <w:bottom w:val="none" w:sz="0" w:space="0" w:color="auto"/>
        <w:right w:val="none" w:sz="0" w:space="0" w:color="auto"/>
      </w:divBdr>
    </w:div>
    <w:div w:id="546455732">
      <w:bodyDiv w:val="1"/>
      <w:marLeft w:val="0"/>
      <w:marRight w:val="0"/>
      <w:marTop w:val="0"/>
      <w:marBottom w:val="0"/>
      <w:divBdr>
        <w:top w:val="none" w:sz="0" w:space="0" w:color="auto"/>
        <w:left w:val="none" w:sz="0" w:space="0" w:color="auto"/>
        <w:bottom w:val="none" w:sz="0" w:space="0" w:color="auto"/>
        <w:right w:val="none" w:sz="0" w:space="0" w:color="auto"/>
      </w:divBdr>
    </w:div>
    <w:div w:id="584922962">
      <w:bodyDiv w:val="1"/>
      <w:marLeft w:val="0"/>
      <w:marRight w:val="0"/>
      <w:marTop w:val="0"/>
      <w:marBottom w:val="0"/>
      <w:divBdr>
        <w:top w:val="none" w:sz="0" w:space="0" w:color="auto"/>
        <w:left w:val="none" w:sz="0" w:space="0" w:color="auto"/>
        <w:bottom w:val="none" w:sz="0" w:space="0" w:color="auto"/>
        <w:right w:val="none" w:sz="0" w:space="0" w:color="auto"/>
      </w:divBdr>
    </w:div>
    <w:div w:id="587882689">
      <w:bodyDiv w:val="1"/>
      <w:marLeft w:val="0"/>
      <w:marRight w:val="0"/>
      <w:marTop w:val="0"/>
      <w:marBottom w:val="0"/>
      <w:divBdr>
        <w:top w:val="none" w:sz="0" w:space="0" w:color="auto"/>
        <w:left w:val="none" w:sz="0" w:space="0" w:color="auto"/>
        <w:bottom w:val="none" w:sz="0" w:space="0" w:color="auto"/>
        <w:right w:val="none" w:sz="0" w:space="0" w:color="auto"/>
      </w:divBdr>
    </w:div>
    <w:div w:id="664742273">
      <w:bodyDiv w:val="1"/>
      <w:marLeft w:val="0"/>
      <w:marRight w:val="0"/>
      <w:marTop w:val="0"/>
      <w:marBottom w:val="0"/>
      <w:divBdr>
        <w:top w:val="none" w:sz="0" w:space="0" w:color="auto"/>
        <w:left w:val="none" w:sz="0" w:space="0" w:color="auto"/>
        <w:bottom w:val="none" w:sz="0" w:space="0" w:color="auto"/>
        <w:right w:val="none" w:sz="0" w:space="0" w:color="auto"/>
      </w:divBdr>
    </w:div>
    <w:div w:id="692535078">
      <w:bodyDiv w:val="1"/>
      <w:marLeft w:val="0"/>
      <w:marRight w:val="0"/>
      <w:marTop w:val="0"/>
      <w:marBottom w:val="0"/>
      <w:divBdr>
        <w:top w:val="none" w:sz="0" w:space="0" w:color="auto"/>
        <w:left w:val="none" w:sz="0" w:space="0" w:color="auto"/>
        <w:bottom w:val="none" w:sz="0" w:space="0" w:color="auto"/>
        <w:right w:val="none" w:sz="0" w:space="0" w:color="auto"/>
      </w:divBdr>
      <w:divsChild>
        <w:div w:id="1884320700">
          <w:marLeft w:val="0"/>
          <w:marRight w:val="0"/>
          <w:marTop w:val="0"/>
          <w:marBottom w:val="0"/>
          <w:divBdr>
            <w:top w:val="none" w:sz="0" w:space="0" w:color="auto"/>
            <w:left w:val="none" w:sz="0" w:space="0" w:color="auto"/>
            <w:bottom w:val="none" w:sz="0" w:space="0" w:color="auto"/>
            <w:right w:val="none" w:sz="0" w:space="0" w:color="auto"/>
          </w:divBdr>
          <w:divsChild>
            <w:div w:id="1772388187">
              <w:marLeft w:val="0"/>
              <w:marRight w:val="0"/>
              <w:marTop w:val="0"/>
              <w:marBottom w:val="0"/>
              <w:divBdr>
                <w:top w:val="none" w:sz="0" w:space="0" w:color="auto"/>
                <w:left w:val="none" w:sz="0" w:space="0" w:color="auto"/>
                <w:bottom w:val="none" w:sz="0" w:space="0" w:color="auto"/>
                <w:right w:val="none" w:sz="0" w:space="0" w:color="auto"/>
              </w:divBdr>
              <w:divsChild>
                <w:div w:id="904293913">
                  <w:marLeft w:val="0"/>
                  <w:marRight w:val="0"/>
                  <w:marTop w:val="0"/>
                  <w:marBottom w:val="0"/>
                  <w:divBdr>
                    <w:top w:val="none" w:sz="0" w:space="0" w:color="auto"/>
                    <w:left w:val="none" w:sz="0" w:space="0" w:color="auto"/>
                    <w:bottom w:val="none" w:sz="0" w:space="0" w:color="auto"/>
                    <w:right w:val="none" w:sz="0" w:space="0" w:color="auto"/>
                  </w:divBdr>
                  <w:divsChild>
                    <w:div w:id="1797529714">
                      <w:marLeft w:val="0"/>
                      <w:marRight w:val="0"/>
                      <w:marTop w:val="0"/>
                      <w:marBottom w:val="0"/>
                      <w:divBdr>
                        <w:top w:val="none" w:sz="0" w:space="0" w:color="auto"/>
                        <w:left w:val="none" w:sz="0" w:space="0" w:color="auto"/>
                        <w:bottom w:val="none" w:sz="0" w:space="0" w:color="auto"/>
                        <w:right w:val="none" w:sz="0" w:space="0" w:color="auto"/>
                      </w:divBdr>
                      <w:divsChild>
                        <w:div w:id="81415800">
                          <w:marLeft w:val="0"/>
                          <w:marRight w:val="0"/>
                          <w:marTop w:val="0"/>
                          <w:marBottom w:val="0"/>
                          <w:divBdr>
                            <w:top w:val="none" w:sz="0" w:space="0" w:color="auto"/>
                            <w:left w:val="none" w:sz="0" w:space="0" w:color="auto"/>
                            <w:bottom w:val="none" w:sz="0" w:space="0" w:color="auto"/>
                            <w:right w:val="none" w:sz="0" w:space="0" w:color="auto"/>
                          </w:divBdr>
                          <w:divsChild>
                            <w:div w:id="5332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715813">
      <w:bodyDiv w:val="1"/>
      <w:marLeft w:val="0"/>
      <w:marRight w:val="0"/>
      <w:marTop w:val="0"/>
      <w:marBottom w:val="0"/>
      <w:divBdr>
        <w:top w:val="none" w:sz="0" w:space="0" w:color="auto"/>
        <w:left w:val="none" w:sz="0" w:space="0" w:color="auto"/>
        <w:bottom w:val="none" w:sz="0" w:space="0" w:color="auto"/>
        <w:right w:val="none" w:sz="0" w:space="0" w:color="auto"/>
      </w:divBdr>
    </w:div>
    <w:div w:id="1037391193">
      <w:bodyDiv w:val="1"/>
      <w:marLeft w:val="0"/>
      <w:marRight w:val="0"/>
      <w:marTop w:val="0"/>
      <w:marBottom w:val="0"/>
      <w:divBdr>
        <w:top w:val="none" w:sz="0" w:space="0" w:color="auto"/>
        <w:left w:val="none" w:sz="0" w:space="0" w:color="auto"/>
        <w:bottom w:val="none" w:sz="0" w:space="0" w:color="auto"/>
        <w:right w:val="none" w:sz="0" w:space="0" w:color="auto"/>
      </w:divBdr>
    </w:div>
    <w:div w:id="1042363255">
      <w:bodyDiv w:val="1"/>
      <w:marLeft w:val="0"/>
      <w:marRight w:val="0"/>
      <w:marTop w:val="0"/>
      <w:marBottom w:val="0"/>
      <w:divBdr>
        <w:top w:val="none" w:sz="0" w:space="0" w:color="auto"/>
        <w:left w:val="none" w:sz="0" w:space="0" w:color="auto"/>
        <w:bottom w:val="none" w:sz="0" w:space="0" w:color="auto"/>
        <w:right w:val="none" w:sz="0" w:space="0" w:color="auto"/>
      </w:divBdr>
    </w:div>
    <w:div w:id="1088430976">
      <w:bodyDiv w:val="1"/>
      <w:marLeft w:val="0"/>
      <w:marRight w:val="0"/>
      <w:marTop w:val="0"/>
      <w:marBottom w:val="0"/>
      <w:divBdr>
        <w:top w:val="none" w:sz="0" w:space="0" w:color="auto"/>
        <w:left w:val="none" w:sz="0" w:space="0" w:color="auto"/>
        <w:bottom w:val="none" w:sz="0" w:space="0" w:color="auto"/>
        <w:right w:val="none" w:sz="0" w:space="0" w:color="auto"/>
      </w:divBdr>
    </w:div>
    <w:div w:id="1115174172">
      <w:bodyDiv w:val="1"/>
      <w:marLeft w:val="0"/>
      <w:marRight w:val="0"/>
      <w:marTop w:val="0"/>
      <w:marBottom w:val="0"/>
      <w:divBdr>
        <w:top w:val="none" w:sz="0" w:space="0" w:color="auto"/>
        <w:left w:val="none" w:sz="0" w:space="0" w:color="auto"/>
        <w:bottom w:val="none" w:sz="0" w:space="0" w:color="auto"/>
        <w:right w:val="none" w:sz="0" w:space="0" w:color="auto"/>
      </w:divBdr>
    </w:div>
    <w:div w:id="1141074756">
      <w:bodyDiv w:val="1"/>
      <w:marLeft w:val="0"/>
      <w:marRight w:val="0"/>
      <w:marTop w:val="0"/>
      <w:marBottom w:val="0"/>
      <w:divBdr>
        <w:top w:val="none" w:sz="0" w:space="0" w:color="auto"/>
        <w:left w:val="none" w:sz="0" w:space="0" w:color="auto"/>
        <w:bottom w:val="none" w:sz="0" w:space="0" w:color="auto"/>
        <w:right w:val="none" w:sz="0" w:space="0" w:color="auto"/>
      </w:divBdr>
    </w:div>
    <w:div w:id="1156342950">
      <w:bodyDiv w:val="1"/>
      <w:marLeft w:val="0"/>
      <w:marRight w:val="0"/>
      <w:marTop w:val="0"/>
      <w:marBottom w:val="0"/>
      <w:divBdr>
        <w:top w:val="none" w:sz="0" w:space="0" w:color="auto"/>
        <w:left w:val="none" w:sz="0" w:space="0" w:color="auto"/>
        <w:bottom w:val="none" w:sz="0" w:space="0" w:color="auto"/>
        <w:right w:val="none" w:sz="0" w:space="0" w:color="auto"/>
      </w:divBdr>
    </w:div>
    <w:div w:id="1332179903">
      <w:bodyDiv w:val="1"/>
      <w:marLeft w:val="0"/>
      <w:marRight w:val="0"/>
      <w:marTop w:val="0"/>
      <w:marBottom w:val="0"/>
      <w:divBdr>
        <w:top w:val="none" w:sz="0" w:space="0" w:color="auto"/>
        <w:left w:val="none" w:sz="0" w:space="0" w:color="auto"/>
        <w:bottom w:val="none" w:sz="0" w:space="0" w:color="auto"/>
        <w:right w:val="none" w:sz="0" w:space="0" w:color="auto"/>
      </w:divBdr>
    </w:div>
    <w:div w:id="1346595599">
      <w:bodyDiv w:val="1"/>
      <w:marLeft w:val="0"/>
      <w:marRight w:val="0"/>
      <w:marTop w:val="0"/>
      <w:marBottom w:val="0"/>
      <w:divBdr>
        <w:top w:val="none" w:sz="0" w:space="0" w:color="auto"/>
        <w:left w:val="none" w:sz="0" w:space="0" w:color="auto"/>
        <w:bottom w:val="none" w:sz="0" w:space="0" w:color="auto"/>
        <w:right w:val="none" w:sz="0" w:space="0" w:color="auto"/>
      </w:divBdr>
      <w:divsChild>
        <w:div w:id="2110391178">
          <w:marLeft w:val="0"/>
          <w:marRight w:val="0"/>
          <w:marTop w:val="0"/>
          <w:marBottom w:val="0"/>
          <w:divBdr>
            <w:top w:val="none" w:sz="0" w:space="0" w:color="auto"/>
            <w:left w:val="none" w:sz="0" w:space="0" w:color="auto"/>
            <w:bottom w:val="none" w:sz="0" w:space="0" w:color="auto"/>
            <w:right w:val="none" w:sz="0" w:space="0" w:color="auto"/>
          </w:divBdr>
          <w:divsChild>
            <w:div w:id="332344630">
              <w:marLeft w:val="0"/>
              <w:marRight w:val="0"/>
              <w:marTop w:val="0"/>
              <w:marBottom w:val="0"/>
              <w:divBdr>
                <w:top w:val="none" w:sz="0" w:space="0" w:color="auto"/>
                <w:left w:val="none" w:sz="0" w:space="0" w:color="auto"/>
                <w:bottom w:val="none" w:sz="0" w:space="0" w:color="auto"/>
                <w:right w:val="none" w:sz="0" w:space="0" w:color="auto"/>
              </w:divBdr>
              <w:divsChild>
                <w:div w:id="593442643">
                  <w:marLeft w:val="0"/>
                  <w:marRight w:val="0"/>
                  <w:marTop w:val="0"/>
                  <w:marBottom w:val="0"/>
                  <w:divBdr>
                    <w:top w:val="none" w:sz="0" w:space="0" w:color="auto"/>
                    <w:left w:val="none" w:sz="0" w:space="0" w:color="auto"/>
                    <w:bottom w:val="none" w:sz="0" w:space="0" w:color="auto"/>
                    <w:right w:val="none" w:sz="0" w:space="0" w:color="auto"/>
                  </w:divBdr>
                  <w:divsChild>
                    <w:div w:id="1071586370">
                      <w:marLeft w:val="0"/>
                      <w:marRight w:val="0"/>
                      <w:marTop w:val="0"/>
                      <w:marBottom w:val="0"/>
                      <w:divBdr>
                        <w:top w:val="none" w:sz="0" w:space="0" w:color="auto"/>
                        <w:left w:val="none" w:sz="0" w:space="0" w:color="auto"/>
                        <w:bottom w:val="none" w:sz="0" w:space="0" w:color="auto"/>
                        <w:right w:val="none" w:sz="0" w:space="0" w:color="auto"/>
                      </w:divBdr>
                      <w:divsChild>
                        <w:div w:id="806514143">
                          <w:marLeft w:val="0"/>
                          <w:marRight w:val="0"/>
                          <w:marTop w:val="0"/>
                          <w:marBottom w:val="0"/>
                          <w:divBdr>
                            <w:top w:val="none" w:sz="0" w:space="0" w:color="auto"/>
                            <w:left w:val="none" w:sz="0" w:space="0" w:color="auto"/>
                            <w:bottom w:val="none" w:sz="0" w:space="0" w:color="auto"/>
                            <w:right w:val="none" w:sz="0" w:space="0" w:color="auto"/>
                          </w:divBdr>
                          <w:divsChild>
                            <w:div w:id="1721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02197">
      <w:bodyDiv w:val="1"/>
      <w:marLeft w:val="0"/>
      <w:marRight w:val="0"/>
      <w:marTop w:val="0"/>
      <w:marBottom w:val="0"/>
      <w:divBdr>
        <w:top w:val="none" w:sz="0" w:space="0" w:color="auto"/>
        <w:left w:val="none" w:sz="0" w:space="0" w:color="auto"/>
        <w:bottom w:val="none" w:sz="0" w:space="0" w:color="auto"/>
        <w:right w:val="none" w:sz="0" w:space="0" w:color="auto"/>
      </w:divBdr>
    </w:div>
    <w:div w:id="1383405892">
      <w:bodyDiv w:val="1"/>
      <w:marLeft w:val="0"/>
      <w:marRight w:val="0"/>
      <w:marTop w:val="0"/>
      <w:marBottom w:val="0"/>
      <w:divBdr>
        <w:top w:val="none" w:sz="0" w:space="0" w:color="auto"/>
        <w:left w:val="none" w:sz="0" w:space="0" w:color="auto"/>
        <w:bottom w:val="none" w:sz="0" w:space="0" w:color="auto"/>
        <w:right w:val="none" w:sz="0" w:space="0" w:color="auto"/>
      </w:divBdr>
    </w:div>
    <w:div w:id="1421482574">
      <w:bodyDiv w:val="1"/>
      <w:marLeft w:val="0"/>
      <w:marRight w:val="0"/>
      <w:marTop w:val="0"/>
      <w:marBottom w:val="0"/>
      <w:divBdr>
        <w:top w:val="none" w:sz="0" w:space="0" w:color="auto"/>
        <w:left w:val="none" w:sz="0" w:space="0" w:color="auto"/>
        <w:bottom w:val="none" w:sz="0" w:space="0" w:color="auto"/>
        <w:right w:val="none" w:sz="0" w:space="0" w:color="auto"/>
      </w:divBdr>
    </w:div>
    <w:div w:id="1440300619">
      <w:bodyDiv w:val="1"/>
      <w:marLeft w:val="0"/>
      <w:marRight w:val="0"/>
      <w:marTop w:val="0"/>
      <w:marBottom w:val="0"/>
      <w:divBdr>
        <w:top w:val="none" w:sz="0" w:space="0" w:color="auto"/>
        <w:left w:val="none" w:sz="0" w:space="0" w:color="auto"/>
        <w:bottom w:val="none" w:sz="0" w:space="0" w:color="auto"/>
        <w:right w:val="none" w:sz="0" w:space="0" w:color="auto"/>
      </w:divBdr>
    </w:div>
    <w:div w:id="1464691535">
      <w:bodyDiv w:val="1"/>
      <w:marLeft w:val="0"/>
      <w:marRight w:val="0"/>
      <w:marTop w:val="0"/>
      <w:marBottom w:val="0"/>
      <w:divBdr>
        <w:top w:val="none" w:sz="0" w:space="0" w:color="auto"/>
        <w:left w:val="none" w:sz="0" w:space="0" w:color="auto"/>
        <w:bottom w:val="none" w:sz="0" w:space="0" w:color="auto"/>
        <w:right w:val="none" w:sz="0" w:space="0" w:color="auto"/>
      </w:divBdr>
    </w:div>
    <w:div w:id="1467162309">
      <w:bodyDiv w:val="1"/>
      <w:marLeft w:val="0"/>
      <w:marRight w:val="0"/>
      <w:marTop w:val="0"/>
      <w:marBottom w:val="0"/>
      <w:divBdr>
        <w:top w:val="none" w:sz="0" w:space="0" w:color="auto"/>
        <w:left w:val="none" w:sz="0" w:space="0" w:color="auto"/>
        <w:bottom w:val="none" w:sz="0" w:space="0" w:color="auto"/>
        <w:right w:val="none" w:sz="0" w:space="0" w:color="auto"/>
      </w:divBdr>
    </w:div>
    <w:div w:id="1573617106">
      <w:bodyDiv w:val="1"/>
      <w:marLeft w:val="0"/>
      <w:marRight w:val="0"/>
      <w:marTop w:val="0"/>
      <w:marBottom w:val="0"/>
      <w:divBdr>
        <w:top w:val="none" w:sz="0" w:space="0" w:color="auto"/>
        <w:left w:val="none" w:sz="0" w:space="0" w:color="auto"/>
        <w:bottom w:val="none" w:sz="0" w:space="0" w:color="auto"/>
        <w:right w:val="none" w:sz="0" w:space="0" w:color="auto"/>
      </w:divBdr>
    </w:div>
    <w:div w:id="1608079345">
      <w:bodyDiv w:val="1"/>
      <w:marLeft w:val="0"/>
      <w:marRight w:val="0"/>
      <w:marTop w:val="0"/>
      <w:marBottom w:val="0"/>
      <w:divBdr>
        <w:top w:val="none" w:sz="0" w:space="0" w:color="auto"/>
        <w:left w:val="none" w:sz="0" w:space="0" w:color="auto"/>
        <w:bottom w:val="none" w:sz="0" w:space="0" w:color="auto"/>
        <w:right w:val="none" w:sz="0" w:space="0" w:color="auto"/>
      </w:divBdr>
    </w:div>
    <w:div w:id="1614553126">
      <w:bodyDiv w:val="1"/>
      <w:marLeft w:val="0"/>
      <w:marRight w:val="0"/>
      <w:marTop w:val="0"/>
      <w:marBottom w:val="0"/>
      <w:divBdr>
        <w:top w:val="none" w:sz="0" w:space="0" w:color="auto"/>
        <w:left w:val="none" w:sz="0" w:space="0" w:color="auto"/>
        <w:bottom w:val="none" w:sz="0" w:space="0" w:color="auto"/>
        <w:right w:val="none" w:sz="0" w:space="0" w:color="auto"/>
      </w:divBdr>
    </w:div>
    <w:div w:id="1615550930">
      <w:bodyDiv w:val="1"/>
      <w:marLeft w:val="0"/>
      <w:marRight w:val="0"/>
      <w:marTop w:val="0"/>
      <w:marBottom w:val="0"/>
      <w:divBdr>
        <w:top w:val="none" w:sz="0" w:space="0" w:color="auto"/>
        <w:left w:val="none" w:sz="0" w:space="0" w:color="auto"/>
        <w:bottom w:val="none" w:sz="0" w:space="0" w:color="auto"/>
        <w:right w:val="none" w:sz="0" w:space="0" w:color="auto"/>
      </w:divBdr>
    </w:div>
    <w:div w:id="1636829934">
      <w:bodyDiv w:val="1"/>
      <w:marLeft w:val="0"/>
      <w:marRight w:val="0"/>
      <w:marTop w:val="0"/>
      <w:marBottom w:val="0"/>
      <w:divBdr>
        <w:top w:val="none" w:sz="0" w:space="0" w:color="auto"/>
        <w:left w:val="none" w:sz="0" w:space="0" w:color="auto"/>
        <w:bottom w:val="none" w:sz="0" w:space="0" w:color="auto"/>
        <w:right w:val="none" w:sz="0" w:space="0" w:color="auto"/>
      </w:divBdr>
    </w:div>
    <w:div w:id="1724329836">
      <w:bodyDiv w:val="1"/>
      <w:marLeft w:val="0"/>
      <w:marRight w:val="0"/>
      <w:marTop w:val="0"/>
      <w:marBottom w:val="0"/>
      <w:divBdr>
        <w:top w:val="none" w:sz="0" w:space="0" w:color="auto"/>
        <w:left w:val="none" w:sz="0" w:space="0" w:color="auto"/>
        <w:bottom w:val="none" w:sz="0" w:space="0" w:color="auto"/>
        <w:right w:val="none" w:sz="0" w:space="0" w:color="auto"/>
      </w:divBdr>
    </w:div>
    <w:div w:id="1760054903">
      <w:bodyDiv w:val="1"/>
      <w:marLeft w:val="0"/>
      <w:marRight w:val="0"/>
      <w:marTop w:val="0"/>
      <w:marBottom w:val="0"/>
      <w:divBdr>
        <w:top w:val="none" w:sz="0" w:space="0" w:color="auto"/>
        <w:left w:val="none" w:sz="0" w:space="0" w:color="auto"/>
        <w:bottom w:val="none" w:sz="0" w:space="0" w:color="auto"/>
        <w:right w:val="none" w:sz="0" w:space="0" w:color="auto"/>
      </w:divBdr>
    </w:div>
    <w:div w:id="1800341298">
      <w:bodyDiv w:val="1"/>
      <w:marLeft w:val="0"/>
      <w:marRight w:val="0"/>
      <w:marTop w:val="0"/>
      <w:marBottom w:val="0"/>
      <w:divBdr>
        <w:top w:val="none" w:sz="0" w:space="0" w:color="auto"/>
        <w:left w:val="none" w:sz="0" w:space="0" w:color="auto"/>
        <w:bottom w:val="none" w:sz="0" w:space="0" w:color="auto"/>
        <w:right w:val="none" w:sz="0" w:space="0" w:color="auto"/>
      </w:divBdr>
    </w:div>
    <w:div w:id="1811094822">
      <w:bodyDiv w:val="1"/>
      <w:marLeft w:val="0"/>
      <w:marRight w:val="0"/>
      <w:marTop w:val="0"/>
      <w:marBottom w:val="0"/>
      <w:divBdr>
        <w:top w:val="none" w:sz="0" w:space="0" w:color="auto"/>
        <w:left w:val="none" w:sz="0" w:space="0" w:color="auto"/>
        <w:bottom w:val="none" w:sz="0" w:space="0" w:color="auto"/>
        <w:right w:val="none" w:sz="0" w:space="0" w:color="auto"/>
      </w:divBdr>
    </w:div>
    <w:div w:id="1824811944">
      <w:bodyDiv w:val="1"/>
      <w:marLeft w:val="0"/>
      <w:marRight w:val="0"/>
      <w:marTop w:val="0"/>
      <w:marBottom w:val="0"/>
      <w:divBdr>
        <w:top w:val="none" w:sz="0" w:space="0" w:color="auto"/>
        <w:left w:val="none" w:sz="0" w:space="0" w:color="auto"/>
        <w:bottom w:val="none" w:sz="0" w:space="0" w:color="auto"/>
        <w:right w:val="none" w:sz="0" w:space="0" w:color="auto"/>
      </w:divBdr>
    </w:div>
    <w:div w:id="1827280854">
      <w:bodyDiv w:val="1"/>
      <w:marLeft w:val="0"/>
      <w:marRight w:val="0"/>
      <w:marTop w:val="0"/>
      <w:marBottom w:val="0"/>
      <w:divBdr>
        <w:top w:val="none" w:sz="0" w:space="0" w:color="auto"/>
        <w:left w:val="none" w:sz="0" w:space="0" w:color="auto"/>
        <w:bottom w:val="none" w:sz="0" w:space="0" w:color="auto"/>
        <w:right w:val="none" w:sz="0" w:space="0" w:color="auto"/>
      </w:divBdr>
    </w:div>
    <w:div w:id="1873879610">
      <w:bodyDiv w:val="1"/>
      <w:marLeft w:val="0"/>
      <w:marRight w:val="0"/>
      <w:marTop w:val="0"/>
      <w:marBottom w:val="0"/>
      <w:divBdr>
        <w:top w:val="none" w:sz="0" w:space="0" w:color="auto"/>
        <w:left w:val="none" w:sz="0" w:space="0" w:color="auto"/>
        <w:bottom w:val="none" w:sz="0" w:space="0" w:color="auto"/>
        <w:right w:val="none" w:sz="0" w:space="0" w:color="auto"/>
      </w:divBdr>
    </w:div>
    <w:div w:id="1915049679">
      <w:bodyDiv w:val="1"/>
      <w:marLeft w:val="0"/>
      <w:marRight w:val="0"/>
      <w:marTop w:val="0"/>
      <w:marBottom w:val="0"/>
      <w:divBdr>
        <w:top w:val="none" w:sz="0" w:space="0" w:color="auto"/>
        <w:left w:val="none" w:sz="0" w:space="0" w:color="auto"/>
        <w:bottom w:val="none" w:sz="0" w:space="0" w:color="auto"/>
        <w:right w:val="none" w:sz="0" w:space="0" w:color="auto"/>
      </w:divBdr>
    </w:div>
    <w:div w:id="1959951047">
      <w:bodyDiv w:val="1"/>
      <w:marLeft w:val="0"/>
      <w:marRight w:val="0"/>
      <w:marTop w:val="0"/>
      <w:marBottom w:val="0"/>
      <w:divBdr>
        <w:top w:val="none" w:sz="0" w:space="0" w:color="auto"/>
        <w:left w:val="none" w:sz="0" w:space="0" w:color="auto"/>
        <w:bottom w:val="none" w:sz="0" w:space="0" w:color="auto"/>
        <w:right w:val="none" w:sz="0" w:space="0" w:color="auto"/>
      </w:divBdr>
    </w:div>
    <w:div w:id="1985622223">
      <w:bodyDiv w:val="1"/>
      <w:marLeft w:val="0"/>
      <w:marRight w:val="0"/>
      <w:marTop w:val="0"/>
      <w:marBottom w:val="0"/>
      <w:divBdr>
        <w:top w:val="none" w:sz="0" w:space="0" w:color="auto"/>
        <w:left w:val="none" w:sz="0" w:space="0" w:color="auto"/>
        <w:bottom w:val="none" w:sz="0" w:space="0" w:color="auto"/>
        <w:right w:val="none" w:sz="0" w:space="0" w:color="auto"/>
      </w:divBdr>
    </w:div>
    <w:div w:id="20007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file/5f1cec7b-1d03-446a-85b7-edb42692c34e/1/GE_Gelos-style-guide.pdf"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www.wikihow.com/Secure-Your-Website" TargetMode="External"/><Relationship Id="rId33"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xbsoftware.com/blog/website-development-process-full-guide/" TargetMode="External"/><Relationship Id="rId32"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e00c70b3-7ce6-4843-894b-7b7a69235d7d/0/?attachment.uuid=1988cf8c-caa2-47e6-849e-82246ec16fe1" TargetMode="External"/><Relationship Id="rId28" Type="http://schemas.openxmlformats.org/officeDocument/2006/relationships/image" Target="media/image3.JP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44af7d4-a241-45e2-adb0-0e13f2fe4950/0/?attachment.uuid=01c3c87a-4599-48c2-91f0-68a00b5bbb4c" TargetMode="External"/><Relationship Id="rId27" Type="http://schemas.openxmlformats.org/officeDocument/2006/relationships/image" Target="media/image2.JPG"/><Relationship Id="rId30" Type="http://schemas.openxmlformats.org/officeDocument/2006/relationships/image" Target="media/image5.jpeg"/><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A26263" w:rsidRDefault="0028436B">
          <w:pPr>
            <w:pStyle w:val="25A1BCEC7BAC4538B3C914205E1629B6"/>
          </w:pPr>
          <w:r w:rsidRPr="00C96C4A">
            <w:rPr>
              <w:rStyle w:val="PlaceholderText"/>
            </w:rPr>
            <w:t>Choose an item.</w:t>
          </w:r>
        </w:p>
      </w:docPartBody>
    </w:docPart>
    <w:docPart>
      <w:docPartPr>
        <w:name w:val="553F621FD2144B9E9EB7A150DC5482E6"/>
        <w:category>
          <w:name w:val="General"/>
          <w:gallery w:val="placeholder"/>
        </w:category>
        <w:types>
          <w:type w:val="bbPlcHdr"/>
        </w:types>
        <w:behaviors>
          <w:behavior w:val="content"/>
        </w:behaviors>
        <w:guid w:val="{B70B1B82-CDC0-4B23-9BC2-9829D9DC2646}"/>
      </w:docPartPr>
      <w:docPartBody>
        <w:p w:rsidR="00362DD7" w:rsidRDefault="00412288" w:rsidP="00412288">
          <w:pPr>
            <w:pStyle w:val="553F621FD2144B9E9EB7A150DC5482E6"/>
          </w:pPr>
          <w:r w:rsidRPr="00A0237F">
            <w:rPr>
              <w:rStyle w:val="PlaceholderText"/>
            </w:rPr>
            <w:t>Click here to enter text.</w:t>
          </w:r>
        </w:p>
      </w:docPartBody>
    </w:docPart>
    <w:docPart>
      <w:docPartPr>
        <w:name w:val="15FB2649284E4E838E61AB059FB39E9E"/>
        <w:category>
          <w:name w:val="General"/>
          <w:gallery w:val="placeholder"/>
        </w:category>
        <w:types>
          <w:type w:val="bbPlcHdr"/>
        </w:types>
        <w:behaviors>
          <w:behavior w:val="content"/>
        </w:behaviors>
        <w:guid w:val="{E26CE137-CF4C-4E65-A07C-765EFDAE74B5}"/>
      </w:docPartPr>
      <w:docPartBody>
        <w:p w:rsidR="00362DD7" w:rsidRDefault="00412288" w:rsidP="00412288">
          <w:pPr>
            <w:pStyle w:val="15FB2649284E4E838E61AB059FB39E9E"/>
          </w:pPr>
          <w:r w:rsidRPr="00A0237F">
            <w:rPr>
              <w:rStyle w:val="PlaceholderText"/>
            </w:rPr>
            <w:t>Click here to enter text.</w:t>
          </w:r>
        </w:p>
      </w:docPartBody>
    </w:docPart>
    <w:docPart>
      <w:docPartPr>
        <w:name w:val="4164449BB4FE4E388AF13F28FA07EB7A"/>
        <w:category>
          <w:name w:val="General"/>
          <w:gallery w:val="placeholder"/>
        </w:category>
        <w:types>
          <w:type w:val="bbPlcHdr"/>
        </w:types>
        <w:behaviors>
          <w:behavior w:val="content"/>
        </w:behaviors>
        <w:guid w:val="{D04763DD-6BCB-446D-A9B9-8EFEFA0D3352}"/>
      </w:docPartPr>
      <w:docPartBody>
        <w:p w:rsidR="00362DD7" w:rsidRDefault="00412288" w:rsidP="00412288">
          <w:pPr>
            <w:pStyle w:val="4164449BB4FE4E388AF13F28FA07EB7A"/>
          </w:pPr>
          <w:r w:rsidRPr="00A0237F">
            <w:rPr>
              <w:rStyle w:val="PlaceholderText"/>
            </w:rPr>
            <w:t>Click here to enter text.</w:t>
          </w:r>
        </w:p>
      </w:docPartBody>
    </w:docPart>
    <w:docPart>
      <w:docPartPr>
        <w:name w:val="8F03AB2318274717B4E3442ED3BC37F4"/>
        <w:category>
          <w:name w:val="General"/>
          <w:gallery w:val="placeholder"/>
        </w:category>
        <w:types>
          <w:type w:val="bbPlcHdr"/>
        </w:types>
        <w:behaviors>
          <w:behavior w:val="content"/>
        </w:behaviors>
        <w:guid w:val="{5C879AAF-5171-435D-8276-6C200EDD54C2}"/>
      </w:docPartPr>
      <w:docPartBody>
        <w:p w:rsidR="00362DD7" w:rsidRDefault="00412288" w:rsidP="00412288">
          <w:pPr>
            <w:pStyle w:val="8F03AB2318274717B4E3442ED3BC37F4"/>
          </w:pPr>
          <w:r w:rsidRPr="00A0237F">
            <w:rPr>
              <w:rStyle w:val="PlaceholderText"/>
            </w:rPr>
            <w:t>Click here to enter text.</w:t>
          </w:r>
        </w:p>
      </w:docPartBody>
    </w:docPart>
    <w:docPart>
      <w:docPartPr>
        <w:name w:val="AA4181E5BC82461A9433AF0904D9EC48"/>
        <w:category>
          <w:name w:val="General"/>
          <w:gallery w:val="placeholder"/>
        </w:category>
        <w:types>
          <w:type w:val="bbPlcHdr"/>
        </w:types>
        <w:behaviors>
          <w:behavior w:val="content"/>
        </w:behaviors>
        <w:guid w:val="{9DC1E432-7BF7-4D89-9948-9B15C00EA39A}"/>
      </w:docPartPr>
      <w:docPartBody>
        <w:p w:rsidR="00362DD7" w:rsidRDefault="00412288" w:rsidP="00412288">
          <w:pPr>
            <w:pStyle w:val="AA4181E5BC82461A9433AF0904D9EC48"/>
          </w:pPr>
          <w:r w:rsidRPr="00A0237F">
            <w:rPr>
              <w:rStyle w:val="PlaceholderText"/>
            </w:rPr>
            <w:t>Click here to enter text.</w:t>
          </w:r>
        </w:p>
      </w:docPartBody>
    </w:docPart>
    <w:docPart>
      <w:docPartPr>
        <w:name w:val="8C5B860BEA27490EA6A4F31DA125EDC3"/>
        <w:category>
          <w:name w:val="General"/>
          <w:gallery w:val="placeholder"/>
        </w:category>
        <w:types>
          <w:type w:val="bbPlcHdr"/>
        </w:types>
        <w:behaviors>
          <w:behavior w:val="content"/>
        </w:behaviors>
        <w:guid w:val="{25485C47-3EFB-40D6-A68B-D9F275BDABBC}"/>
      </w:docPartPr>
      <w:docPartBody>
        <w:p w:rsidR="00362DD7" w:rsidRDefault="00412288" w:rsidP="00412288">
          <w:pPr>
            <w:pStyle w:val="8C5B860BEA27490EA6A4F31DA125EDC3"/>
          </w:pPr>
          <w:r w:rsidRPr="00A0237F">
            <w:rPr>
              <w:rStyle w:val="PlaceholderText"/>
            </w:rPr>
            <w:t>Click here to enter text.</w:t>
          </w:r>
        </w:p>
      </w:docPartBody>
    </w:docPart>
    <w:docPart>
      <w:docPartPr>
        <w:name w:val="760F8E6706964F4492650601F1A7B3BF"/>
        <w:category>
          <w:name w:val="General"/>
          <w:gallery w:val="placeholder"/>
        </w:category>
        <w:types>
          <w:type w:val="bbPlcHdr"/>
        </w:types>
        <w:behaviors>
          <w:behavior w:val="content"/>
        </w:behaviors>
        <w:guid w:val="{9556F9DC-4B18-415F-AA41-378751EF5FDF}"/>
      </w:docPartPr>
      <w:docPartBody>
        <w:p w:rsidR="00362DD7" w:rsidRDefault="00412288" w:rsidP="00412288">
          <w:pPr>
            <w:pStyle w:val="760F8E6706964F4492650601F1A7B3BF"/>
          </w:pPr>
          <w:r w:rsidRPr="00A023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88"/>
    <w:rsid w:val="00176285"/>
    <w:rsid w:val="00263980"/>
    <w:rsid w:val="0028436B"/>
    <w:rsid w:val="00362DD7"/>
    <w:rsid w:val="00412288"/>
    <w:rsid w:val="00477A41"/>
    <w:rsid w:val="00512706"/>
    <w:rsid w:val="006073D2"/>
    <w:rsid w:val="006574D6"/>
    <w:rsid w:val="006D38B4"/>
    <w:rsid w:val="006E7918"/>
    <w:rsid w:val="00730ABB"/>
    <w:rsid w:val="007527C7"/>
    <w:rsid w:val="00765ACE"/>
    <w:rsid w:val="007931BE"/>
    <w:rsid w:val="007F5BE9"/>
    <w:rsid w:val="00872A20"/>
    <w:rsid w:val="008F2381"/>
    <w:rsid w:val="00A26263"/>
    <w:rsid w:val="00C608E8"/>
    <w:rsid w:val="00D042E0"/>
    <w:rsid w:val="00DD5566"/>
    <w:rsid w:val="00E442BA"/>
    <w:rsid w:val="00F078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288"/>
    <w:rPr>
      <w:color w:val="808080"/>
    </w:rPr>
  </w:style>
  <w:style w:type="paragraph" w:customStyle="1" w:styleId="553F621FD2144B9E9EB7A150DC5482E6">
    <w:name w:val="553F621FD2144B9E9EB7A150DC5482E6"/>
    <w:rsid w:val="00412288"/>
  </w:style>
  <w:style w:type="paragraph" w:customStyle="1" w:styleId="15FB2649284E4E838E61AB059FB39E9E">
    <w:name w:val="15FB2649284E4E838E61AB059FB39E9E"/>
    <w:rsid w:val="00412288"/>
  </w:style>
  <w:style w:type="paragraph" w:customStyle="1" w:styleId="4164449BB4FE4E388AF13F28FA07EB7A">
    <w:name w:val="4164449BB4FE4E388AF13F28FA07EB7A"/>
    <w:rsid w:val="00412288"/>
  </w:style>
  <w:style w:type="paragraph" w:customStyle="1" w:styleId="25A1BCEC7BAC4538B3C914205E1629B6">
    <w:name w:val="25A1BCEC7BAC4538B3C914205E1629B6"/>
    <w:rsid w:val="00560087"/>
  </w:style>
  <w:style w:type="paragraph" w:customStyle="1" w:styleId="8F03AB2318274717B4E3442ED3BC37F4">
    <w:name w:val="8F03AB2318274717B4E3442ED3BC37F4"/>
    <w:rsid w:val="00412288"/>
  </w:style>
  <w:style w:type="paragraph" w:customStyle="1" w:styleId="AA4181E5BC82461A9433AF0904D9EC48">
    <w:name w:val="AA4181E5BC82461A9433AF0904D9EC48"/>
    <w:rsid w:val="00412288"/>
  </w:style>
  <w:style w:type="paragraph" w:customStyle="1" w:styleId="8C5B860BEA27490EA6A4F31DA125EDC3">
    <w:name w:val="8C5B860BEA27490EA6A4F31DA125EDC3"/>
    <w:rsid w:val="00412288"/>
  </w:style>
  <w:style w:type="paragraph" w:customStyle="1" w:styleId="760F8E6706964F4492650601F1A7B3BF">
    <w:name w:val="760F8E6706964F4492650601F1A7B3BF"/>
    <w:rsid w:val="00412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82064209123742A94B72ECD94F8E9F" ma:contentTypeVersion="18" ma:contentTypeDescription="Create a new document." ma:contentTypeScope="" ma:versionID="b9eb2c5c5fd47613496d260e4bdaeabe">
  <xsd:schema xmlns:xsd="http://www.w3.org/2001/XMLSchema" xmlns:xs="http://www.w3.org/2001/XMLSchema" xmlns:p="http://schemas.microsoft.com/office/2006/metadata/properties" xmlns:ns1="http://schemas.microsoft.com/sharepoint/v3" xmlns:ns2="b5eb05e2-293d-4bb1-a8cc-281cab9bee10" xmlns:ns3="adeec326-152f-4afc-9dd0-da4f14a6845d" xmlns:ns4="363f131b-4af0-4a66-9de1-3f50ca42dcc1" targetNamespace="http://schemas.microsoft.com/office/2006/metadata/properties" ma:root="true" ma:fieldsID="4754e30191ee6ab66606423048afd073" ns1:_="" ns2:_="" ns3:_="" ns4:_="">
    <xsd:import namespace="http://schemas.microsoft.com/sharepoint/v3"/>
    <xsd:import namespace="b5eb05e2-293d-4bb1-a8cc-281cab9bee10"/>
    <xsd:import namespace="adeec326-152f-4afc-9dd0-da4f14a6845d"/>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4:TaxCatchAll" minOccurs="0"/>
                <xsd:element ref="ns2:MediaLengthInSecond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b05e2-293d-4bb1-a8cc-281cab9be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ec326-152f-4afc-9dd0-da4f14a684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cad93dd-1795-4c7f-ba4d-f9d5deedf018}" ma:internalName="TaxCatchAll" ma:showField="CatchAllData" ma:web="adeec326-152f-4afc-9dd0-da4f14a684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63f131b-4af0-4a66-9de1-3f50ca42dcc1" xsi:nil="true"/>
    <_ip_UnifiedCompliancePolicyProperties xmlns="http://schemas.microsoft.com/sharepoint/v3" xsi:nil="true"/>
    <lcf76f155ced4ddcb4097134ff3c332f xmlns="b5eb05e2-293d-4bb1-a8cc-281cab9bee1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0153EC71-C0D0-4155-8DA4-C3982FFD9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eb05e2-293d-4bb1-a8cc-281cab9bee10"/>
    <ds:schemaRef ds:uri="adeec326-152f-4afc-9dd0-da4f14a6845d"/>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b5eb05e2-293d-4bb1-a8cc-281cab9bee10"/>
  </ds:schemaRefs>
</ds:datastoreItem>
</file>

<file path=customXml/itemProps4.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Practical Activity V1.dotx</Template>
  <TotalTime>2638</TotalTime>
  <Pages>22</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subject/>
  <dc:creator/>
  <cp:keywords/>
  <dc:description/>
  <cp:lastModifiedBy>Shumaila Anjum</cp:lastModifiedBy>
  <cp:revision>19</cp:revision>
  <dcterms:created xsi:type="dcterms:W3CDTF">2023-09-11T23:21:00Z</dcterms:created>
  <dcterms:modified xsi:type="dcterms:W3CDTF">2024-09-23T07:17:00Z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0x0101002582064209123742A94B72ECD94F8E9F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